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250B36E" w14:textId="77777777" w:rsidR="00E75EA5" w:rsidRPr="009D4127" w:rsidRDefault="00E75EA5" w:rsidP="00221DE2">
      <w:pPr>
        <w:pStyle w:val="5a"/>
      </w:pPr>
    </w:p>
    <w:p w14:paraId="196A4D35" w14:textId="17E4ED32" w:rsidR="00E75EA5" w:rsidRPr="009D4127" w:rsidRDefault="00E75EA5" w:rsidP="00221DE2">
      <w:pPr>
        <w:pStyle w:val="5a"/>
      </w:pPr>
    </w:p>
    <w:p w14:paraId="28887A0C" w14:textId="3B6465B6" w:rsidR="002C32D5" w:rsidRPr="00CD601A" w:rsidRDefault="003720B5" w:rsidP="006E22C6">
      <w:pPr>
        <w:pStyle w:val="5a"/>
      </w:pPr>
      <w:r>
        <w:rPr>
          <w:rFonts w:hint="eastAsia"/>
        </w:rPr>
        <w:t>o</w:t>
      </w:r>
      <w:r>
        <w:t>penEuler</w:t>
      </w:r>
      <w:r w:rsidR="00FE4765">
        <w:rPr>
          <w:rFonts w:hint="eastAsia"/>
        </w:rPr>
        <w:t>开源</w:t>
      </w:r>
      <w:r>
        <w:rPr>
          <w:rFonts w:hint="eastAsia"/>
        </w:rPr>
        <w:t>创新实践课</w:t>
      </w:r>
    </w:p>
    <w:p w14:paraId="5D450DE1" w14:textId="5308AE08" w:rsidR="00E75EA5" w:rsidRPr="009D4127" w:rsidRDefault="00E75EA5" w:rsidP="00221DE2">
      <w:pPr>
        <w:pStyle w:val="5a"/>
      </w:pPr>
    </w:p>
    <w:p w14:paraId="0F0948E5" w14:textId="409E85B5" w:rsidR="00E75EA5" w:rsidRPr="009D4127" w:rsidRDefault="00E75EA5" w:rsidP="00221DE2">
      <w:pPr>
        <w:pStyle w:val="5a"/>
      </w:pPr>
    </w:p>
    <w:p w14:paraId="1C7C3611" w14:textId="77777777" w:rsidR="00E75EA5" w:rsidRPr="009D4127" w:rsidRDefault="00E75EA5" w:rsidP="00221DE2">
      <w:pPr>
        <w:pStyle w:val="5a"/>
      </w:pPr>
    </w:p>
    <w:p w14:paraId="2B63D2A6" w14:textId="77777777" w:rsidR="0020153C" w:rsidRDefault="0020153C" w:rsidP="00221DE2">
      <w:pPr>
        <w:pStyle w:val="5a"/>
      </w:pPr>
    </w:p>
    <w:p w14:paraId="03FC21EE" w14:textId="77777777" w:rsidR="00970D6C" w:rsidRDefault="00970D6C" w:rsidP="00221DE2">
      <w:pPr>
        <w:pStyle w:val="5a"/>
      </w:pPr>
    </w:p>
    <w:p w14:paraId="2C91DEA5" w14:textId="188174E6" w:rsidR="006C2D51" w:rsidRDefault="003720B5" w:rsidP="0020153C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  <w:r>
        <w:rPr>
          <w:rFonts w:ascii="Huawei Sans" w:eastAsia="方正兰亭黑简体" w:hAnsi="Huawei Sans" w:hint="eastAsia"/>
          <w:sz w:val="72"/>
          <w:szCs w:val="72"/>
          <w:lang w:eastAsia="zh-CN"/>
        </w:rPr>
        <w:t>LFS</w:t>
      </w:r>
      <w:r w:rsidR="00760D8A">
        <w:rPr>
          <w:rFonts w:ascii="Huawei Sans" w:eastAsia="方正兰亭黑简体" w:hAnsi="Huawei Sans" w:hint="eastAsia"/>
          <w:sz w:val="72"/>
          <w:szCs w:val="72"/>
          <w:lang w:eastAsia="zh-CN"/>
        </w:rPr>
        <w:t>7.7-</w:t>
      </w:r>
      <w:r w:rsidR="00760D8A">
        <w:rPr>
          <w:rFonts w:ascii="Huawei Sans" w:eastAsia="方正兰亭黑简体" w:hAnsi="Huawei Sans"/>
          <w:sz w:val="72"/>
          <w:szCs w:val="72"/>
          <w:lang w:eastAsia="zh-CN"/>
        </w:rPr>
        <w:t>systemd</w:t>
      </w:r>
      <w:r>
        <w:rPr>
          <w:rFonts w:ascii="Huawei Sans" w:eastAsia="方正兰亭黑简体" w:hAnsi="Huawei Sans"/>
          <w:sz w:val="72"/>
          <w:szCs w:val="72"/>
          <w:lang w:eastAsia="zh-CN"/>
        </w:rPr>
        <w:t xml:space="preserve"> on openEuler</w:t>
      </w:r>
    </w:p>
    <w:p w14:paraId="45427A13" w14:textId="75B63DE4" w:rsidR="0020153C" w:rsidRPr="009D4127" w:rsidRDefault="00E75EA5" w:rsidP="0020153C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  <w:r w:rsidRPr="009D4127">
        <w:rPr>
          <w:rFonts w:ascii="Huawei Sans" w:eastAsia="方正兰亭黑简体" w:hAnsi="Huawei Sans"/>
          <w:sz w:val="72"/>
          <w:szCs w:val="72"/>
          <w:lang w:eastAsia="zh-CN"/>
        </w:rPr>
        <w:t>实验</w:t>
      </w:r>
      <w:r w:rsidR="003720B5">
        <w:rPr>
          <w:rFonts w:ascii="Huawei Sans" w:eastAsia="方正兰亭黑简体" w:hAnsi="Huawei Sans" w:hint="eastAsia"/>
          <w:sz w:val="72"/>
          <w:szCs w:val="72"/>
          <w:lang w:eastAsia="zh-CN"/>
        </w:rPr>
        <w:t>指导</w:t>
      </w:r>
      <w:r w:rsidRPr="009D4127">
        <w:rPr>
          <w:rFonts w:ascii="Huawei Sans" w:eastAsia="方正兰亭黑简体" w:hAnsi="Huawei Sans"/>
          <w:sz w:val="72"/>
          <w:szCs w:val="72"/>
          <w:lang w:eastAsia="zh-CN"/>
        </w:rPr>
        <w:t>手册</w:t>
      </w:r>
    </w:p>
    <w:p w14:paraId="22520186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58444A97" w14:textId="014EDF96" w:rsidR="0020153C" w:rsidRPr="009D4127" w:rsidRDefault="003720B5" w:rsidP="0020153C">
      <w:pPr>
        <w:pStyle w:val="Cover2"/>
        <w:rPr>
          <w:rFonts w:ascii="Huawei Sans" w:eastAsia="方正兰亭黑简体" w:hAnsi="Huawei Sans"/>
          <w:lang w:eastAsia="zh-CN"/>
        </w:rPr>
      </w:pPr>
      <w:r>
        <w:rPr>
          <w:rFonts w:ascii="Huawei Sans" w:eastAsia="方正兰亭黑简体" w:hAnsi="Huawei Sans" w:hint="eastAsia"/>
          <w:lang w:eastAsia="zh-CN"/>
        </w:rPr>
        <w:t>v</w:t>
      </w:r>
      <w:r>
        <w:rPr>
          <w:rFonts w:ascii="Huawei Sans" w:eastAsia="方正兰亭黑简体" w:hAnsi="Huawei Sans"/>
          <w:lang w:eastAsia="zh-CN"/>
        </w:rPr>
        <w:t>1.</w:t>
      </w:r>
      <w:r w:rsidR="00C546AA">
        <w:rPr>
          <w:rFonts w:ascii="Huawei Sans" w:eastAsia="方正兰亭黑简体" w:hAnsi="Huawei Sans"/>
          <w:lang w:eastAsia="zh-CN"/>
        </w:rPr>
        <w:t>2</w:t>
      </w:r>
    </w:p>
    <w:p w14:paraId="4EEE72F3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62ED3664" w14:textId="74F4D530" w:rsidR="00213E96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6FA37EDB" w14:textId="77777777" w:rsidR="00EA6A77" w:rsidRPr="009D4127" w:rsidRDefault="00EA6A77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7ED191B9" w14:textId="6E469177" w:rsidR="00213E96" w:rsidRDefault="00213E96" w:rsidP="00B94890">
      <w:pPr>
        <w:pStyle w:val="Cover2"/>
        <w:rPr>
          <w:rFonts w:ascii="Huawei Sans" w:eastAsia="方正兰亭黑简体" w:hAnsi="Huawei Sans"/>
          <w:lang w:eastAsia="zh-CN"/>
        </w:rPr>
      </w:pPr>
    </w:p>
    <w:p w14:paraId="24477074" w14:textId="63B1CD1B" w:rsidR="00EA6A77" w:rsidRDefault="00EA6A77" w:rsidP="00B94890">
      <w:pPr>
        <w:pStyle w:val="Cover2"/>
        <w:rPr>
          <w:rFonts w:ascii="Huawei Sans" w:eastAsia="方正兰亭黑简体" w:hAnsi="Huawei Sans"/>
          <w:lang w:eastAsia="zh-CN"/>
        </w:rPr>
      </w:pPr>
    </w:p>
    <w:p w14:paraId="37168323" w14:textId="75B1B8FE" w:rsidR="00EA6A77" w:rsidRDefault="00EA6A77" w:rsidP="00B94890">
      <w:pPr>
        <w:pStyle w:val="Cover2"/>
        <w:rPr>
          <w:rFonts w:ascii="Huawei Sans" w:eastAsia="方正兰亭黑简体" w:hAnsi="Huawei Sans"/>
          <w:lang w:eastAsia="zh-CN"/>
        </w:rPr>
      </w:pPr>
    </w:p>
    <w:p w14:paraId="3E12DBF7" w14:textId="77777777" w:rsidR="00EA6A77" w:rsidRPr="009D4127" w:rsidRDefault="00EA6A77" w:rsidP="00B94890">
      <w:pPr>
        <w:pStyle w:val="Cover2"/>
        <w:rPr>
          <w:rFonts w:ascii="Huawei Sans" w:eastAsia="方正兰亭黑简体" w:hAnsi="Huawei Sans"/>
          <w:lang w:eastAsia="zh-CN"/>
        </w:rPr>
      </w:pPr>
    </w:p>
    <w:p w14:paraId="48D05E2B" w14:textId="77777777" w:rsidR="00213E96" w:rsidRPr="009D4127" w:rsidRDefault="00213E96" w:rsidP="00213E96">
      <w:pPr>
        <w:pStyle w:val="Cover2"/>
        <w:rPr>
          <w:rFonts w:ascii="Huawei Sans" w:eastAsia="方正兰亭黑简体" w:hAnsi="Huawei Sans"/>
          <w:lang w:eastAsia="zh-CN"/>
        </w:rPr>
      </w:pPr>
    </w:p>
    <w:p w14:paraId="7CB96A1D" w14:textId="77777777" w:rsidR="00213E96" w:rsidRPr="009D4127" w:rsidRDefault="00213E96" w:rsidP="00B94890">
      <w:pPr>
        <w:pStyle w:val="Cover2"/>
        <w:rPr>
          <w:rFonts w:ascii="Huawei Sans" w:eastAsia="方正兰亭黑简体" w:hAnsi="Huawei Sans"/>
          <w:lang w:eastAsia="zh-CN"/>
        </w:rPr>
      </w:pPr>
    </w:p>
    <w:p w14:paraId="7028DA36" w14:textId="14CA7C1E" w:rsidR="00213E96" w:rsidRPr="009D4127" w:rsidRDefault="00342110" w:rsidP="00213E96">
      <w:pPr>
        <w:pStyle w:val="cover--"/>
        <w:rPr>
          <w:rFonts w:ascii="Huawei Sans" w:eastAsia="方正兰亭黑简体" w:hAnsi="Huawei Sans"/>
          <w:noProof/>
        </w:rPr>
      </w:pPr>
      <w:r w:rsidRPr="009D4127">
        <w:rPr>
          <w:rFonts w:ascii="Huawei Sans" w:eastAsia="方正兰亭黑简体" w:hAnsi="Huawei Sans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9D4127" w:rsidRDefault="00213E96" w:rsidP="00213E96">
      <w:pPr>
        <w:rPr>
          <w:rFonts w:ascii="Huawei Sans" w:eastAsia="方正兰亭黑简体" w:hAnsi="Huawei Sans"/>
        </w:rPr>
      </w:pPr>
      <w:r w:rsidRPr="009D4127">
        <w:rPr>
          <w:rFonts w:ascii="Huawei Sans" w:eastAsia="方正兰亭黑简体" w:hAnsi="Huawei Sans"/>
          <w:caps/>
        </w:rPr>
        <w:fldChar w:fldCharType="begin"/>
      </w:r>
      <w:r w:rsidRPr="009D4127">
        <w:rPr>
          <w:rFonts w:ascii="Huawei Sans" w:eastAsia="方正兰亭黑简体" w:hAnsi="Huawei Sans"/>
          <w:caps/>
        </w:rPr>
        <w:instrText xml:space="preserve"> DOCPROPERTY  Confidential </w:instrText>
      </w:r>
      <w:r w:rsidRPr="009D4127">
        <w:rPr>
          <w:rFonts w:ascii="Huawei Sans" w:eastAsia="方正兰亭黑简体" w:hAnsi="Huawei Sans"/>
          <w:caps/>
        </w:rPr>
        <w:fldChar w:fldCharType="end"/>
      </w:r>
    </w:p>
    <w:p w14:paraId="6F7BEF1B" w14:textId="77777777" w:rsidR="00213E96" w:rsidRPr="0017054E" w:rsidRDefault="00213E96" w:rsidP="00213E96">
      <w:pPr>
        <w:pStyle w:val="Cover2"/>
        <w:rPr>
          <w:rFonts w:ascii="Huawei Sans" w:eastAsia="方正兰亭黑简体" w:hAnsi="Huawei Sans"/>
          <w:lang w:eastAsia="zh-CN"/>
        </w:rPr>
      </w:pPr>
      <w:r w:rsidRPr="009D4127">
        <w:rPr>
          <w:rFonts w:ascii="Huawei Sans" w:eastAsia="方正兰亭黑简体" w:hAnsi="Huawei Sans"/>
          <w:lang w:eastAsia="zh-CN"/>
        </w:rPr>
        <w:t>华为技术有限公司</w:t>
      </w:r>
    </w:p>
    <w:tbl>
      <w:tblPr>
        <w:tblStyle w:val="a7"/>
        <w:tblW w:w="0" w:type="auto"/>
        <w:tblInd w:w="0" w:type="dxa"/>
        <w:tblLook w:val="01E0" w:firstRow="1" w:lastRow="1" w:firstColumn="1" w:lastColumn="1" w:noHBand="0" w:noVBand="0"/>
      </w:tblPr>
      <w:tblGrid>
        <w:gridCol w:w="9639"/>
      </w:tblGrid>
      <w:tr w:rsidR="00221DE2" w:rsidRPr="004F5A90" w14:paraId="7265079A" w14:textId="77777777" w:rsidTr="003B4737">
        <w:trPr>
          <w:trHeight w:val="4799"/>
        </w:trPr>
        <w:tc>
          <w:tcPr>
            <w:tcW w:w="9639" w:type="dxa"/>
          </w:tcPr>
          <w:p w14:paraId="69DCF30B" w14:textId="77777777" w:rsidR="00221DE2" w:rsidRPr="004F5A90" w:rsidRDefault="00221DE2" w:rsidP="003B4737">
            <w:pPr>
              <w:pStyle w:val="Cover4"/>
              <w:rPr>
                <w:rFonts w:ascii="Huawei Sans" w:eastAsia="方正兰亭黑简体" w:hAnsi="Huawei Sans" w:cs="Huawei Sans"/>
                <w:sz w:val="22"/>
              </w:rPr>
            </w:pPr>
            <w:r w:rsidRPr="004F5A90">
              <w:rPr>
                <w:rFonts w:ascii="Huawei Sans" w:eastAsia="方正兰亭黑简体" w:hAnsi="Huawei Sans" w:cs="Huawei Sans"/>
                <w:sz w:val="22"/>
              </w:rPr>
              <w:lastRenderedPageBreak/>
              <w:t>版权所有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 xml:space="preserve"> © 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>华为技术有限公司</w:t>
            </w:r>
            <w:r>
              <w:rPr>
                <w:rFonts w:ascii="Huawei Sans" w:eastAsia="方正兰亭黑简体" w:hAnsi="Huawei Sans" w:cs="Huawei Sans"/>
                <w:sz w:val="22"/>
              </w:rPr>
              <w:t xml:space="preserve"> 2021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>。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 xml:space="preserve"> 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>保留一切权利。</w:t>
            </w:r>
          </w:p>
          <w:p w14:paraId="5C64ED59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非经本公司书面许可，任何单位和个人不得擅自摘抄、复制本文档内容的部分或全部，并不得以任何形式传播。</w:t>
            </w:r>
          </w:p>
          <w:p w14:paraId="26F24EF1" w14:textId="77777777" w:rsidR="00221DE2" w:rsidRPr="004F5A90" w:rsidRDefault="00221DE2" w:rsidP="003B4737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38CB44B3" w14:textId="77777777" w:rsidR="00221DE2" w:rsidRPr="004F5A90" w:rsidRDefault="00221DE2" w:rsidP="003B4737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商标声明</w:t>
            </w:r>
          </w:p>
          <w:p w14:paraId="69175600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noProof/>
                <w:sz w:val="44"/>
              </w:rPr>
              <w:drawing>
                <wp:inline distT="0" distB="0" distL="0" distR="0" wp14:anchorId="6296C2CE" wp14:editId="4CBC51B2">
                  <wp:extent cx="295200" cy="300636"/>
                  <wp:effectExtent l="0" t="0" r="0" b="4445"/>
                  <wp:docPr id="9" name="图片 9" descr="C:\Users\jwx341670\Desktop\华为标志 Huawei Logo 2018\竖版标志Vertical Version\PNG\HW_POS_RBG_Vertical-150p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wx341670\Desktop\华为标志 Huawei Logo 2018\竖版标志Vertical Version\PNG\HW_POS_RBG_Vertical-150p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00" cy="300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5A90">
              <w:rPr>
                <w:rFonts w:ascii="Huawei Sans" w:eastAsia="方正兰亭黑简体" w:hAnsi="Huawei Sans" w:cs="Huawei Sans"/>
                <w:sz w:val="24"/>
              </w:rPr>
              <w:t>和其他华为商标均为华为技术有限公司的商标。</w:t>
            </w:r>
          </w:p>
          <w:p w14:paraId="3F4B2913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本文档提及的其他所有商标或注册商标，由各自的所有人拥有。</w:t>
            </w:r>
          </w:p>
          <w:p w14:paraId="41738708" w14:textId="77777777" w:rsidR="00221DE2" w:rsidRPr="004F5A90" w:rsidRDefault="00221DE2" w:rsidP="003B4737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0810228A" w14:textId="77777777" w:rsidR="00221DE2" w:rsidRPr="004F5A90" w:rsidRDefault="00221DE2" w:rsidP="003B4737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注意</w:t>
            </w:r>
          </w:p>
          <w:p w14:paraId="6E09B96F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您购买的产品、服务或特性等应受华为公司商业合同和条款的约束，本文档中描述的全部或部分产品、服务或特性可能不在您的购买或使用范围之内。除非合同另有约定，华为公司对本文档内容不做任何明示或暗示的声明或保证。</w:t>
            </w:r>
          </w:p>
          <w:p w14:paraId="061BC519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由于产品版本升级或其他原因，本文档内容会不定期进行更新。除非另有约定，本文档仅作为使用指导，本文档中的所有陈述、信息和建议不构成任何明示或暗示的担保。</w:t>
            </w:r>
          </w:p>
        </w:tc>
      </w:tr>
    </w:tbl>
    <w:p w14:paraId="28E18FA4" w14:textId="77777777" w:rsidR="00221DE2" w:rsidRPr="004F5A90" w:rsidRDefault="00221DE2" w:rsidP="00221DE2">
      <w:pPr>
        <w:pStyle w:val="TableText"/>
        <w:rPr>
          <w:rFonts w:ascii="Huawei Sans" w:eastAsia="方正兰亭黑简体" w:hAnsi="Huawei Sans" w:cs="Huawei Sans"/>
        </w:rPr>
      </w:pPr>
    </w:p>
    <w:tbl>
      <w:tblPr>
        <w:tblStyle w:val="V30"/>
        <w:tblW w:w="0" w:type="auto"/>
        <w:tblLook w:val="04A0" w:firstRow="1" w:lastRow="0" w:firstColumn="1" w:lastColumn="0" w:noHBand="0" w:noVBand="1"/>
      </w:tblPr>
      <w:tblGrid>
        <w:gridCol w:w="1516"/>
        <w:gridCol w:w="2752"/>
        <w:gridCol w:w="2123"/>
        <w:gridCol w:w="2197"/>
      </w:tblGrid>
      <w:tr w:rsidR="00C546AA" w14:paraId="12762D92" w14:textId="77777777" w:rsidTr="00541B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6" w:type="dxa"/>
          </w:tcPr>
          <w:p w14:paraId="32CFB9EC" w14:textId="08548112" w:rsidR="00C546AA" w:rsidRDefault="00C546AA" w:rsidP="00221DE2">
            <w:pPr>
              <w:pStyle w:val="TableText"/>
              <w:rPr>
                <w:rFonts w:ascii="Huawei Sans" w:eastAsia="方正兰亭黑简体" w:hAnsi="Huawei Sans" w:cs="Huawei Sans"/>
              </w:rPr>
            </w:pPr>
            <w:r>
              <w:rPr>
                <w:rFonts w:ascii="Huawei Sans" w:eastAsia="方正兰亭黑简体" w:hAnsi="Huawei Sans" w:cs="Huawei Sans"/>
              </w:rPr>
              <w:t>修订记录</w:t>
            </w:r>
          </w:p>
        </w:tc>
        <w:tc>
          <w:tcPr>
            <w:tcW w:w="2752" w:type="dxa"/>
          </w:tcPr>
          <w:p w14:paraId="661C5EEF" w14:textId="64968B2D" w:rsidR="00C546AA" w:rsidRDefault="00C546AA" w:rsidP="00221DE2">
            <w:pPr>
              <w:pStyle w:val="Table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eastAsia="方正兰亭黑简体" w:hAnsi="Huawei Sans" w:cs="Huawei Sans"/>
              </w:rPr>
            </w:pPr>
            <w:r>
              <w:rPr>
                <w:rFonts w:ascii="Huawei Sans" w:eastAsia="方正兰亭黑简体" w:hAnsi="Huawei Sans" w:cs="Huawei Sans"/>
              </w:rPr>
              <w:t>修订内容</w:t>
            </w:r>
          </w:p>
        </w:tc>
        <w:tc>
          <w:tcPr>
            <w:tcW w:w="2123" w:type="dxa"/>
          </w:tcPr>
          <w:p w14:paraId="6972EC9C" w14:textId="7E662AAA" w:rsidR="00C546AA" w:rsidRDefault="00C546AA" w:rsidP="00221DE2">
            <w:pPr>
              <w:pStyle w:val="Table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eastAsia="方正兰亭黑简体" w:hAnsi="Huawei Sans" w:cs="Huawei Sans"/>
              </w:rPr>
            </w:pPr>
            <w:r>
              <w:rPr>
                <w:rFonts w:ascii="Huawei Sans" w:eastAsia="方正兰亭黑简体" w:hAnsi="Huawei Sans" w:cs="Huawei Sans"/>
              </w:rPr>
              <w:t>修改人</w:t>
            </w:r>
          </w:p>
        </w:tc>
        <w:tc>
          <w:tcPr>
            <w:tcW w:w="2197" w:type="dxa"/>
          </w:tcPr>
          <w:p w14:paraId="78EC0B30" w14:textId="2F6EBD49" w:rsidR="00C546AA" w:rsidRDefault="00C546AA" w:rsidP="00221DE2">
            <w:pPr>
              <w:pStyle w:val="Table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eastAsia="方正兰亭黑简体" w:hAnsi="Huawei Sans" w:cs="Huawei Sans"/>
              </w:rPr>
            </w:pPr>
            <w:r>
              <w:rPr>
                <w:rFonts w:ascii="Huawei Sans" w:eastAsia="方正兰亭黑简体" w:hAnsi="Huawei Sans" w:cs="Huawei Sans"/>
              </w:rPr>
              <w:t>修改时间</w:t>
            </w:r>
          </w:p>
        </w:tc>
      </w:tr>
      <w:tr w:rsidR="00C546AA" w14:paraId="68DB4446" w14:textId="77777777" w:rsidTr="00541B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6" w:type="dxa"/>
          </w:tcPr>
          <w:p w14:paraId="5ABEFAB3" w14:textId="46606400" w:rsidR="00C546AA" w:rsidRDefault="00C546AA" w:rsidP="00221DE2">
            <w:pPr>
              <w:pStyle w:val="TableText"/>
              <w:rPr>
                <w:rFonts w:ascii="Huawei Sans" w:eastAsia="方正兰亭黑简体" w:hAnsi="Huawei Sans" w:cs="Huawei Sans"/>
              </w:rPr>
            </w:pPr>
            <w:r>
              <w:rPr>
                <w:rFonts w:ascii="Huawei Sans" w:eastAsia="方正兰亭黑简体" w:hAnsi="Huawei Sans" w:cs="Huawei Sans"/>
              </w:rPr>
              <w:t>V1.1</w:t>
            </w:r>
          </w:p>
        </w:tc>
        <w:tc>
          <w:tcPr>
            <w:tcW w:w="2752" w:type="dxa"/>
          </w:tcPr>
          <w:p w14:paraId="6BA49BDC" w14:textId="5BFB4085" w:rsidR="00C546AA" w:rsidRDefault="00C546AA" w:rsidP="00221DE2">
            <w:pPr>
              <w:pStyle w:val="Table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eastAsia="方正兰亭黑简体" w:hAnsi="Huawei Sans" w:cs="Huawei Sans"/>
              </w:rPr>
            </w:pPr>
            <w:r>
              <w:rPr>
                <w:rFonts w:ascii="Huawei Sans" w:eastAsia="方正兰亭黑简体" w:hAnsi="Huawei Sans" w:cs="Huawei Sans"/>
              </w:rPr>
              <w:t>初始稿</w:t>
            </w:r>
          </w:p>
        </w:tc>
        <w:tc>
          <w:tcPr>
            <w:tcW w:w="2123" w:type="dxa"/>
          </w:tcPr>
          <w:p w14:paraId="24FC4A46" w14:textId="50E722D4" w:rsidR="00C546AA" w:rsidRDefault="00C546AA" w:rsidP="00221DE2">
            <w:pPr>
              <w:pStyle w:val="Table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eastAsia="方正兰亭黑简体" w:hAnsi="Huawei Sans" w:cs="Huawei Sans"/>
              </w:rPr>
            </w:pPr>
            <w:r>
              <w:rPr>
                <w:rFonts w:ascii="Huawei Sans" w:eastAsia="方正兰亭黑简体" w:hAnsi="Huawei Sans" w:cs="Huawei Sans"/>
              </w:rPr>
              <w:t>赵小虎</w:t>
            </w:r>
          </w:p>
        </w:tc>
        <w:tc>
          <w:tcPr>
            <w:tcW w:w="2197" w:type="dxa"/>
          </w:tcPr>
          <w:p w14:paraId="7DBA22F0" w14:textId="4D50359B" w:rsidR="00C546AA" w:rsidRDefault="00C546AA" w:rsidP="00221DE2">
            <w:pPr>
              <w:pStyle w:val="Table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eastAsia="方正兰亭黑简体" w:hAnsi="Huawei Sans" w:cs="Huawei Sans"/>
              </w:rPr>
            </w:pPr>
            <w:r>
              <w:rPr>
                <w:rFonts w:ascii="Huawei Sans" w:eastAsia="方正兰亭黑简体" w:hAnsi="Huawei Sans" w:cs="Huawei Sans" w:hint="eastAsia"/>
              </w:rPr>
              <w:t>2</w:t>
            </w:r>
            <w:r>
              <w:rPr>
                <w:rFonts w:ascii="Huawei Sans" w:eastAsia="方正兰亭黑简体" w:hAnsi="Huawei Sans" w:cs="Huawei Sans"/>
              </w:rPr>
              <w:t>021.7.4</w:t>
            </w:r>
          </w:p>
        </w:tc>
      </w:tr>
      <w:tr w:rsidR="00C546AA" w14:paraId="383C01F5" w14:textId="77777777" w:rsidTr="00541B7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6" w:type="dxa"/>
          </w:tcPr>
          <w:p w14:paraId="3ED731A2" w14:textId="582B369B" w:rsidR="00C546AA" w:rsidRDefault="005D5ED9" w:rsidP="00C546AA">
            <w:pPr>
              <w:pStyle w:val="TableText"/>
              <w:rPr>
                <w:rFonts w:ascii="Huawei Sans" w:eastAsia="方正兰亭黑简体" w:hAnsi="Huawei Sans" w:cs="Huawei Sans"/>
              </w:rPr>
            </w:pPr>
            <w:r>
              <w:rPr>
                <w:rFonts w:ascii="Huawei Sans" w:eastAsia="方正兰亭黑简体" w:hAnsi="Huawei Sans" w:cs="Huawei Sans"/>
              </w:rPr>
              <w:t>V1.2</w:t>
            </w:r>
          </w:p>
        </w:tc>
        <w:tc>
          <w:tcPr>
            <w:tcW w:w="2752" w:type="dxa"/>
          </w:tcPr>
          <w:p w14:paraId="6097E586" w14:textId="3143C0D9" w:rsidR="00C546AA" w:rsidRDefault="00C546AA" w:rsidP="00C546AA">
            <w:pPr>
              <w:pStyle w:val="Table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eastAsia="方正兰亭黑简体" w:hAnsi="Huawei Sans" w:cs="Huawei Sans" w:hint="eastAsia"/>
              </w:rPr>
            </w:pPr>
            <w:r>
              <w:rPr>
                <w:rFonts w:ascii="Huawei Sans" w:eastAsia="方正兰亭黑简体" w:hAnsi="Huawei Sans" w:cs="Huawei Sans" w:hint="eastAsia"/>
              </w:rPr>
              <w:t>南开</w:t>
            </w:r>
            <w:r>
              <w:rPr>
                <w:rFonts w:ascii="Huawei Sans" w:eastAsia="方正兰亭黑简体" w:hAnsi="Huawei Sans" w:cs="Huawei Sans"/>
              </w:rPr>
              <w:t>大学</w:t>
            </w:r>
            <w:r w:rsidR="0017511E">
              <w:rPr>
                <w:rFonts w:ascii="Huawei Sans" w:eastAsia="方正兰亭黑简体" w:hAnsi="Huawei Sans" w:cs="Huawei Sans"/>
              </w:rPr>
              <w:t>实践</w:t>
            </w:r>
            <w:r>
              <w:rPr>
                <w:rFonts w:ascii="Huawei Sans" w:eastAsia="方正兰亭黑简体" w:hAnsi="Huawei Sans" w:cs="Huawei Sans"/>
              </w:rPr>
              <w:t>常见问题修改</w:t>
            </w:r>
          </w:p>
        </w:tc>
        <w:tc>
          <w:tcPr>
            <w:tcW w:w="2123" w:type="dxa"/>
          </w:tcPr>
          <w:p w14:paraId="3E4D1F12" w14:textId="63467FC7" w:rsidR="00C546AA" w:rsidRDefault="00541B7B" w:rsidP="00C546AA">
            <w:pPr>
              <w:pStyle w:val="Table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eastAsia="方正兰亭黑简体" w:hAnsi="Huawei Sans" w:cs="Huawei Sans" w:hint="eastAsia"/>
              </w:rPr>
            </w:pPr>
            <w:r>
              <w:rPr>
                <w:rFonts w:ascii="Huawei Sans" w:eastAsia="方正兰亭黑简体" w:hAnsi="Huawei Sans" w:cs="Huawei Sans"/>
              </w:rPr>
              <w:t>李宝林</w:t>
            </w:r>
          </w:p>
        </w:tc>
        <w:tc>
          <w:tcPr>
            <w:tcW w:w="2197" w:type="dxa"/>
          </w:tcPr>
          <w:p w14:paraId="2FADC3C4" w14:textId="5CE1017A" w:rsidR="00C546AA" w:rsidRDefault="00C546AA" w:rsidP="00C546AA">
            <w:pPr>
              <w:pStyle w:val="Table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uawei Sans" w:eastAsia="方正兰亭黑简体" w:hAnsi="Huawei Sans" w:cs="Huawei Sans"/>
              </w:rPr>
            </w:pPr>
            <w:r>
              <w:rPr>
                <w:rFonts w:ascii="Huawei Sans" w:eastAsia="方正兰亭黑简体" w:hAnsi="Huawei Sans" w:cs="Huawei Sans" w:hint="eastAsia"/>
              </w:rPr>
              <w:t>2</w:t>
            </w:r>
            <w:r w:rsidR="00541B7B">
              <w:rPr>
                <w:rFonts w:ascii="Huawei Sans" w:eastAsia="方正兰亭黑简体" w:hAnsi="Huawei Sans" w:cs="Huawei Sans"/>
              </w:rPr>
              <w:t>021.7.8</w:t>
            </w:r>
          </w:p>
        </w:tc>
      </w:tr>
    </w:tbl>
    <w:p w14:paraId="7050413F" w14:textId="77777777" w:rsidR="00221DE2" w:rsidRPr="004F5A90" w:rsidRDefault="00221DE2" w:rsidP="00221DE2">
      <w:pPr>
        <w:pStyle w:val="TableText"/>
        <w:rPr>
          <w:rFonts w:ascii="Huawei Sans" w:eastAsia="方正兰亭黑简体" w:hAnsi="Huawei Sans" w:cs="Huawei Sans"/>
        </w:rPr>
      </w:pPr>
    </w:p>
    <w:p w14:paraId="51E3F057" w14:textId="77777777" w:rsidR="00221DE2" w:rsidRPr="004F5A90" w:rsidRDefault="00221DE2" w:rsidP="00221DE2">
      <w:pPr>
        <w:pStyle w:val="TableText"/>
        <w:rPr>
          <w:rFonts w:ascii="Huawei Sans" w:eastAsia="方正兰亭黑简体" w:hAnsi="Huawei Sans" w:cs="Huawei Sans"/>
        </w:rPr>
      </w:pPr>
      <w:bookmarkStart w:id="0" w:name="_GoBack"/>
      <w:bookmarkEnd w:id="0"/>
    </w:p>
    <w:p w14:paraId="30882D85" w14:textId="77777777" w:rsidR="00221DE2" w:rsidRPr="004F5A90" w:rsidRDefault="00221DE2" w:rsidP="00221DE2">
      <w:pPr>
        <w:pStyle w:val="TableText"/>
        <w:rPr>
          <w:rFonts w:ascii="Huawei Sans" w:eastAsia="方正兰亭黑简体" w:hAnsi="Huawei Sans" w:cs="Huawei Sans"/>
        </w:rPr>
      </w:pPr>
    </w:p>
    <w:p w14:paraId="73472114" w14:textId="77777777" w:rsidR="00221DE2" w:rsidRPr="004F5A90" w:rsidRDefault="00221DE2" w:rsidP="00221DE2">
      <w:pPr>
        <w:pStyle w:val="TableText"/>
        <w:rPr>
          <w:rFonts w:ascii="Huawei Sans" w:eastAsia="方正兰亭黑简体" w:hAnsi="Huawei Sans" w:cs="Huawei Sans"/>
        </w:rPr>
      </w:pPr>
    </w:p>
    <w:tbl>
      <w:tblPr>
        <w:tblStyle w:val="a7"/>
        <w:tblW w:w="0" w:type="auto"/>
        <w:tblLook w:val="01E0" w:firstRow="1" w:lastRow="1" w:firstColumn="1" w:lastColumn="1" w:noHBand="0" w:noVBand="0"/>
      </w:tblPr>
      <w:tblGrid>
        <w:gridCol w:w="1658"/>
        <w:gridCol w:w="7868"/>
      </w:tblGrid>
      <w:tr w:rsidR="00221DE2" w:rsidRPr="004F5A90" w14:paraId="72B9B376" w14:textId="77777777" w:rsidTr="003B4737">
        <w:trPr>
          <w:trHeight w:val="634"/>
        </w:trPr>
        <w:tc>
          <w:tcPr>
            <w:tcW w:w="9640" w:type="dxa"/>
            <w:gridSpan w:val="2"/>
            <w:vAlign w:val="center"/>
          </w:tcPr>
          <w:p w14:paraId="0ACCED56" w14:textId="77777777" w:rsidR="00221DE2" w:rsidRPr="004F5A90" w:rsidRDefault="00221DE2" w:rsidP="003B4737">
            <w:pPr>
              <w:pStyle w:val="Cover2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华为技术有限公司</w:t>
            </w:r>
          </w:p>
        </w:tc>
      </w:tr>
      <w:tr w:rsidR="00221DE2" w:rsidRPr="004F5A90" w14:paraId="3EA51455" w14:textId="77777777" w:rsidTr="003B4737">
        <w:trPr>
          <w:trHeight w:val="371"/>
        </w:trPr>
        <w:tc>
          <w:tcPr>
            <w:tcW w:w="1675" w:type="dxa"/>
            <w:vAlign w:val="center"/>
          </w:tcPr>
          <w:p w14:paraId="5926B10C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地址：</w:t>
            </w:r>
          </w:p>
        </w:tc>
        <w:tc>
          <w:tcPr>
            <w:tcW w:w="7965" w:type="dxa"/>
            <w:vAlign w:val="center"/>
          </w:tcPr>
          <w:p w14:paraId="3C630AE0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深圳市龙岗区坂田华为总部办公楼</w:t>
            </w:r>
            <w:r w:rsidRPr="004F5A90">
              <w:rPr>
                <w:rFonts w:ascii="Huawei Sans" w:eastAsia="方正兰亭黑简体" w:hAnsi="Huawei Sans" w:cs="Huawei Sans"/>
              </w:rPr>
              <w:t xml:space="preserve">     </w:t>
            </w:r>
            <w:r w:rsidRPr="004F5A90">
              <w:rPr>
                <w:rFonts w:ascii="Huawei Sans" w:eastAsia="方正兰亭黑简体" w:hAnsi="Huawei Sans" w:cs="Huawei Sans"/>
              </w:rPr>
              <w:t>邮编：</w:t>
            </w:r>
            <w:r w:rsidRPr="004F5A90">
              <w:rPr>
                <w:rFonts w:ascii="Huawei Sans" w:eastAsia="方正兰亭黑简体" w:hAnsi="Huawei Sans" w:cs="Huawei Sans"/>
              </w:rPr>
              <w:t>518129</w:t>
            </w:r>
          </w:p>
        </w:tc>
      </w:tr>
      <w:tr w:rsidR="00221DE2" w:rsidRPr="004F5A90" w14:paraId="336038F0" w14:textId="77777777" w:rsidTr="003B4737">
        <w:trPr>
          <w:trHeight w:val="337"/>
        </w:trPr>
        <w:tc>
          <w:tcPr>
            <w:tcW w:w="1675" w:type="dxa"/>
            <w:vAlign w:val="center"/>
          </w:tcPr>
          <w:p w14:paraId="5E09DC5D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网址：</w:t>
            </w:r>
          </w:p>
        </w:tc>
        <w:tc>
          <w:tcPr>
            <w:tcW w:w="7965" w:type="dxa"/>
            <w:vAlign w:val="center"/>
          </w:tcPr>
          <w:p w14:paraId="3B57D3AC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Style w:val="ad"/>
                <w:rFonts w:ascii="Huawei Sans" w:eastAsia="方正兰亭黑简体" w:hAnsi="Huawei Sans" w:cs="Huawei Sans"/>
                <w:lang w:val="pt-BR"/>
              </w:rPr>
              <w:t>http://</w:t>
            </w:r>
            <w:hyperlink r:id="rId14" w:history="1">
              <w:r w:rsidRPr="004F5A90">
                <w:rPr>
                  <w:rStyle w:val="ad"/>
                  <w:rFonts w:ascii="Huawei Sans" w:eastAsia="方正兰亭黑简体" w:hAnsi="Huawei Sans" w:cs="Huawei Sans"/>
                  <w:lang w:val="pt-BR"/>
                </w:rPr>
                <w:t>e</w:t>
              </w:r>
            </w:hyperlink>
            <w:r w:rsidRPr="004F5A90">
              <w:rPr>
                <w:rStyle w:val="ad"/>
                <w:rFonts w:ascii="Huawei Sans" w:eastAsia="方正兰亭黑简体" w:hAnsi="Huawei Sans" w:cs="Huawei Sans"/>
                <w:lang w:val="pt-BR"/>
              </w:rPr>
              <w:t>.huawei.com</w:t>
            </w:r>
          </w:p>
        </w:tc>
      </w:tr>
    </w:tbl>
    <w:p w14:paraId="0D7525A8" w14:textId="77777777" w:rsidR="00221DE2" w:rsidRPr="004F5A90" w:rsidRDefault="00221DE2" w:rsidP="00221DE2">
      <w:pPr>
        <w:pStyle w:val="TableText"/>
        <w:rPr>
          <w:rFonts w:ascii="Huawei Sans" w:eastAsia="方正兰亭黑简体" w:hAnsi="Huawei Sans" w:cs="Huawei Sans"/>
        </w:rPr>
      </w:pPr>
    </w:p>
    <w:p w14:paraId="62326908" w14:textId="77777777" w:rsidR="00221DE2" w:rsidRPr="004F5A90" w:rsidRDefault="00221DE2" w:rsidP="00221DE2">
      <w:pPr>
        <w:rPr>
          <w:rFonts w:ascii="Huawei Sans" w:eastAsia="方正兰亭黑简体" w:hAnsi="Huawei Sans" w:cs="Huawei Sans"/>
        </w:rPr>
      </w:pPr>
    </w:p>
    <w:p w14:paraId="42F4514A" w14:textId="77777777" w:rsidR="00221DE2" w:rsidRPr="004F5A90" w:rsidRDefault="00221DE2" w:rsidP="00221DE2">
      <w:pPr>
        <w:rPr>
          <w:rFonts w:ascii="Huawei Sans" w:eastAsia="方正兰亭黑简体" w:hAnsi="Huawei Sans" w:cs="Huawei Sans"/>
        </w:rPr>
      </w:pPr>
    </w:p>
    <w:p w14:paraId="31DF679D" w14:textId="77777777" w:rsidR="00221DE2" w:rsidRPr="004F5A90" w:rsidRDefault="00221DE2" w:rsidP="00221DE2">
      <w:pPr>
        <w:rPr>
          <w:rFonts w:ascii="Huawei Sans" w:eastAsia="方正兰亭黑简体" w:hAnsi="Huawei Sans" w:cs="Huawei Sans"/>
        </w:rPr>
        <w:sectPr w:rsidR="00221DE2" w:rsidRPr="004F5A90" w:rsidSect="0020153C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bookmarkStart w:id="1" w:name="_Toc437504216" w:displacedByCustomXml="next"/>
    <w:bookmarkStart w:id="2" w:name="_Toc227138864" w:displacedByCustomXml="next"/>
    <w:bookmarkStart w:id="3" w:name="_Toc218425197" w:displacedByCustomXml="next"/>
    <w:bookmarkStart w:id="4" w:name="_Ref218423379" w:displacedByCustomXml="next"/>
    <w:bookmarkStart w:id="5" w:name="_Ref218422900" w:displacedByCustomXml="next"/>
    <w:bookmarkStart w:id="6" w:name="_Ref218422894" w:displacedByCustomXml="next"/>
    <w:bookmarkStart w:id="7" w:name="_Ref218072047" w:displacedByCustomXml="next"/>
    <w:bookmarkStart w:id="8" w:name="_Ref218071784" w:displacedByCustomXml="next"/>
    <w:bookmarkStart w:id="9" w:name="_Ref218071624" w:displacedByCustomXml="next"/>
    <w:bookmarkStart w:id="10" w:name="_Ref218071467" w:displacedByCustomXml="next"/>
    <w:sdt>
      <w:sdtPr>
        <w:rPr>
          <w:rFonts w:ascii="微软雅黑" w:eastAsia="微软雅黑" w:hAnsi="微软雅黑" w:cs="Arial"/>
          <w:b w:val="0"/>
          <w:bCs w:val="0"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rFonts w:cs="微软雅黑"/>
          <w:sz w:val="20"/>
          <w:szCs w:val="20"/>
        </w:rPr>
      </w:sdtEndPr>
      <w:sdtContent>
        <w:p w14:paraId="5B902EF0" w14:textId="5CE9B1BA" w:rsidR="0020153C" w:rsidRPr="009D4127" w:rsidRDefault="0020153C" w:rsidP="00FD6CD0">
          <w:pPr>
            <w:pStyle w:val="Contents"/>
          </w:pPr>
          <w:r w:rsidRPr="009D4127">
            <w:rPr>
              <w:lang w:val="zh-CN"/>
            </w:rPr>
            <w:t>目录</w:t>
          </w:r>
        </w:p>
        <w:p w14:paraId="48859D15" w14:textId="3786CE4F" w:rsidR="00EF3C1B" w:rsidRDefault="001B1484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r>
            <w:rPr>
              <w:b w:val="0"/>
              <w:bCs w:val="0"/>
              <w:noProof/>
            </w:rPr>
            <w:fldChar w:fldCharType="begin"/>
          </w:r>
          <w:r>
            <w:rPr>
              <w:b w:val="0"/>
              <w:bCs w:val="0"/>
              <w:noProof/>
            </w:rPr>
            <w:instrText xml:space="preserve"> </w:instrText>
          </w:r>
          <w:r>
            <w:rPr>
              <w:rFonts w:hint="eastAsia"/>
              <w:b w:val="0"/>
              <w:bCs w:val="0"/>
              <w:noProof/>
            </w:rPr>
            <w:instrText>TOC \o "1-3" \h \z \u</w:instrText>
          </w:r>
          <w:r>
            <w:rPr>
              <w:b w:val="0"/>
              <w:bCs w:val="0"/>
              <w:noProof/>
            </w:rPr>
            <w:instrText xml:space="preserve"> </w:instrText>
          </w:r>
          <w:r>
            <w:rPr>
              <w:b w:val="0"/>
              <w:bCs w:val="0"/>
              <w:noProof/>
            </w:rPr>
            <w:fldChar w:fldCharType="separate"/>
          </w:r>
          <w:hyperlink w:anchor="_Toc76155759" w:history="1">
            <w:r w:rsidR="00EF3C1B" w:rsidRPr="00AE689D">
              <w:rPr>
                <w:rStyle w:val="ad"/>
                <w:rFonts w:cs="Huawei Sans"/>
                <w:noProof/>
              </w:rPr>
              <w:t>1</w:t>
            </w:r>
            <w:r w:rsidR="00EF3C1B" w:rsidRPr="00AE689D">
              <w:rPr>
                <w:rStyle w:val="ad"/>
                <w:rFonts w:hint="eastAsia"/>
                <w:noProof/>
              </w:rPr>
              <w:t xml:space="preserve"> </w:t>
            </w:r>
            <w:r w:rsidR="00EF3C1B" w:rsidRPr="00AE689D">
              <w:rPr>
                <w:rStyle w:val="ad"/>
                <w:rFonts w:hint="eastAsia"/>
                <w:noProof/>
              </w:rPr>
              <w:t>实验介绍</w:t>
            </w:r>
            <w:r w:rsidR="00EF3C1B">
              <w:rPr>
                <w:noProof/>
                <w:webHidden/>
              </w:rPr>
              <w:tab/>
            </w:r>
            <w:r w:rsidR="00EF3C1B">
              <w:rPr>
                <w:noProof/>
                <w:webHidden/>
              </w:rPr>
              <w:fldChar w:fldCharType="begin"/>
            </w:r>
            <w:r w:rsidR="00EF3C1B">
              <w:rPr>
                <w:noProof/>
                <w:webHidden/>
              </w:rPr>
              <w:instrText xml:space="preserve"> PAGEREF _Toc76155759 \h </w:instrText>
            </w:r>
            <w:r w:rsidR="00EF3C1B">
              <w:rPr>
                <w:noProof/>
                <w:webHidden/>
              </w:rPr>
            </w:r>
            <w:r w:rsidR="00EF3C1B">
              <w:rPr>
                <w:noProof/>
                <w:webHidden/>
              </w:rPr>
              <w:fldChar w:fldCharType="separate"/>
            </w:r>
            <w:r w:rsidR="00EF3C1B">
              <w:rPr>
                <w:noProof/>
                <w:webHidden/>
              </w:rPr>
              <w:t>3</w:t>
            </w:r>
            <w:r w:rsidR="00EF3C1B">
              <w:rPr>
                <w:noProof/>
                <w:webHidden/>
              </w:rPr>
              <w:fldChar w:fldCharType="end"/>
            </w:r>
          </w:hyperlink>
        </w:p>
        <w:p w14:paraId="48E7FB48" w14:textId="7E7EF0AF" w:rsidR="00EF3C1B" w:rsidRDefault="00C546A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60" w:history="1">
            <w:r w:rsidR="00EF3C1B" w:rsidRPr="00AE689D">
              <w:rPr>
                <w:rStyle w:val="ad"/>
                <w:rFonts w:cs="Huawei Sans"/>
                <w:snapToGrid w:val="0"/>
              </w:rPr>
              <w:t>1.1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简介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_Toc76155760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3</w:t>
            </w:r>
            <w:r w:rsidR="00EF3C1B">
              <w:rPr>
                <w:webHidden/>
              </w:rPr>
              <w:fldChar w:fldCharType="end"/>
            </w:r>
          </w:hyperlink>
        </w:p>
        <w:p w14:paraId="069FCC08" w14:textId="01A8BC4D" w:rsidR="00EF3C1B" w:rsidRDefault="00C546A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61" w:history="1">
            <w:r w:rsidR="00EF3C1B" w:rsidRPr="00AE689D">
              <w:rPr>
                <w:rStyle w:val="ad"/>
                <w:rFonts w:cs="Huawei Sans"/>
                <w:snapToGrid w:val="0"/>
              </w:rPr>
              <w:t>1.2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内容描述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_Toc76155761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3</w:t>
            </w:r>
            <w:r w:rsidR="00EF3C1B">
              <w:rPr>
                <w:webHidden/>
              </w:rPr>
              <w:fldChar w:fldCharType="end"/>
            </w:r>
          </w:hyperlink>
        </w:p>
        <w:p w14:paraId="3B62FE56" w14:textId="00BB55A9" w:rsidR="00EF3C1B" w:rsidRDefault="00C546A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62" w:history="1">
            <w:r w:rsidR="00EF3C1B" w:rsidRPr="00AE689D">
              <w:rPr>
                <w:rStyle w:val="ad"/>
                <w:rFonts w:cs="Huawei Sans"/>
                <w:snapToGrid w:val="0"/>
              </w:rPr>
              <w:t>1.3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读者知识背景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_Toc76155762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3</w:t>
            </w:r>
            <w:r w:rsidR="00EF3C1B">
              <w:rPr>
                <w:webHidden/>
              </w:rPr>
              <w:fldChar w:fldCharType="end"/>
            </w:r>
          </w:hyperlink>
        </w:p>
        <w:p w14:paraId="5FC40241" w14:textId="1A9AC04D" w:rsidR="00EF3C1B" w:rsidRDefault="00C546A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63" w:history="1">
            <w:r w:rsidR="00EF3C1B" w:rsidRPr="00AE689D">
              <w:rPr>
                <w:rStyle w:val="ad"/>
                <w:rFonts w:cs="Huawei Sans"/>
                <w:snapToGrid w:val="0"/>
              </w:rPr>
              <w:t>1.4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实验环境说明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_Toc76155763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4</w:t>
            </w:r>
            <w:r w:rsidR="00EF3C1B">
              <w:rPr>
                <w:webHidden/>
              </w:rPr>
              <w:fldChar w:fldCharType="end"/>
            </w:r>
          </w:hyperlink>
        </w:p>
        <w:p w14:paraId="7D976FB8" w14:textId="787C4DF9" w:rsidR="00EF3C1B" w:rsidRDefault="00C546A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64" w:history="1">
            <w:r w:rsidR="00EF3C1B" w:rsidRPr="00AE689D">
              <w:rPr>
                <w:rStyle w:val="ad"/>
                <w:rFonts w:cs="Huawei Sans"/>
                <w:bCs/>
                <w:snapToGrid w:val="0"/>
              </w:rPr>
              <w:t>1.4.1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个人电脑及操作系统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_Toc76155764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4</w:t>
            </w:r>
            <w:r w:rsidR="00EF3C1B">
              <w:rPr>
                <w:webHidden/>
              </w:rPr>
              <w:fldChar w:fldCharType="end"/>
            </w:r>
          </w:hyperlink>
        </w:p>
        <w:p w14:paraId="35A5EC91" w14:textId="6A22D492" w:rsidR="00EF3C1B" w:rsidRDefault="00C546A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65" w:history="1">
            <w:r w:rsidR="00EF3C1B" w:rsidRPr="00AE689D">
              <w:rPr>
                <w:rStyle w:val="ad"/>
                <w:rFonts w:cs="Huawei Sans"/>
                <w:bCs/>
                <w:snapToGrid w:val="0"/>
              </w:rPr>
              <w:t>1.4.2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虚拟机软件及其版本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_Toc76155765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4</w:t>
            </w:r>
            <w:r w:rsidR="00EF3C1B">
              <w:rPr>
                <w:webHidden/>
              </w:rPr>
              <w:fldChar w:fldCharType="end"/>
            </w:r>
          </w:hyperlink>
        </w:p>
        <w:p w14:paraId="397140EE" w14:textId="10A0059F" w:rsidR="00EF3C1B" w:rsidRDefault="00C546A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66" w:history="1">
            <w:r w:rsidR="00EF3C1B" w:rsidRPr="00AE689D">
              <w:rPr>
                <w:rStyle w:val="ad"/>
                <w:rFonts w:cs="Huawei Sans"/>
                <w:bCs/>
                <w:snapToGrid w:val="0"/>
              </w:rPr>
              <w:t>1.4.3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作为</w:t>
            </w:r>
            <w:r w:rsidR="00EF3C1B" w:rsidRPr="00AE689D">
              <w:rPr>
                <w:rStyle w:val="ad"/>
              </w:rPr>
              <w:t>LFS</w:t>
            </w:r>
            <w:r w:rsidR="00EF3C1B" w:rsidRPr="00AE689D">
              <w:rPr>
                <w:rStyle w:val="ad"/>
                <w:rFonts w:hint="eastAsia"/>
              </w:rPr>
              <w:t>宿主机的虚拟机规格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_Toc76155766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4</w:t>
            </w:r>
            <w:r w:rsidR="00EF3C1B">
              <w:rPr>
                <w:webHidden/>
              </w:rPr>
              <w:fldChar w:fldCharType="end"/>
            </w:r>
          </w:hyperlink>
        </w:p>
        <w:p w14:paraId="48D4C486" w14:textId="069F4CB3" w:rsidR="00EF3C1B" w:rsidRDefault="00C546A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67" w:history="1">
            <w:r w:rsidR="00EF3C1B" w:rsidRPr="00AE689D">
              <w:rPr>
                <w:rStyle w:val="ad"/>
                <w:rFonts w:cs="Huawei Sans"/>
                <w:bCs/>
                <w:snapToGrid w:val="0"/>
              </w:rPr>
              <w:t>1.4.4</w:t>
            </w:r>
            <w:r w:rsidR="00EF3C1B" w:rsidRPr="00AE689D">
              <w:rPr>
                <w:rStyle w:val="ad"/>
              </w:rPr>
              <w:t xml:space="preserve"> openEuler</w:t>
            </w:r>
            <w:r w:rsidR="00EF3C1B" w:rsidRPr="00AE689D">
              <w:rPr>
                <w:rStyle w:val="ad"/>
                <w:rFonts w:hint="eastAsia"/>
              </w:rPr>
              <w:t>操作系统镜像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_Toc76155767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5</w:t>
            </w:r>
            <w:r w:rsidR="00EF3C1B">
              <w:rPr>
                <w:webHidden/>
              </w:rPr>
              <w:fldChar w:fldCharType="end"/>
            </w:r>
          </w:hyperlink>
        </w:p>
        <w:p w14:paraId="25842F42" w14:textId="6067FB63" w:rsidR="00EF3C1B" w:rsidRDefault="00C546A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68" w:history="1">
            <w:r w:rsidR="00EF3C1B" w:rsidRPr="00AE689D">
              <w:rPr>
                <w:rStyle w:val="ad"/>
                <w:rFonts w:cs="Huawei Sans"/>
                <w:bCs/>
                <w:snapToGrid w:val="0"/>
              </w:rPr>
              <w:t>1.4.5</w:t>
            </w:r>
            <w:r w:rsidR="00EF3C1B" w:rsidRPr="00AE689D">
              <w:rPr>
                <w:rStyle w:val="ad"/>
              </w:rPr>
              <w:t xml:space="preserve"> LFS</w:t>
            </w:r>
            <w:r w:rsidR="00EF3C1B" w:rsidRPr="00AE689D">
              <w:rPr>
                <w:rStyle w:val="ad"/>
                <w:rFonts w:hint="eastAsia"/>
              </w:rPr>
              <w:t>版本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_Toc76155768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5</w:t>
            </w:r>
            <w:r w:rsidR="00EF3C1B">
              <w:rPr>
                <w:webHidden/>
              </w:rPr>
              <w:fldChar w:fldCharType="end"/>
            </w:r>
          </w:hyperlink>
        </w:p>
        <w:p w14:paraId="5B15C400" w14:textId="0E8CDEC9" w:rsidR="00EF3C1B" w:rsidRDefault="00C546A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69" w:history="1">
            <w:r w:rsidR="00EF3C1B" w:rsidRPr="00AE689D">
              <w:rPr>
                <w:rStyle w:val="ad"/>
                <w:rFonts w:cs="Huawei Sans"/>
                <w:snapToGrid w:val="0"/>
              </w:rPr>
              <w:t>1.5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参考资料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_Toc76155769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5</w:t>
            </w:r>
            <w:r w:rsidR="00EF3C1B">
              <w:rPr>
                <w:webHidden/>
              </w:rPr>
              <w:fldChar w:fldCharType="end"/>
            </w:r>
          </w:hyperlink>
        </w:p>
        <w:p w14:paraId="6D0D29B6" w14:textId="569193C5" w:rsidR="00EF3C1B" w:rsidRDefault="00C546AA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76155770" w:history="1">
            <w:r w:rsidR="00EF3C1B" w:rsidRPr="00AE689D">
              <w:rPr>
                <w:rStyle w:val="ad"/>
                <w:rFonts w:cs="Huawei Sans"/>
                <w:noProof/>
              </w:rPr>
              <w:t>2</w:t>
            </w:r>
            <w:r w:rsidR="00EF3C1B" w:rsidRPr="00AE689D">
              <w:rPr>
                <w:rStyle w:val="ad"/>
                <w:rFonts w:hint="eastAsia"/>
                <w:noProof/>
              </w:rPr>
              <w:t xml:space="preserve"> </w:t>
            </w:r>
            <w:r w:rsidR="00EF3C1B" w:rsidRPr="00AE689D">
              <w:rPr>
                <w:rStyle w:val="ad"/>
                <w:rFonts w:hint="eastAsia"/>
                <w:noProof/>
              </w:rPr>
              <w:t>宿主机系统准备</w:t>
            </w:r>
            <w:r w:rsidR="00EF3C1B">
              <w:rPr>
                <w:noProof/>
                <w:webHidden/>
              </w:rPr>
              <w:tab/>
            </w:r>
            <w:r w:rsidR="00EF3C1B">
              <w:rPr>
                <w:noProof/>
                <w:webHidden/>
              </w:rPr>
              <w:fldChar w:fldCharType="begin"/>
            </w:r>
            <w:r w:rsidR="00EF3C1B">
              <w:rPr>
                <w:noProof/>
                <w:webHidden/>
              </w:rPr>
              <w:instrText xml:space="preserve"> PAGEREF _Toc76155770 \h </w:instrText>
            </w:r>
            <w:r w:rsidR="00EF3C1B">
              <w:rPr>
                <w:noProof/>
                <w:webHidden/>
              </w:rPr>
            </w:r>
            <w:r w:rsidR="00EF3C1B">
              <w:rPr>
                <w:noProof/>
                <w:webHidden/>
              </w:rPr>
              <w:fldChar w:fldCharType="separate"/>
            </w:r>
            <w:r w:rsidR="00EF3C1B">
              <w:rPr>
                <w:noProof/>
                <w:webHidden/>
              </w:rPr>
              <w:t>6</w:t>
            </w:r>
            <w:r w:rsidR="00EF3C1B">
              <w:rPr>
                <w:noProof/>
                <w:webHidden/>
              </w:rPr>
              <w:fldChar w:fldCharType="end"/>
            </w:r>
          </w:hyperlink>
        </w:p>
        <w:p w14:paraId="2D0612AB" w14:textId="7B622E23" w:rsidR="00EF3C1B" w:rsidRDefault="00C546A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71" w:history="1">
            <w:r w:rsidR="00EF3C1B" w:rsidRPr="00AE689D">
              <w:rPr>
                <w:rStyle w:val="ad"/>
                <w:rFonts w:cs="Huawei Sans"/>
                <w:snapToGrid w:val="0"/>
              </w:rPr>
              <w:t>2.1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虚拟机的创建与配置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_Toc76155771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6</w:t>
            </w:r>
            <w:r w:rsidR="00EF3C1B">
              <w:rPr>
                <w:webHidden/>
              </w:rPr>
              <w:fldChar w:fldCharType="end"/>
            </w:r>
          </w:hyperlink>
        </w:p>
        <w:p w14:paraId="5D070528" w14:textId="607448F3" w:rsidR="00EF3C1B" w:rsidRDefault="00C546A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72" w:history="1">
            <w:r w:rsidR="00EF3C1B" w:rsidRPr="00AE689D">
              <w:rPr>
                <w:rStyle w:val="ad"/>
                <w:rFonts w:cs="Huawei Sans"/>
                <w:bCs/>
                <w:snapToGrid w:val="0"/>
              </w:rPr>
              <w:t>2.1.1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创建虚拟机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_Toc76155772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10</w:t>
            </w:r>
            <w:r w:rsidR="00EF3C1B">
              <w:rPr>
                <w:webHidden/>
              </w:rPr>
              <w:fldChar w:fldCharType="end"/>
            </w:r>
          </w:hyperlink>
        </w:p>
        <w:p w14:paraId="715DC3F8" w14:textId="20AEBEDB" w:rsidR="00EF3C1B" w:rsidRDefault="00C546A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73" w:history="1">
            <w:r w:rsidR="00EF3C1B" w:rsidRPr="00AE689D">
              <w:rPr>
                <w:rStyle w:val="ad"/>
                <w:rFonts w:cs="Huawei Sans"/>
                <w:bCs/>
                <w:snapToGrid w:val="0"/>
              </w:rPr>
              <w:t>2.1.2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对虚拟机的部分配置进行调整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_Toc76155773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15</w:t>
            </w:r>
            <w:r w:rsidR="00EF3C1B">
              <w:rPr>
                <w:webHidden/>
              </w:rPr>
              <w:fldChar w:fldCharType="end"/>
            </w:r>
          </w:hyperlink>
        </w:p>
        <w:p w14:paraId="3533E546" w14:textId="65341EC8" w:rsidR="00EF3C1B" w:rsidRDefault="00C546A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74" w:history="1">
            <w:r w:rsidR="00EF3C1B" w:rsidRPr="00AE689D">
              <w:rPr>
                <w:rStyle w:val="ad"/>
                <w:rFonts w:cs="Huawei Sans"/>
                <w:snapToGrid w:val="0"/>
              </w:rPr>
              <w:t>2.2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安装</w:t>
            </w:r>
            <w:r w:rsidR="00EF3C1B" w:rsidRPr="00AE689D">
              <w:rPr>
                <w:rStyle w:val="ad"/>
              </w:rPr>
              <w:t>openEuler</w:t>
            </w:r>
            <w:r w:rsidR="00EF3C1B" w:rsidRPr="00AE689D">
              <w:rPr>
                <w:rStyle w:val="ad"/>
                <w:rFonts w:hint="eastAsia"/>
              </w:rPr>
              <w:t>操作系统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_Toc76155774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30</w:t>
            </w:r>
            <w:r w:rsidR="00EF3C1B">
              <w:rPr>
                <w:webHidden/>
              </w:rPr>
              <w:fldChar w:fldCharType="end"/>
            </w:r>
          </w:hyperlink>
        </w:p>
        <w:p w14:paraId="22EF82BA" w14:textId="57362905" w:rsidR="00EF3C1B" w:rsidRDefault="00C546A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75" w:history="1">
            <w:r w:rsidR="00EF3C1B" w:rsidRPr="00AE689D">
              <w:rPr>
                <w:rStyle w:val="ad"/>
                <w:rFonts w:cs="Huawei Sans"/>
                <w:bCs/>
                <w:snapToGrid w:val="0"/>
              </w:rPr>
              <w:t>2.2.1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将</w:t>
            </w:r>
            <w:r w:rsidR="00EF3C1B" w:rsidRPr="00AE689D">
              <w:rPr>
                <w:rStyle w:val="ad"/>
              </w:rPr>
              <w:t>openEuler20.09_x86-64</w:t>
            </w:r>
            <w:r w:rsidR="00EF3C1B" w:rsidRPr="00AE689D">
              <w:rPr>
                <w:rStyle w:val="ad"/>
                <w:rFonts w:hint="eastAsia"/>
              </w:rPr>
              <w:t>镜像装载到光驱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_Toc76155775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30</w:t>
            </w:r>
            <w:r w:rsidR="00EF3C1B">
              <w:rPr>
                <w:webHidden/>
              </w:rPr>
              <w:fldChar w:fldCharType="end"/>
            </w:r>
          </w:hyperlink>
        </w:p>
        <w:p w14:paraId="5976DA4F" w14:textId="56B3BF15" w:rsidR="00EF3C1B" w:rsidRDefault="00C546A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76" w:history="1">
            <w:r w:rsidR="00EF3C1B" w:rsidRPr="00AE689D">
              <w:rPr>
                <w:rStyle w:val="ad"/>
                <w:rFonts w:cs="Huawei Sans"/>
                <w:bCs/>
                <w:snapToGrid w:val="0"/>
              </w:rPr>
              <w:t>2.2.2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安装操作系统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_Toc76155776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31</w:t>
            </w:r>
            <w:r w:rsidR="00EF3C1B">
              <w:rPr>
                <w:webHidden/>
              </w:rPr>
              <w:fldChar w:fldCharType="end"/>
            </w:r>
          </w:hyperlink>
        </w:p>
        <w:p w14:paraId="3FA1E024" w14:textId="41FF7DC6" w:rsidR="00EF3C1B" w:rsidRDefault="00C546A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77" w:history="1">
            <w:r w:rsidR="00EF3C1B" w:rsidRPr="00AE689D">
              <w:rPr>
                <w:rStyle w:val="ad"/>
                <w:rFonts w:cs="Huawei Sans"/>
                <w:snapToGrid w:val="0"/>
              </w:rPr>
              <w:t>2.3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准备实验环境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_Toc76155777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43</w:t>
            </w:r>
            <w:r w:rsidR="00EF3C1B">
              <w:rPr>
                <w:webHidden/>
              </w:rPr>
              <w:fldChar w:fldCharType="end"/>
            </w:r>
          </w:hyperlink>
        </w:p>
        <w:p w14:paraId="40209DF2" w14:textId="29C72F9E" w:rsidR="00EF3C1B" w:rsidRDefault="00C546A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78" w:history="1">
            <w:r w:rsidR="00EF3C1B" w:rsidRPr="00AE689D">
              <w:rPr>
                <w:rStyle w:val="ad"/>
                <w:rFonts w:cs="Huawei Sans"/>
                <w:bCs/>
                <w:snapToGrid w:val="0"/>
              </w:rPr>
              <w:t>2.3.1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宿主机软件环境准备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_Toc76155778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43</w:t>
            </w:r>
            <w:r w:rsidR="00EF3C1B">
              <w:rPr>
                <w:webHidden/>
              </w:rPr>
              <w:fldChar w:fldCharType="end"/>
            </w:r>
          </w:hyperlink>
        </w:p>
        <w:p w14:paraId="3E5810B9" w14:textId="03C505D2" w:rsidR="00EF3C1B" w:rsidRDefault="00C546A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79" w:history="1">
            <w:r w:rsidR="00EF3C1B" w:rsidRPr="00AE689D">
              <w:rPr>
                <w:rStyle w:val="ad"/>
                <w:rFonts w:cs="Huawei Sans"/>
                <w:bCs/>
                <w:snapToGrid w:val="0"/>
              </w:rPr>
              <w:t>2.3.2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宿主机硬件环境准备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_Toc76155779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44</w:t>
            </w:r>
            <w:r w:rsidR="00EF3C1B">
              <w:rPr>
                <w:webHidden/>
              </w:rPr>
              <w:fldChar w:fldCharType="end"/>
            </w:r>
          </w:hyperlink>
        </w:p>
        <w:p w14:paraId="538671CE" w14:textId="1F1AAFD7" w:rsidR="00EF3C1B" w:rsidRDefault="00C546AA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76155780" w:history="1">
            <w:r w:rsidR="00EF3C1B" w:rsidRPr="00AE689D">
              <w:rPr>
                <w:rStyle w:val="ad"/>
                <w:rFonts w:cs="Huawei Sans"/>
                <w:noProof/>
              </w:rPr>
              <w:t>3</w:t>
            </w:r>
            <w:r w:rsidR="00EF3C1B" w:rsidRPr="00AE689D">
              <w:rPr>
                <w:rStyle w:val="ad"/>
                <w:rFonts w:hint="eastAsia"/>
                <w:noProof/>
              </w:rPr>
              <w:t xml:space="preserve"> </w:t>
            </w:r>
            <w:r w:rsidR="00EF3C1B" w:rsidRPr="00AE689D">
              <w:rPr>
                <w:rStyle w:val="ad"/>
                <w:rFonts w:hint="eastAsia"/>
                <w:noProof/>
              </w:rPr>
              <w:t>从社区获取资料</w:t>
            </w:r>
            <w:r w:rsidR="00EF3C1B">
              <w:rPr>
                <w:noProof/>
                <w:webHidden/>
              </w:rPr>
              <w:tab/>
            </w:r>
            <w:r w:rsidR="00EF3C1B">
              <w:rPr>
                <w:noProof/>
                <w:webHidden/>
              </w:rPr>
              <w:fldChar w:fldCharType="begin"/>
            </w:r>
            <w:r w:rsidR="00EF3C1B">
              <w:rPr>
                <w:noProof/>
                <w:webHidden/>
              </w:rPr>
              <w:instrText xml:space="preserve"> PAGEREF _Toc76155780 \h </w:instrText>
            </w:r>
            <w:r w:rsidR="00EF3C1B">
              <w:rPr>
                <w:noProof/>
                <w:webHidden/>
              </w:rPr>
            </w:r>
            <w:r w:rsidR="00EF3C1B">
              <w:rPr>
                <w:noProof/>
                <w:webHidden/>
              </w:rPr>
              <w:fldChar w:fldCharType="separate"/>
            </w:r>
            <w:r w:rsidR="00EF3C1B">
              <w:rPr>
                <w:noProof/>
                <w:webHidden/>
              </w:rPr>
              <w:t>51</w:t>
            </w:r>
            <w:r w:rsidR="00EF3C1B">
              <w:rPr>
                <w:noProof/>
                <w:webHidden/>
              </w:rPr>
              <w:fldChar w:fldCharType="end"/>
            </w:r>
          </w:hyperlink>
        </w:p>
        <w:p w14:paraId="67C8DB8D" w14:textId="0EF8F7CF" w:rsidR="00EF3C1B" w:rsidRDefault="00C546A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81" w:history="1">
            <w:r w:rsidR="00EF3C1B" w:rsidRPr="00AE689D">
              <w:rPr>
                <w:rStyle w:val="ad"/>
                <w:rFonts w:cs="Huawei Sans"/>
                <w:snapToGrid w:val="0"/>
              </w:rPr>
              <w:t>3.1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注册</w:t>
            </w:r>
            <w:r w:rsidR="00EF3C1B" w:rsidRPr="00AE689D">
              <w:rPr>
                <w:rStyle w:val="ad"/>
              </w:rPr>
              <w:t>gitee</w:t>
            </w:r>
            <w:r w:rsidR="00EF3C1B" w:rsidRPr="00AE689D">
              <w:rPr>
                <w:rStyle w:val="ad"/>
                <w:rFonts w:hint="eastAsia"/>
              </w:rPr>
              <w:t>账户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_Toc76155781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51</w:t>
            </w:r>
            <w:r w:rsidR="00EF3C1B">
              <w:rPr>
                <w:webHidden/>
              </w:rPr>
              <w:fldChar w:fldCharType="end"/>
            </w:r>
          </w:hyperlink>
        </w:p>
        <w:p w14:paraId="1F9BA9C2" w14:textId="7DB8D3AC" w:rsidR="00EF3C1B" w:rsidRDefault="00C546A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82" w:history="1">
            <w:r w:rsidR="00EF3C1B" w:rsidRPr="00AE689D">
              <w:rPr>
                <w:rStyle w:val="ad"/>
                <w:rFonts w:cs="Huawei Sans"/>
                <w:snapToGrid w:val="0"/>
              </w:rPr>
              <w:t>3.2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从</w:t>
            </w:r>
            <w:r w:rsidR="00EF3C1B" w:rsidRPr="00AE689D">
              <w:rPr>
                <w:rStyle w:val="ad"/>
              </w:rPr>
              <w:t>git</w:t>
            </w:r>
            <w:r w:rsidR="00EF3C1B" w:rsidRPr="00AE689D">
              <w:rPr>
                <w:rStyle w:val="ad"/>
                <w:rFonts w:hint="eastAsia"/>
              </w:rPr>
              <w:t>仓库获取资料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_Toc76155782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52</w:t>
            </w:r>
            <w:r w:rsidR="00EF3C1B">
              <w:rPr>
                <w:webHidden/>
              </w:rPr>
              <w:fldChar w:fldCharType="end"/>
            </w:r>
          </w:hyperlink>
        </w:p>
        <w:p w14:paraId="31CC42C8" w14:textId="1D587347" w:rsidR="00EF3C1B" w:rsidRDefault="00C546A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83" w:history="1">
            <w:r w:rsidR="00EF3C1B" w:rsidRPr="00AE689D">
              <w:rPr>
                <w:rStyle w:val="ad"/>
                <w:rFonts w:cs="Huawei Sans"/>
                <w:snapToGrid w:val="0"/>
              </w:rPr>
              <w:t>3.3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将资料复制到本地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_Toc76155783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52</w:t>
            </w:r>
            <w:r w:rsidR="00EF3C1B">
              <w:rPr>
                <w:webHidden/>
              </w:rPr>
              <w:fldChar w:fldCharType="end"/>
            </w:r>
          </w:hyperlink>
        </w:p>
        <w:p w14:paraId="042ABB31" w14:textId="14CEC547" w:rsidR="00EF3C1B" w:rsidRDefault="00C546AA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76155784" w:history="1">
            <w:r w:rsidR="00EF3C1B" w:rsidRPr="00AE689D">
              <w:rPr>
                <w:rStyle w:val="ad"/>
                <w:rFonts w:cs="Huawei Sans"/>
                <w:noProof/>
              </w:rPr>
              <w:t>4</w:t>
            </w:r>
            <w:r w:rsidR="00EF3C1B" w:rsidRPr="00AE689D">
              <w:rPr>
                <w:rStyle w:val="ad"/>
                <w:noProof/>
              </w:rPr>
              <w:t xml:space="preserve"> LFS</w:t>
            </w:r>
            <w:r w:rsidR="00EF3C1B" w:rsidRPr="00AE689D">
              <w:rPr>
                <w:rStyle w:val="ad"/>
                <w:rFonts w:hint="eastAsia"/>
                <w:noProof/>
              </w:rPr>
              <w:t>系统的构建</w:t>
            </w:r>
            <w:r w:rsidR="00EF3C1B">
              <w:rPr>
                <w:noProof/>
                <w:webHidden/>
              </w:rPr>
              <w:tab/>
            </w:r>
            <w:r w:rsidR="00EF3C1B">
              <w:rPr>
                <w:noProof/>
                <w:webHidden/>
              </w:rPr>
              <w:fldChar w:fldCharType="begin"/>
            </w:r>
            <w:r w:rsidR="00EF3C1B">
              <w:rPr>
                <w:noProof/>
                <w:webHidden/>
              </w:rPr>
              <w:instrText xml:space="preserve"> PAGEREF _Toc76155784 \h </w:instrText>
            </w:r>
            <w:r w:rsidR="00EF3C1B">
              <w:rPr>
                <w:noProof/>
                <w:webHidden/>
              </w:rPr>
            </w:r>
            <w:r w:rsidR="00EF3C1B">
              <w:rPr>
                <w:noProof/>
                <w:webHidden/>
              </w:rPr>
              <w:fldChar w:fldCharType="separate"/>
            </w:r>
            <w:r w:rsidR="00EF3C1B">
              <w:rPr>
                <w:noProof/>
                <w:webHidden/>
              </w:rPr>
              <w:t>54</w:t>
            </w:r>
            <w:r w:rsidR="00EF3C1B">
              <w:rPr>
                <w:noProof/>
                <w:webHidden/>
              </w:rPr>
              <w:fldChar w:fldCharType="end"/>
            </w:r>
          </w:hyperlink>
        </w:p>
        <w:p w14:paraId="765BF3AE" w14:textId="6AE1B285" w:rsidR="00EF3C1B" w:rsidRDefault="00C546A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85" w:history="1">
            <w:r w:rsidR="00EF3C1B" w:rsidRPr="00AE689D">
              <w:rPr>
                <w:rStyle w:val="ad"/>
                <w:rFonts w:cs="Huawei Sans"/>
                <w:snapToGrid w:val="0"/>
              </w:rPr>
              <w:t>4.1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准备构建</w:t>
            </w:r>
            <w:r w:rsidR="00EF3C1B" w:rsidRPr="00AE689D">
              <w:rPr>
                <w:rStyle w:val="ad"/>
              </w:rPr>
              <w:t>LFS</w:t>
            </w:r>
            <w:r w:rsidR="00EF3C1B" w:rsidRPr="00AE689D">
              <w:rPr>
                <w:rStyle w:val="ad"/>
                <w:rFonts w:hint="eastAsia"/>
              </w:rPr>
              <w:t>系统所需的包和补丁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_Toc76155785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54</w:t>
            </w:r>
            <w:r w:rsidR="00EF3C1B">
              <w:rPr>
                <w:webHidden/>
              </w:rPr>
              <w:fldChar w:fldCharType="end"/>
            </w:r>
          </w:hyperlink>
        </w:p>
        <w:p w14:paraId="40A052D9" w14:textId="2F4EC450" w:rsidR="00EF3C1B" w:rsidRDefault="00C546A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86" w:history="1">
            <w:r w:rsidR="00EF3C1B" w:rsidRPr="00AE689D">
              <w:rPr>
                <w:rStyle w:val="ad"/>
                <w:rFonts w:cs="Huawei Sans"/>
                <w:snapToGrid w:val="0"/>
              </w:rPr>
              <w:t>4.2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创建并以</w:t>
            </w:r>
            <w:r w:rsidR="00EF3C1B" w:rsidRPr="00AE689D">
              <w:rPr>
                <w:rStyle w:val="ad"/>
              </w:rPr>
              <w:t>lfs</w:t>
            </w:r>
            <w:r w:rsidR="00EF3C1B" w:rsidRPr="00AE689D">
              <w:rPr>
                <w:rStyle w:val="ad"/>
                <w:rFonts w:hint="eastAsia"/>
              </w:rPr>
              <w:t>用户编译临时工具链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_Toc76155786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54</w:t>
            </w:r>
            <w:r w:rsidR="00EF3C1B">
              <w:rPr>
                <w:webHidden/>
              </w:rPr>
              <w:fldChar w:fldCharType="end"/>
            </w:r>
          </w:hyperlink>
        </w:p>
        <w:p w14:paraId="61971364" w14:textId="138A76A0" w:rsidR="00EF3C1B" w:rsidRDefault="00C546A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87" w:history="1">
            <w:r w:rsidR="00EF3C1B" w:rsidRPr="00AE689D">
              <w:rPr>
                <w:rStyle w:val="ad"/>
                <w:rFonts w:cs="Huawei Sans"/>
                <w:bCs/>
                <w:snapToGrid w:val="0"/>
              </w:rPr>
              <w:t>4.2.1</w:t>
            </w:r>
            <w:r w:rsidR="00EF3C1B" w:rsidRPr="00AE689D">
              <w:rPr>
                <w:rStyle w:val="ad"/>
              </w:rPr>
              <w:t xml:space="preserve"> /mnt/lfs</w:t>
            </w:r>
            <w:r w:rsidR="00EF3C1B" w:rsidRPr="00AE689D">
              <w:rPr>
                <w:rStyle w:val="ad"/>
                <w:rFonts w:hint="eastAsia"/>
              </w:rPr>
              <w:t>及</w:t>
            </w:r>
            <w:r w:rsidR="00EF3C1B" w:rsidRPr="00AE689D">
              <w:rPr>
                <w:rStyle w:val="ad"/>
              </w:rPr>
              <w:t>lfs</w:t>
            </w:r>
            <w:r w:rsidR="00EF3C1B" w:rsidRPr="00AE689D">
              <w:rPr>
                <w:rStyle w:val="ad"/>
                <w:rFonts w:hint="eastAsia"/>
              </w:rPr>
              <w:t>用户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_Toc76155787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54</w:t>
            </w:r>
            <w:r w:rsidR="00EF3C1B">
              <w:rPr>
                <w:webHidden/>
              </w:rPr>
              <w:fldChar w:fldCharType="end"/>
            </w:r>
          </w:hyperlink>
        </w:p>
        <w:p w14:paraId="7BCFC4E2" w14:textId="2BDC47F8" w:rsidR="00EF3C1B" w:rsidRDefault="00C546A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88" w:history="1">
            <w:r w:rsidR="00EF3C1B" w:rsidRPr="00AE689D">
              <w:rPr>
                <w:rStyle w:val="ad"/>
                <w:rFonts w:cs="Huawei Sans"/>
                <w:bCs/>
                <w:snapToGrid w:val="0"/>
              </w:rPr>
              <w:t>4.2.2</w:t>
            </w:r>
            <w:r w:rsidR="00EF3C1B" w:rsidRPr="00AE689D">
              <w:rPr>
                <w:rStyle w:val="ad"/>
              </w:rPr>
              <w:t xml:space="preserve"> $LFS/sources </w:t>
            </w:r>
            <w:r w:rsidR="00EF3C1B" w:rsidRPr="00AE689D">
              <w:rPr>
                <w:rStyle w:val="ad"/>
                <w:rFonts w:hint="eastAsia"/>
              </w:rPr>
              <w:t>和</w:t>
            </w:r>
            <w:r w:rsidR="00EF3C1B" w:rsidRPr="00AE689D">
              <w:rPr>
                <w:rStyle w:val="ad"/>
              </w:rPr>
              <w:t>$LFS/tools</w:t>
            </w:r>
            <w:r w:rsidR="00EF3C1B" w:rsidRPr="00AE689D">
              <w:rPr>
                <w:rStyle w:val="ad"/>
                <w:rFonts w:hint="eastAsia"/>
              </w:rPr>
              <w:t>文件夹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_Toc76155788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55</w:t>
            </w:r>
            <w:r w:rsidR="00EF3C1B">
              <w:rPr>
                <w:webHidden/>
              </w:rPr>
              <w:fldChar w:fldCharType="end"/>
            </w:r>
          </w:hyperlink>
        </w:p>
        <w:p w14:paraId="6CC0FEF8" w14:textId="536ECE16" w:rsidR="00EF3C1B" w:rsidRDefault="00C546A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89" w:history="1">
            <w:r w:rsidR="00EF3C1B" w:rsidRPr="00AE689D">
              <w:rPr>
                <w:rStyle w:val="ad"/>
                <w:rFonts w:cs="Huawei Sans"/>
                <w:bCs/>
                <w:snapToGrid w:val="0"/>
              </w:rPr>
              <w:t>4.2.3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通用编译指南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_Toc76155789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55</w:t>
            </w:r>
            <w:r w:rsidR="00EF3C1B">
              <w:rPr>
                <w:webHidden/>
              </w:rPr>
              <w:fldChar w:fldCharType="end"/>
            </w:r>
          </w:hyperlink>
        </w:p>
        <w:p w14:paraId="43026D73" w14:textId="2B3020F3" w:rsidR="00EF3C1B" w:rsidRDefault="00C546A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90" w:history="1">
            <w:r w:rsidR="00EF3C1B" w:rsidRPr="00AE689D">
              <w:rPr>
                <w:rStyle w:val="ad"/>
                <w:rFonts w:cs="Huawei Sans"/>
                <w:bCs/>
                <w:snapToGrid w:val="0"/>
              </w:rPr>
              <w:t>4.2.4</w:t>
            </w:r>
            <w:r w:rsidR="00EF3C1B" w:rsidRPr="00AE689D">
              <w:rPr>
                <w:rStyle w:val="ad"/>
              </w:rPr>
              <w:t xml:space="preserve"> gcc-4.9.2</w:t>
            </w:r>
            <w:r w:rsidR="00EF3C1B" w:rsidRPr="00AE689D">
              <w:rPr>
                <w:rStyle w:val="ad"/>
                <w:rFonts w:hint="eastAsia"/>
              </w:rPr>
              <w:t>编译问题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_Toc76155790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55</w:t>
            </w:r>
            <w:r w:rsidR="00EF3C1B">
              <w:rPr>
                <w:webHidden/>
              </w:rPr>
              <w:fldChar w:fldCharType="end"/>
            </w:r>
          </w:hyperlink>
        </w:p>
        <w:p w14:paraId="4F2DAA45" w14:textId="63A65293" w:rsidR="00EF3C1B" w:rsidRDefault="00C546A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91" w:history="1">
            <w:r w:rsidR="00EF3C1B" w:rsidRPr="00AE689D">
              <w:rPr>
                <w:rStyle w:val="ad"/>
                <w:rFonts w:cs="Huawei Sans"/>
                <w:bCs/>
                <w:snapToGrid w:val="0"/>
              </w:rPr>
              <w:t>4.2.5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其他需要注意的地方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_Toc76155791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56</w:t>
            </w:r>
            <w:r w:rsidR="00EF3C1B">
              <w:rPr>
                <w:webHidden/>
              </w:rPr>
              <w:fldChar w:fldCharType="end"/>
            </w:r>
          </w:hyperlink>
        </w:p>
        <w:p w14:paraId="25E9FC93" w14:textId="4E23CA35" w:rsidR="00EF3C1B" w:rsidRDefault="00C546A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92" w:history="1">
            <w:r w:rsidR="00EF3C1B" w:rsidRPr="00AE689D">
              <w:rPr>
                <w:rStyle w:val="ad"/>
                <w:rFonts w:cs="Huawei Sans"/>
                <w:snapToGrid w:val="0"/>
              </w:rPr>
              <w:t>4.3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在</w:t>
            </w:r>
            <w:r w:rsidR="00EF3C1B" w:rsidRPr="00AE689D">
              <w:rPr>
                <w:rStyle w:val="ad"/>
              </w:rPr>
              <w:t>chrooted</w:t>
            </w:r>
            <w:r w:rsidR="00EF3C1B" w:rsidRPr="00AE689D">
              <w:rPr>
                <w:rStyle w:val="ad"/>
                <w:rFonts w:hint="eastAsia"/>
              </w:rPr>
              <w:t>环境下构建真正的</w:t>
            </w:r>
            <w:r w:rsidR="00EF3C1B" w:rsidRPr="00AE689D">
              <w:rPr>
                <w:rStyle w:val="ad"/>
              </w:rPr>
              <w:t>LFS</w:t>
            </w:r>
            <w:r w:rsidR="00EF3C1B" w:rsidRPr="00AE689D">
              <w:rPr>
                <w:rStyle w:val="ad"/>
                <w:rFonts w:hint="eastAsia"/>
              </w:rPr>
              <w:t>目标系统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_Toc76155792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56</w:t>
            </w:r>
            <w:r w:rsidR="00EF3C1B">
              <w:rPr>
                <w:webHidden/>
              </w:rPr>
              <w:fldChar w:fldCharType="end"/>
            </w:r>
          </w:hyperlink>
        </w:p>
        <w:p w14:paraId="1C8B4F46" w14:textId="79B8CBC5" w:rsidR="00EF3C1B" w:rsidRDefault="00C546A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93" w:history="1">
            <w:r w:rsidR="00EF3C1B" w:rsidRPr="00AE689D">
              <w:rPr>
                <w:rStyle w:val="ad"/>
                <w:rFonts w:cs="Huawei Sans"/>
                <w:bCs/>
                <w:snapToGrid w:val="0"/>
              </w:rPr>
              <w:t>4.3.1</w:t>
            </w:r>
            <w:r w:rsidR="00EF3C1B" w:rsidRPr="00AE689D">
              <w:rPr>
                <w:rStyle w:val="ad"/>
              </w:rPr>
              <w:t xml:space="preserve"> mount &amp; chroot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_Toc76155793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56</w:t>
            </w:r>
            <w:r w:rsidR="00EF3C1B">
              <w:rPr>
                <w:webHidden/>
              </w:rPr>
              <w:fldChar w:fldCharType="end"/>
            </w:r>
          </w:hyperlink>
        </w:p>
        <w:p w14:paraId="276CE8ED" w14:textId="26BC0F35" w:rsidR="00EF3C1B" w:rsidRDefault="00C546A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94" w:history="1">
            <w:r w:rsidR="00EF3C1B" w:rsidRPr="00AE689D">
              <w:rPr>
                <w:rStyle w:val="ad"/>
                <w:rFonts w:cs="Huawei Sans"/>
                <w:bCs/>
                <w:snapToGrid w:val="0"/>
              </w:rPr>
              <w:t>4.3.2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通用编译指南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_Toc76155794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57</w:t>
            </w:r>
            <w:r w:rsidR="00EF3C1B">
              <w:rPr>
                <w:webHidden/>
              </w:rPr>
              <w:fldChar w:fldCharType="end"/>
            </w:r>
          </w:hyperlink>
        </w:p>
        <w:p w14:paraId="1830A44A" w14:textId="6AEFF072" w:rsidR="00EF3C1B" w:rsidRDefault="00C546A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95" w:history="1">
            <w:r w:rsidR="00EF3C1B" w:rsidRPr="00AE689D">
              <w:rPr>
                <w:rStyle w:val="ad"/>
                <w:rFonts w:cs="Huawei Sans"/>
                <w:bCs/>
                <w:snapToGrid w:val="0"/>
              </w:rPr>
              <w:t>4.3.3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第二个版本的</w:t>
            </w:r>
            <w:r w:rsidR="00EF3C1B" w:rsidRPr="00AE689D">
              <w:rPr>
                <w:rStyle w:val="ad"/>
              </w:rPr>
              <w:t>chroot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_Toc76155795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57</w:t>
            </w:r>
            <w:r w:rsidR="00EF3C1B">
              <w:rPr>
                <w:webHidden/>
              </w:rPr>
              <w:fldChar w:fldCharType="end"/>
            </w:r>
          </w:hyperlink>
        </w:p>
        <w:p w14:paraId="1D1B7CB5" w14:textId="28C7FA82" w:rsidR="00EF3C1B" w:rsidRDefault="00C546A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96" w:history="1">
            <w:r w:rsidR="00EF3C1B" w:rsidRPr="00AE689D">
              <w:rPr>
                <w:rStyle w:val="ad"/>
                <w:rFonts w:cs="Huawei Sans"/>
                <w:bCs/>
                <w:snapToGrid w:val="0"/>
              </w:rPr>
              <w:t>4.3.4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其他问题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_Toc76155796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57</w:t>
            </w:r>
            <w:r w:rsidR="00EF3C1B">
              <w:rPr>
                <w:webHidden/>
              </w:rPr>
              <w:fldChar w:fldCharType="end"/>
            </w:r>
          </w:hyperlink>
        </w:p>
        <w:p w14:paraId="428BECB8" w14:textId="79D80522" w:rsidR="00EF3C1B" w:rsidRDefault="00C546A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97" w:history="1">
            <w:r w:rsidR="00EF3C1B" w:rsidRPr="00AE689D">
              <w:rPr>
                <w:rStyle w:val="ad"/>
                <w:rFonts w:cs="Huawei Sans"/>
                <w:snapToGrid w:val="0"/>
              </w:rPr>
              <w:t>4.4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配置</w:t>
            </w:r>
            <w:r w:rsidR="00EF3C1B" w:rsidRPr="00AE689D">
              <w:rPr>
                <w:rStyle w:val="ad"/>
              </w:rPr>
              <w:t>LFS</w:t>
            </w:r>
            <w:r w:rsidR="00EF3C1B" w:rsidRPr="00AE689D">
              <w:rPr>
                <w:rStyle w:val="ad"/>
                <w:rFonts w:hint="eastAsia"/>
              </w:rPr>
              <w:t>目标系统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_Toc76155797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58</w:t>
            </w:r>
            <w:r w:rsidR="00EF3C1B">
              <w:rPr>
                <w:webHidden/>
              </w:rPr>
              <w:fldChar w:fldCharType="end"/>
            </w:r>
          </w:hyperlink>
        </w:p>
        <w:p w14:paraId="0D0514D5" w14:textId="053A3C3F" w:rsidR="00EF3C1B" w:rsidRDefault="00C546A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98" w:history="1">
            <w:r w:rsidR="00EF3C1B" w:rsidRPr="00AE689D">
              <w:rPr>
                <w:rStyle w:val="ad"/>
                <w:rFonts w:cs="Huawei Sans"/>
                <w:snapToGrid w:val="0"/>
              </w:rPr>
              <w:t>4.5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编译并安装内核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_Toc76155798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58</w:t>
            </w:r>
            <w:r w:rsidR="00EF3C1B">
              <w:rPr>
                <w:webHidden/>
              </w:rPr>
              <w:fldChar w:fldCharType="end"/>
            </w:r>
          </w:hyperlink>
        </w:p>
        <w:p w14:paraId="16FCD585" w14:textId="243A640B" w:rsidR="00EF3C1B" w:rsidRDefault="00C546A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799" w:history="1">
            <w:r w:rsidR="00EF3C1B" w:rsidRPr="00AE689D">
              <w:rPr>
                <w:rStyle w:val="ad"/>
                <w:rFonts w:cs="Huawei Sans"/>
                <w:snapToGrid w:val="0"/>
              </w:rPr>
              <w:t>4.6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设置</w:t>
            </w:r>
            <w:r w:rsidR="00EF3C1B" w:rsidRPr="00AE689D">
              <w:rPr>
                <w:rStyle w:val="ad"/>
              </w:rPr>
              <w:t>GRUB</w:t>
            </w:r>
            <w:r w:rsidR="00EF3C1B" w:rsidRPr="00AE689D">
              <w:rPr>
                <w:rStyle w:val="ad"/>
                <w:rFonts w:hint="eastAsia"/>
              </w:rPr>
              <w:t>使新系统可引导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_Toc76155799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59</w:t>
            </w:r>
            <w:r w:rsidR="00EF3C1B">
              <w:rPr>
                <w:webHidden/>
              </w:rPr>
              <w:fldChar w:fldCharType="end"/>
            </w:r>
          </w:hyperlink>
        </w:p>
        <w:p w14:paraId="7C98143F" w14:textId="4F2ADDE9" w:rsidR="00EF3C1B" w:rsidRDefault="00C546A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800" w:history="1">
            <w:r w:rsidR="00EF3C1B" w:rsidRPr="00AE689D">
              <w:rPr>
                <w:rStyle w:val="ad"/>
                <w:rFonts w:cs="Huawei Sans"/>
                <w:bCs/>
                <w:snapToGrid w:val="0"/>
              </w:rPr>
              <w:t>4.6.1</w:t>
            </w:r>
            <w:r w:rsidR="00EF3C1B" w:rsidRPr="00AE689D">
              <w:rPr>
                <w:rStyle w:val="ad"/>
              </w:rPr>
              <w:t xml:space="preserve"> LFS</w:t>
            </w:r>
            <w:r w:rsidR="00EF3C1B" w:rsidRPr="00AE689D">
              <w:rPr>
                <w:rStyle w:val="ad"/>
                <w:rFonts w:hint="eastAsia"/>
              </w:rPr>
              <w:t>系统</w:t>
            </w:r>
            <w:r w:rsidR="00EF3C1B" w:rsidRPr="00AE689D">
              <w:rPr>
                <w:rStyle w:val="ad"/>
              </w:rPr>
              <w:t>GRUB</w:t>
            </w:r>
            <w:r w:rsidR="00EF3C1B" w:rsidRPr="00AE689D">
              <w:rPr>
                <w:rStyle w:val="ad"/>
                <w:rFonts w:hint="eastAsia"/>
              </w:rPr>
              <w:t>设置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_Toc76155800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59</w:t>
            </w:r>
            <w:r w:rsidR="00EF3C1B">
              <w:rPr>
                <w:webHidden/>
              </w:rPr>
              <w:fldChar w:fldCharType="end"/>
            </w:r>
          </w:hyperlink>
        </w:p>
        <w:p w14:paraId="714DB948" w14:textId="740AA231" w:rsidR="00EF3C1B" w:rsidRDefault="00C546AA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801" w:history="1">
            <w:r w:rsidR="00EF3C1B" w:rsidRPr="00AE689D">
              <w:rPr>
                <w:rStyle w:val="ad"/>
                <w:rFonts w:cs="Huawei Sans"/>
                <w:bCs/>
                <w:snapToGrid w:val="0"/>
              </w:rPr>
              <w:t>4.6.2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宿主机</w:t>
            </w:r>
            <w:r w:rsidR="00EF3C1B" w:rsidRPr="00AE689D">
              <w:rPr>
                <w:rStyle w:val="ad"/>
              </w:rPr>
              <w:t>GRUB</w:t>
            </w:r>
            <w:r w:rsidR="00EF3C1B" w:rsidRPr="00AE689D">
              <w:rPr>
                <w:rStyle w:val="ad"/>
                <w:rFonts w:hint="eastAsia"/>
              </w:rPr>
              <w:t>设置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_Toc76155801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59</w:t>
            </w:r>
            <w:r w:rsidR="00EF3C1B">
              <w:rPr>
                <w:webHidden/>
              </w:rPr>
              <w:fldChar w:fldCharType="end"/>
            </w:r>
          </w:hyperlink>
        </w:p>
        <w:p w14:paraId="4DC9FDDC" w14:textId="7B47F8F2" w:rsidR="00EF3C1B" w:rsidRDefault="00C546A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802" w:history="1">
            <w:r w:rsidR="00EF3C1B" w:rsidRPr="00AE689D">
              <w:rPr>
                <w:rStyle w:val="ad"/>
                <w:rFonts w:cs="Huawei Sans"/>
                <w:snapToGrid w:val="0"/>
              </w:rPr>
              <w:t>4.7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进入新的系统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_Toc76155802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60</w:t>
            </w:r>
            <w:r w:rsidR="00EF3C1B">
              <w:rPr>
                <w:webHidden/>
              </w:rPr>
              <w:fldChar w:fldCharType="end"/>
            </w:r>
          </w:hyperlink>
        </w:p>
        <w:p w14:paraId="591CC0C1" w14:textId="5508B04D" w:rsidR="00EF3C1B" w:rsidRDefault="00C546AA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76155803" w:history="1">
            <w:r w:rsidR="00EF3C1B" w:rsidRPr="00AE689D">
              <w:rPr>
                <w:rStyle w:val="ad"/>
                <w:rFonts w:cs="Huawei Sans"/>
                <w:noProof/>
              </w:rPr>
              <w:t>5</w:t>
            </w:r>
            <w:r w:rsidR="00EF3C1B" w:rsidRPr="00AE689D">
              <w:rPr>
                <w:rStyle w:val="ad"/>
                <w:rFonts w:hint="eastAsia"/>
                <w:noProof/>
              </w:rPr>
              <w:t xml:space="preserve"> </w:t>
            </w:r>
            <w:r w:rsidR="00EF3C1B" w:rsidRPr="00AE689D">
              <w:rPr>
                <w:rStyle w:val="ad"/>
                <w:rFonts w:hint="eastAsia"/>
                <w:noProof/>
              </w:rPr>
              <w:t>作业的提交</w:t>
            </w:r>
            <w:r w:rsidR="00EF3C1B">
              <w:rPr>
                <w:noProof/>
                <w:webHidden/>
              </w:rPr>
              <w:tab/>
            </w:r>
            <w:r w:rsidR="00EF3C1B">
              <w:rPr>
                <w:noProof/>
                <w:webHidden/>
              </w:rPr>
              <w:fldChar w:fldCharType="begin"/>
            </w:r>
            <w:r w:rsidR="00EF3C1B">
              <w:rPr>
                <w:noProof/>
                <w:webHidden/>
              </w:rPr>
              <w:instrText xml:space="preserve"> PAGEREF _Toc76155803 \h </w:instrText>
            </w:r>
            <w:r w:rsidR="00EF3C1B">
              <w:rPr>
                <w:noProof/>
                <w:webHidden/>
              </w:rPr>
            </w:r>
            <w:r w:rsidR="00EF3C1B">
              <w:rPr>
                <w:noProof/>
                <w:webHidden/>
              </w:rPr>
              <w:fldChar w:fldCharType="separate"/>
            </w:r>
            <w:r w:rsidR="00EF3C1B">
              <w:rPr>
                <w:noProof/>
                <w:webHidden/>
              </w:rPr>
              <w:t>62</w:t>
            </w:r>
            <w:r w:rsidR="00EF3C1B">
              <w:rPr>
                <w:noProof/>
                <w:webHidden/>
              </w:rPr>
              <w:fldChar w:fldCharType="end"/>
            </w:r>
          </w:hyperlink>
        </w:p>
        <w:p w14:paraId="3F1B922A" w14:textId="1A4FB4CC" w:rsidR="00EF3C1B" w:rsidRDefault="00C546A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804" w:history="1">
            <w:r w:rsidR="00EF3C1B" w:rsidRPr="00AE689D">
              <w:rPr>
                <w:rStyle w:val="ad"/>
                <w:rFonts w:cs="Huawei Sans"/>
                <w:snapToGrid w:val="0"/>
              </w:rPr>
              <w:t>5.1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课程总结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_Toc76155804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62</w:t>
            </w:r>
            <w:r w:rsidR="00EF3C1B">
              <w:rPr>
                <w:webHidden/>
              </w:rPr>
              <w:fldChar w:fldCharType="end"/>
            </w:r>
          </w:hyperlink>
        </w:p>
        <w:p w14:paraId="1FC33E3C" w14:textId="7309EC3E" w:rsidR="00EF3C1B" w:rsidRDefault="00C546A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805" w:history="1">
            <w:r w:rsidR="00EF3C1B" w:rsidRPr="00AE689D">
              <w:rPr>
                <w:rStyle w:val="ad"/>
                <w:rFonts w:cs="Huawei Sans"/>
                <w:snapToGrid w:val="0"/>
              </w:rPr>
              <w:t>5.2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通过</w:t>
            </w:r>
            <w:r w:rsidR="00EF3C1B" w:rsidRPr="00AE689D">
              <w:rPr>
                <w:rStyle w:val="ad"/>
              </w:rPr>
              <w:t>PR</w:t>
            </w:r>
            <w:r w:rsidR="00EF3C1B" w:rsidRPr="00AE689D">
              <w:rPr>
                <w:rStyle w:val="ad"/>
                <w:rFonts w:hint="eastAsia"/>
              </w:rPr>
              <w:t>提交作业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_Toc76155805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62</w:t>
            </w:r>
            <w:r w:rsidR="00EF3C1B">
              <w:rPr>
                <w:webHidden/>
              </w:rPr>
              <w:fldChar w:fldCharType="end"/>
            </w:r>
          </w:hyperlink>
        </w:p>
        <w:p w14:paraId="203749A2" w14:textId="11D20DAE" w:rsidR="00EF3C1B" w:rsidRDefault="00C546AA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155806" w:history="1">
            <w:r w:rsidR="00EF3C1B" w:rsidRPr="00AE689D">
              <w:rPr>
                <w:rStyle w:val="ad"/>
                <w:rFonts w:cs="Huawei Sans"/>
                <w:snapToGrid w:val="0"/>
              </w:rPr>
              <w:t>5.3</w:t>
            </w:r>
            <w:r w:rsidR="00EF3C1B" w:rsidRPr="00AE689D">
              <w:rPr>
                <w:rStyle w:val="ad"/>
                <w:rFonts w:hint="eastAsia"/>
              </w:rPr>
              <w:t xml:space="preserve"> </w:t>
            </w:r>
            <w:r w:rsidR="00EF3C1B" w:rsidRPr="00AE689D">
              <w:rPr>
                <w:rStyle w:val="ad"/>
                <w:rFonts w:hint="eastAsia"/>
              </w:rPr>
              <w:t>参考链接</w:t>
            </w:r>
            <w:r w:rsidR="00EF3C1B">
              <w:rPr>
                <w:webHidden/>
              </w:rPr>
              <w:tab/>
            </w:r>
            <w:r w:rsidR="00EF3C1B">
              <w:rPr>
                <w:webHidden/>
              </w:rPr>
              <w:fldChar w:fldCharType="begin"/>
            </w:r>
            <w:r w:rsidR="00EF3C1B">
              <w:rPr>
                <w:webHidden/>
              </w:rPr>
              <w:instrText xml:space="preserve"> PAGEREF _Toc76155806 \h </w:instrText>
            </w:r>
            <w:r w:rsidR="00EF3C1B">
              <w:rPr>
                <w:webHidden/>
              </w:rPr>
            </w:r>
            <w:r w:rsidR="00EF3C1B">
              <w:rPr>
                <w:webHidden/>
              </w:rPr>
              <w:fldChar w:fldCharType="separate"/>
            </w:r>
            <w:r w:rsidR="00EF3C1B">
              <w:rPr>
                <w:webHidden/>
              </w:rPr>
              <w:t>71</w:t>
            </w:r>
            <w:r w:rsidR="00EF3C1B">
              <w:rPr>
                <w:webHidden/>
              </w:rPr>
              <w:fldChar w:fldCharType="end"/>
            </w:r>
          </w:hyperlink>
        </w:p>
        <w:p w14:paraId="04108A6C" w14:textId="688B6A5E" w:rsidR="00EF3C1B" w:rsidRDefault="00C546AA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76155807" w:history="1">
            <w:r w:rsidR="00EF3C1B" w:rsidRPr="00AE689D">
              <w:rPr>
                <w:rStyle w:val="ad"/>
                <w:rFonts w:cs="Huawei Sans"/>
                <w:noProof/>
              </w:rPr>
              <w:t>6</w:t>
            </w:r>
            <w:r w:rsidR="00EF3C1B" w:rsidRPr="00AE689D">
              <w:rPr>
                <w:rStyle w:val="ad"/>
                <w:rFonts w:hint="eastAsia"/>
                <w:noProof/>
              </w:rPr>
              <w:t xml:space="preserve"> </w:t>
            </w:r>
            <w:r w:rsidR="00EF3C1B" w:rsidRPr="00AE689D">
              <w:rPr>
                <w:rStyle w:val="ad"/>
                <w:rFonts w:hint="eastAsia"/>
                <w:noProof/>
              </w:rPr>
              <w:t>进阶任务</w:t>
            </w:r>
            <w:r w:rsidR="00EF3C1B">
              <w:rPr>
                <w:noProof/>
                <w:webHidden/>
              </w:rPr>
              <w:tab/>
            </w:r>
            <w:r w:rsidR="00EF3C1B">
              <w:rPr>
                <w:noProof/>
                <w:webHidden/>
              </w:rPr>
              <w:fldChar w:fldCharType="begin"/>
            </w:r>
            <w:r w:rsidR="00EF3C1B">
              <w:rPr>
                <w:noProof/>
                <w:webHidden/>
              </w:rPr>
              <w:instrText xml:space="preserve"> PAGEREF _Toc76155807 \h </w:instrText>
            </w:r>
            <w:r w:rsidR="00EF3C1B">
              <w:rPr>
                <w:noProof/>
                <w:webHidden/>
              </w:rPr>
            </w:r>
            <w:r w:rsidR="00EF3C1B">
              <w:rPr>
                <w:noProof/>
                <w:webHidden/>
              </w:rPr>
              <w:fldChar w:fldCharType="separate"/>
            </w:r>
            <w:r w:rsidR="00EF3C1B">
              <w:rPr>
                <w:noProof/>
                <w:webHidden/>
              </w:rPr>
              <w:t>72</w:t>
            </w:r>
            <w:r w:rsidR="00EF3C1B">
              <w:rPr>
                <w:noProof/>
                <w:webHidden/>
              </w:rPr>
              <w:fldChar w:fldCharType="end"/>
            </w:r>
          </w:hyperlink>
        </w:p>
        <w:p w14:paraId="1A1B1C95" w14:textId="099AF80D" w:rsidR="00B81DEF" w:rsidRPr="009D4127" w:rsidRDefault="001B1484" w:rsidP="0020153C">
          <w:pPr>
            <w:rPr>
              <w:rFonts w:ascii="Huawei Sans" w:eastAsia="方正兰亭黑简体" w:hAnsi="Huawei Sans"/>
              <w:lang w:val="zh-CN"/>
            </w:rPr>
          </w:pPr>
          <w:r>
            <w:rPr>
              <w:rFonts w:ascii="Huawei Sans" w:eastAsia="方正兰亭黑简体" w:hAnsi="Huawei Sans" w:cs="Book Antiqua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B048C6B" w14:textId="6455368F" w:rsidR="00002614" w:rsidRPr="009D4127" w:rsidRDefault="00002614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lang w:val="zh-CN"/>
        </w:rPr>
      </w:pPr>
      <w:r w:rsidRPr="009D4127">
        <w:rPr>
          <w:rFonts w:ascii="Huawei Sans" w:eastAsia="方正兰亭黑简体" w:hAnsi="Huawei Sans"/>
          <w:lang w:val="zh-CN"/>
        </w:rPr>
        <w:br w:type="page"/>
      </w:r>
    </w:p>
    <w:p w14:paraId="3E186D9C" w14:textId="72E0216C" w:rsidR="00412100" w:rsidRDefault="00412100" w:rsidP="00382C74">
      <w:pPr>
        <w:pStyle w:val="1"/>
      </w:pPr>
      <w:bookmarkStart w:id="11" w:name="_Toc76155759"/>
      <w:bookmarkStart w:id="12" w:name="_Toc466755571"/>
      <w:bookmarkEnd w:id="10"/>
      <w:bookmarkEnd w:id="9"/>
      <w:bookmarkEnd w:id="8"/>
      <w:bookmarkEnd w:id="7"/>
      <w:bookmarkEnd w:id="6"/>
      <w:bookmarkEnd w:id="5"/>
      <w:bookmarkEnd w:id="4"/>
      <w:bookmarkEnd w:id="3"/>
      <w:bookmarkEnd w:id="2"/>
      <w:bookmarkEnd w:id="1"/>
      <w:r>
        <w:rPr>
          <w:rFonts w:hint="eastAsia"/>
        </w:rPr>
        <w:lastRenderedPageBreak/>
        <w:t>实验介绍</w:t>
      </w:r>
      <w:bookmarkEnd w:id="11"/>
    </w:p>
    <w:p w14:paraId="4A31E21F" w14:textId="373CF3C6" w:rsidR="00412100" w:rsidRDefault="00DB5D24" w:rsidP="0017054E">
      <w:pPr>
        <w:pStyle w:val="2"/>
        <w:rPr>
          <w:lang w:eastAsia="zh-CN"/>
        </w:rPr>
      </w:pPr>
      <w:bookmarkStart w:id="13" w:name="_Toc76155760"/>
      <w:r>
        <w:rPr>
          <w:rFonts w:hint="eastAsia"/>
          <w:lang w:eastAsia="zh-CN"/>
        </w:rPr>
        <w:t>简介</w:t>
      </w:r>
      <w:bookmarkEnd w:id="13"/>
    </w:p>
    <w:p w14:paraId="76BCA10A" w14:textId="209A36AB" w:rsidR="00412100" w:rsidRDefault="00412100" w:rsidP="00891194">
      <w:pPr>
        <w:pStyle w:val="1e"/>
      </w:pPr>
      <w:r w:rsidRPr="00856D13">
        <w:t>本手册为</w:t>
      </w:r>
      <w:r w:rsidRPr="00856D13">
        <w:t>openEuler</w:t>
      </w:r>
      <w:r w:rsidR="006C2C79">
        <w:rPr>
          <w:rFonts w:hint="eastAsia"/>
        </w:rPr>
        <w:t>开源</w:t>
      </w:r>
      <w:r w:rsidRPr="00856D13">
        <w:t>创新实践课实验教程，适用于已有一定计算机原理、操作系统、编译原理基础，并希望深入了解操作系统及相关工具的构建，从源码开始搭建个性化操作系统的读者。</w:t>
      </w:r>
    </w:p>
    <w:p w14:paraId="677A1928" w14:textId="77777777" w:rsidR="00A84983" w:rsidRDefault="00A84983" w:rsidP="00891194">
      <w:pPr>
        <w:pStyle w:val="1e"/>
      </w:pPr>
    </w:p>
    <w:p w14:paraId="4BA52788" w14:textId="6D96BAE5" w:rsidR="001E4881" w:rsidRPr="00856D13" w:rsidRDefault="001E4881" w:rsidP="00891194">
      <w:pPr>
        <w:pStyle w:val="1e"/>
      </w:pPr>
      <w:r>
        <w:rPr>
          <w:rFonts w:hint="eastAsia"/>
        </w:rPr>
        <w:t>鉴于创新实践</w:t>
      </w:r>
      <w:r w:rsidR="00ED7B91">
        <w:rPr>
          <w:rFonts w:hint="eastAsia"/>
        </w:rPr>
        <w:t>课</w:t>
      </w:r>
      <w:r w:rsidR="00FC7C97">
        <w:rPr>
          <w:rFonts w:hint="eastAsia"/>
        </w:rPr>
        <w:t>本身</w:t>
      </w:r>
      <w:r w:rsidR="00ED7B91">
        <w:rPr>
          <w:rFonts w:hint="eastAsia"/>
        </w:rPr>
        <w:t>的</w:t>
      </w:r>
      <w:r>
        <w:rPr>
          <w:rFonts w:hint="eastAsia"/>
        </w:rPr>
        <w:t>特点，本文</w:t>
      </w:r>
      <w:r w:rsidR="00FC7C97">
        <w:rPr>
          <w:rFonts w:hint="eastAsia"/>
        </w:rPr>
        <w:t>不会给出</w:t>
      </w:r>
      <w:r w:rsidR="009061FC">
        <w:rPr>
          <w:rFonts w:hint="eastAsia"/>
        </w:rPr>
        <w:t>一幅</w:t>
      </w:r>
      <w:r>
        <w:rPr>
          <w:rFonts w:hint="eastAsia"/>
        </w:rPr>
        <w:t>按图索骥</w:t>
      </w:r>
      <w:r w:rsidR="009061FC">
        <w:rPr>
          <w:rFonts w:hint="eastAsia"/>
        </w:rPr>
        <w:t>的地图或一系列</w:t>
      </w:r>
      <w:r w:rsidR="00FC7C97">
        <w:rPr>
          <w:rFonts w:hint="eastAsia"/>
        </w:rPr>
        <w:t>按部就班的步骤</w:t>
      </w:r>
      <w:r w:rsidR="009061FC">
        <w:rPr>
          <w:rFonts w:hint="eastAsia"/>
        </w:rPr>
        <w:t>来指导你构建一个新系统</w:t>
      </w:r>
      <w:r>
        <w:rPr>
          <w:rFonts w:hint="eastAsia"/>
        </w:rPr>
        <w:t>，而是将</w:t>
      </w:r>
      <w:r w:rsidR="007D26B9">
        <w:rPr>
          <w:rFonts w:hint="eastAsia"/>
        </w:rPr>
        <w:t>“</w:t>
      </w:r>
      <w:r>
        <w:rPr>
          <w:rFonts w:hint="eastAsia"/>
        </w:rPr>
        <w:t>如何构建一个自己的</w:t>
      </w:r>
      <w:r>
        <w:t>Linux</w:t>
      </w:r>
      <w:r>
        <w:rPr>
          <w:rFonts w:hint="eastAsia"/>
        </w:rPr>
        <w:t>操作系统</w:t>
      </w:r>
      <w:r w:rsidR="007D26B9">
        <w:rPr>
          <w:rFonts w:hint="eastAsia"/>
        </w:rPr>
        <w:t>”</w:t>
      </w:r>
      <w:r w:rsidR="009061FC">
        <w:rPr>
          <w:rFonts w:hint="eastAsia"/>
        </w:rPr>
        <w:t>的</w:t>
      </w:r>
      <w:r>
        <w:rPr>
          <w:rFonts w:hint="eastAsia"/>
        </w:rPr>
        <w:t>津要和盘托出。</w:t>
      </w:r>
      <w:r w:rsidR="00723666">
        <w:rPr>
          <w:rFonts w:hint="eastAsia"/>
        </w:rPr>
        <w:t>即使是这样</w:t>
      </w:r>
      <w:r w:rsidR="00263E8E">
        <w:rPr>
          <w:rFonts w:hint="eastAsia"/>
        </w:rPr>
        <w:t>，</w:t>
      </w:r>
      <w:r w:rsidR="00D40ECC">
        <w:rPr>
          <w:rFonts w:hint="eastAsia"/>
        </w:rPr>
        <w:t>依托</w:t>
      </w:r>
      <w:r w:rsidR="002A5763">
        <w:rPr>
          <w:rFonts w:hint="eastAsia"/>
        </w:rPr>
        <w:t>我们专门撰写的</w:t>
      </w:r>
      <w:r w:rsidR="00263E8E">
        <w:rPr>
          <w:rFonts w:hint="eastAsia"/>
        </w:rPr>
        <w:t>“</w:t>
      </w:r>
      <w:r w:rsidR="00D40ECC">
        <w:rPr>
          <w:rFonts w:hint="eastAsia"/>
        </w:rPr>
        <w:t>构建脚本</w:t>
      </w:r>
      <w:r w:rsidR="00263E8E">
        <w:rPr>
          <w:rFonts w:hint="eastAsia"/>
        </w:rPr>
        <w:t>”，</w:t>
      </w:r>
      <w:r w:rsidR="00723666">
        <w:rPr>
          <w:rFonts w:hint="eastAsia"/>
        </w:rPr>
        <w:t>足以使您能够顺利地完成构建</w:t>
      </w:r>
      <w:r w:rsidR="00723666">
        <w:rPr>
          <w:rFonts w:hint="eastAsia"/>
        </w:rPr>
        <w:t>LFS</w:t>
      </w:r>
      <w:r w:rsidR="00723666">
        <w:rPr>
          <w:rFonts w:hint="eastAsia"/>
        </w:rPr>
        <w:t>系统的</w:t>
      </w:r>
      <w:r w:rsidR="00114963">
        <w:rPr>
          <w:rFonts w:hint="eastAsia"/>
        </w:rPr>
        <w:t>基础</w:t>
      </w:r>
      <w:r w:rsidR="00723666">
        <w:rPr>
          <w:rFonts w:hint="eastAsia"/>
        </w:rPr>
        <w:t>工作。</w:t>
      </w:r>
    </w:p>
    <w:p w14:paraId="3D7AFE69" w14:textId="35593DE0" w:rsidR="00412100" w:rsidRDefault="00412100" w:rsidP="0017054E">
      <w:pPr>
        <w:pStyle w:val="2"/>
        <w:rPr>
          <w:lang w:eastAsia="zh-CN"/>
        </w:rPr>
      </w:pPr>
      <w:bookmarkStart w:id="14" w:name="_Toc76155761"/>
      <w:r>
        <w:rPr>
          <w:rFonts w:hint="eastAsia"/>
          <w:lang w:eastAsia="zh-CN"/>
        </w:rPr>
        <w:t>内容描述</w:t>
      </w:r>
      <w:bookmarkEnd w:id="14"/>
    </w:p>
    <w:p w14:paraId="327ECCB3" w14:textId="0F9E6FDB" w:rsidR="00412100" w:rsidRDefault="00412100" w:rsidP="00891194">
      <w:pPr>
        <w:pStyle w:val="1e"/>
      </w:pPr>
      <w:r>
        <w:t>本实验指导书共包含</w:t>
      </w:r>
      <w:r w:rsidR="00255306">
        <w:t>4</w:t>
      </w:r>
      <w:r>
        <w:t>个部分，从</w:t>
      </w:r>
      <w:r w:rsidR="00255306">
        <w:rPr>
          <w:rFonts w:hint="eastAsia"/>
        </w:rPr>
        <w:t>实验简介到宿主机环境准备，再到</w:t>
      </w:r>
      <w:r>
        <w:rPr>
          <w:rFonts w:hint="eastAsia"/>
        </w:rPr>
        <w:t>构建</w:t>
      </w:r>
      <w:r>
        <w:rPr>
          <w:rFonts w:hint="eastAsia"/>
        </w:rPr>
        <w:t>LFS</w:t>
      </w:r>
      <w:r>
        <w:rPr>
          <w:rFonts w:hint="eastAsia"/>
        </w:rPr>
        <w:t>系统</w:t>
      </w:r>
      <w:r>
        <w:t>，</w:t>
      </w:r>
      <w:r w:rsidR="00255306">
        <w:rPr>
          <w:rFonts w:hint="eastAsia"/>
        </w:rPr>
        <w:t>最后是</w:t>
      </w:r>
      <w:r w:rsidR="00BC1B4C">
        <w:rPr>
          <w:rFonts w:hint="eastAsia"/>
        </w:rPr>
        <w:t>供学生</w:t>
      </w:r>
      <w:r w:rsidR="00CB7710">
        <w:rPr>
          <w:rFonts w:hint="eastAsia"/>
        </w:rPr>
        <w:t>完全</w:t>
      </w:r>
      <w:r w:rsidR="00BC1B4C">
        <w:rPr>
          <w:rFonts w:hint="eastAsia"/>
        </w:rPr>
        <w:t>自己发挥的</w:t>
      </w:r>
      <w:r w:rsidR="00255306">
        <w:rPr>
          <w:rFonts w:hint="eastAsia"/>
        </w:rPr>
        <w:t>拓展实验</w:t>
      </w:r>
      <w:r>
        <w:t>。</w:t>
      </w:r>
    </w:p>
    <w:p w14:paraId="457FBE9A" w14:textId="0A039F21" w:rsidR="00412100" w:rsidRDefault="00412100" w:rsidP="000105F1">
      <w:pPr>
        <w:pStyle w:val="2"/>
      </w:pPr>
      <w:bookmarkStart w:id="15" w:name="_Toc76155762"/>
      <w:r>
        <w:rPr>
          <w:rFonts w:hint="eastAsia"/>
          <w:lang w:eastAsia="zh-CN"/>
        </w:rPr>
        <w:t>读者知识背景</w:t>
      </w:r>
      <w:bookmarkEnd w:id="15"/>
    </w:p>
    <w:p w14:paraId="50BFF00A" w14:textId="77777777" w:rsidR="00412100" w:rsidRDefault="00412100" w:rsidP="00891194">
      <w:pPr>
        <w:pStyle w:val="1e"/>
      </w:pPr>
      <w:r>
        <w:t>本课程为操作系统进阶实践课程，为了更好地掌握本书内容，阅读本书的读者应首先具备以下基本条件：</w:t>
      </w:r>
    </w:p>
    <w:p w14:paraId="6E687E28" w14:textId="77777777" w:rsidR="00412100" w:rsidRDefault="00412100" w:rsidP="00891194">
      <w:pPr>
        <w:pStyle w:val="1e"/>
        <w:numPr>
          <w:ilvl w:val="0"/>
          <w:numId w:val="17"/>
        </w:numPr>
      </w:pPr>
      <w:r>
        <w:t>有电脑操作基础</w:t>
      </w:r>
    </w:p>
    <w:p w14:paraId="39BCAC28" w14:textId="77777777" w:rsidR="00412100" w:rsidRDefault="00412100" w:rsidP="00891194">
      <w:pPr>
        <w:pStyle w:val="1e"/>
        <w:numPr>
          <w:ilvl w:val="0"/>
          <w:numId w:val="17"/>
        </w:numPr>
      </w:pPr>
      <w:r>
        <w:t>熟悉</w:t>
      </w:r>
      <w:r>
        <w:t>Linux</w:t>
      </w:r>
      <w:r>
        <w:t>操作系统的基本架构和实现原理</w:t>
      </w:r>
    </w:p>
    <w:p w14:paraId="16255C77" w14:textId="77777777" w:rsidR="00412100" w:rsidRDefault="00412100" w:rsidP="00891194">
      <w:pPr>
        <w:pStyle w:val="1e"/>
        <w:numPr>
          <w:ilvl w:val="0"/>
          <w:numId w:val="17"/>
        </w:numPr>
      </w:pPr>
      <w:r>
        <w:t>掌握</w:t>
      </w:r>
      <w:r>
        <w:t>Linux</w:t>
      </w:r>
      <w:r>
        <w:t>操作系统的基本操作</w:t>
      </w:r>
    </w:p>
    <w:p w14:paraId="32590438" w14:textId="77777777" w:rsidR="00412100" w:rsidRDefault="00412100" w:rsidP="00891194">
      <w:pPr>
        <w:pStyle w:val="1e"/>
        <w:numPr>
          <w:ilvl w:val="0"/>
          <w:numId w:val="17"/>
        </w:numPr>
      </w:pPr>
      <w:r>
        <w:t>了解</w:t>
      </w:r>
      <w:r>
        <w:t>Linux</w:t>
      </w:r>
      <w:r>
        <w:t>常用工具的功能和使用</w:t>
      </w:r>
    </w:p>
    <w:p w14:paraId="1C039AA8" w14:textId="6E35329B" w:rsidR="00412100" w:rsidRDefault="00412100" w:rsidP="00C67BE4">
      <w:pPr>
        <w:pStyle w:val="2"/>
      </w:pPr>
      <w:bookmarkStart w:id="16" w:name="_Toc76155763"/>
      <w:r>
        <w:rPr>
          <w:rFonts w:hint="eastAsia"/>
          <w:lang w:eastAsia="zh-CN"/>
        </w:rPr>
        <w:lastRenderedPageBreak/>
        <w:t>实验环境说明</w:t>
      </w:r>
      <w:bookmarkEnd w:id="16"/>
    </w:p>
    <w:p w14:paraId="5150EF5B" w14:textId="3C02C27A" w:rsidR="00412100" w:rsidRDefault="00412100" w:rsidP="009F245A">
      <w:pPr>
        <w:pStyle w:val="3"/>
      </w:pPr>
      <w:bookmarkStart w:id="17" w:name="_Toc76155764"/>
      <w:r>
        <w:rPr>
          <w:rFonts w:hint="eastAsia"/>
        </w:rPr>
        <w:t>个人电脑</w:t>
      </w:r>
      <w:r w:rsidR="000E67BA">
        <w:rPr>
          <w:rFonts w:hint="eastAsia"/>
        </w:rPr>
        <w:t>及</w:t>
      </w:r>
      <w:r>
        <w:rPr>
          <w:rFonts w:hint="eastAsia"/>
        </w:rPr>
        <w:t>操作系统</w:t>
      </w:r>
      <w:bookmarkEnd w:id="17"/>
    </w:p>
    <w:p w14:paraId="28FB451C" w14:textId="77777777" w:rsidR="00412100" w:rsidRDefault="00412100" w:rsidP="00891194">
      <w:pPr>
        <w:pStyle w:val="1e"/>
      </w:pPr>
      <w:r>
        <w:t>每套实验环境包括个人</w:t>
      </w:r>
      <w:r>
        <w:t>PC</w:t>
      </w:r>
      <w:r>
        <w:t>一台，每套实验环境适用于</w:t>
      </w:r>
      <w:r>
        <w:t>1</w:t>
      </w:r>
      <w:r>
        <w:t>名学员上机操作。为了满足实验需要，建议每套实验环境采用以下配置：</w:t>
      </w:r>
    </w:p>
    <w:p w14:paraId="4A970ED9" w14:textId="77777777" w:rsidR="00412100" w:rsidRPr="009D4127" w:rsidRDefault="00412100" w:rsidP="009F245A">
      <w:pPr>
        <w:pStyle w:val="50"/>
      </w:pPr>
      <w:r w:rsidRPr="009D4127">
        <w:t>实验设备</w:t>
      </w:r>
    </w:p>
    <w:tbl>
      <w:tblPr>
        <w:tblStyle w:val="V30"/>
        <w:tblW w:w="8590" w:type="dxa"/>
        <w:tblBorders>
          <w:bottom w:val="single" w:sz="18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99"/>
        <w:gridCol w:w="3119"/>
        <w:gridCol w:w="3672"/>
      </w:tblGrid>
      <w:tr w:rsidR="00412100" w:rsidRPr="009D4127" w14:paraId="57803268" w14:textId="77777777" w:rsidTr="00FD22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</w:tcPr>
          <w:p w14:paraId="20218635" w14:textId="77777777" w:rsidR="00412100" w:rsidRPr="009D4127" w:rsidRDefault="00412100" w:rsidP="003B4737">
            <w:pPr>
              <w:pStyle w:val="5a"/>
            </w:pPr>
            <w:r w:rsidRPr="009D4127">
              <w:t>设备名称</w:t>
            </w:r>
          </w:p>
        </w:tc>
        <w:tc>
          <w:tcPr>
            <w:tcW w:w="3119" w:type="dxa"/>
          </w:tcPr>
          <w:p w14:paraId="41265DE5" w14:textId="77777777" w:rsidR="00412100" w:rsidRPr="009D4127" w:rsidRDefault="00412100" w:rsidP="003B4737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D4127">
              <w:t>设备型号</w:t>
            </w:r>
          </w:p>
        </w:tc>
        <w:tc>
          <w:tcPr>
            <w:tcW w:w="3672" w:type="dxa"/>
          </w:tcPr>
          <w:p w14:paraId="77ECEE55" w14:textId="77777777" w:rsidR="00412100" w:rsidRPr="009D4127" w:rsidRDefault="00412100" w:rsidP="003B4737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操作系统</w:t>
            </w:r>
          </w:p>
        </w:tc>
      </w:tr>
      <w:tr w:rsidR="00412100" w:rsidRPr="009D4127" w14:paraId="6A6C7A1F" w14:textId="77777777" w:rsidTr="00FD22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</w:tcPr>
          <w:p w14:paraId="6C1A9F9D" w14:textId="77777777" w:rsidR="00412100" w:rsidRPr="009D4127" w:rsidRDefault="00412100" w:rsidP="003B4737">
            <w:pPr>
              <w:pStyle w:val="5a"/>
            </w:pPr>
            <w:r>
              <w:rPr>
                <w:rFonts w:hint="eastAsia"/>
              </w:rPr>
              <w:t>个人电脑</w:t>
            </w:r>
          </w:p>
        </w:tc>
        <w:tc>
          <w:tcPr>
            <w:tcW w:w="3119" w:type="dxa"/>
          </w:tcPr>
          <w:p w14:paraId="546A3016" w14:textId="77777777" w:rsidR="00412100" w:rsidRDefault="00412100" w:rsidP="00FD22F1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处理器：</w:t>
            </w:r>
            <w:r>
              <w:t>Intel i7 CPU</w:t>
            </w:r>
          </w:p>
          <w:p w14:paraId="7F6C5AA9" w14:textId="650BA573" w:rsidR="00B272F9" w:rsidRDefault="00E37DF9" w:rsidP="00FD22F1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逻辑处理器</w:t>
            </w:r>
            <w:r w:rsidR="001A2053">
              <w:rPr>
                <w:rFonts w:hint="eastAsia"/>
              </w:rPr>
              <w:t>数</w:t>
            </w:r>
            <w:r>
              <w:rPr>
                <w:rFonts w:hint="eastAsia"/>
              </w:rPr>
              <w:t>：≥</w:t>
            </w:r>
            <w:r w:rsidR="001A2053">
              <w:rPr>
                <w:rFonts w:hint="eastAsia"/>
              </w:rPr>
              <w:t>6</w:t>
            </w:r>
          </w:p>
          <w:p w14:paraId="08C3A51F" w14:textId="77777777" w:rsidR="00412100" w:rsidRDefault="00412100" w:rsidP="00FD22F1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内存：</w:t>
            </w:r>
            <w:r>
              <w:t>16G</w:t>
            </w:r>
          </w:p>
          <w:p w14:paraId="54A243AB" w14:textId="77777777" w:rsidR="00412100" w:rsidRPr="009D4127" w:rsidRDefault="00412100" w:rsidP="00FD22F1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系统类型：</w:t>
            </w:r>
            <w:r>
              <w:t>x64-based</w:t>
            </w:r>
            <w:r>
              <w:t>处理器</w:t>
            </w:r>
          </w:p>
        </w:tc>
        <w:tc>
          <w:tcPr>
            <w:tcW w:w="3672" w:type="dxa"/>
          </w:tcPr>
          <w:p w14:paraId="700AD3CE" w14:textId="77777777" w:rsidR="00412100" w:rsidRPr="009D4127" w:rsidRDefault="00412100" w:rsidP="003B473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4127">
              <w:t xml:space="preserve">Windows </w:t>
            </w:r>
            <w:r>
              <w:t>10 / macOS</w:t>
            </w:r>
          </w:p>
        </w:tc>
      </w:tr>
    </w:tbl>
    <w:p w14:paraId="5E95F3DE" w14:textId="5EC6BA78" w:rsidR="00412100" w:rsidRDefault="00412100" w:rsidP="00891194">
      <w:pPr>
        <w:pStyle w:val="1e"/>
      </w:pPr>
      <w:r>
        <w:rPr>
          <w:rFonts w:hint="eastAsia"/>
        </w:rPr>
        <w:t>注：</w:t>
      </w:r>
      <w:r w:rsidR="00E52338" w:rsidRPr="00E52338">
        <w:t>此次实验需要的计算资源全部来自学员个人电脑，硬件上应尽量接近或高于上表配置以增进构建速度</w:t>
      </w:r>
      <w:r w:rsidRPr="00FD22F1">
        <w:t>。</w:t>
      </w:r>
    </w:p>
    <w:p w14:paraId="39B9681C" w14:textId="46E6C837" w:rsidR="00412100" w:rsidRDefault="00412100" w:rsidP="00FD22F1">
      <w:pPr>
        <w:pStyle w:val="3"/>
      </w:pPr>
      <w:bookmarkStart w:id="18" w:name="_Toc76155765"/>
      <w:r>
        <w:rPr>
          <w:rFonts w:hint="eastAsia"/>
        </w:rPr>
        <w:t>虚拟机软件及其版本</w:t>
      </w:r>
      <w:bookmarkEnd w:id="18"/>
    </w:p>
    <w:p w14:paraId="12411257" w14:textId="630E92D9" w:rsidR="0042234B" w:rsidRPr="009D4127" w:rsidRDefault="0042234B" w:rsidP="0042234B">
      <w:pPr>
        <w:pStyle w:val="50"/>
      </w:pPr>
      <w:r>
        <w:rPr>
          <w:rFonts w:hint="eastAsia"/>
        </w:rPr>
        <w:t>虚拟机软件</w:t>
      </w:r>
    </w:p>
    <w:tbl>
      <w:tblPr>
        <w:tblStyle w:val="V30"/>
        <w:tblW w:w="8590" w:type="dxa"/>
        <w:tblBorders>
          <w:bottom w:val="single" w:sz="18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3827"/>
        <w:gridCol w:w="2255"/>
      </w:tblGrid>
      <w:tr w:rsidR="0042234B" w:rsidRPr="009D4127" w14:paraId="591A8575" w14:textId="77777777" w:rsidTr="00F24B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2BD7331A" w14:textId="4F9A9310" w:rsidR="0042234B" w:rsidRPr="009D4127" w:rsidRDefault="0042234B" w:rsidP="003B4737">
            <w:pPr>
              <w:pStyle w:val="5a"/>
            </w:pPr>
            <w:r>
              <w:rPr>
                <w:rFonts w:hint="eastAsia"/>
              </w:rPr>
              <w:t>软件</w:t>
            </w:r>
            <w:r w:rsidRPr="009D4127">
              <w:t>名称</w:t>
            </w:r>
            <w:r w:rsidR="00F24B4A">
              <w:rPr>
                <w:rFonts w:hint="eastAsia"/>
              </w:rPr>
              <w:t>及本实验推荐版本</w:t>
            </w:r>
          </w:p>
        </w:tc>
        <w:tc>
          <w:tcPr>
            <w:tcW w:w="3827" w:type="dxa"/>
          </w:tcPr>
          <w:p w14:paraId="79D0387F" w14:textId="3DD07D3C" w:rsidR="0042234B" w:rsidRPr="009D4127" w:rsidRDefault="00F24B4A" w:rsidP="003B4737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官方网址</w:t>
            </w:r>
          </w:p>
        </w:tc>
        <w:tc>
          <w:tcPr>
            <w:tcW w:w="2255" w:type="dxa"/>
          </w:tcPr>
          <w:p w14:paraId="441447FD" w14:textId="18A8CF18" w:rsidR="0042234B" w:rsidRPr="009D4127" w:rsidRDefault="0042234B" w:rsidP="003B4737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42234B" w:rsidRPr="009D4127" w14:paraId="1089C7B2" w14:textId="77777777" w:rsidTr="00F24B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697EBD75" w14:textId="0FB2BB2F" w:rsidR="0042234B" w:rsidRPr="009D4127" w:rsidRDefault="0042234B" w:rsidP="003B4737">
            <w:pPr>
              <w:pStyle w:val="5a"/>
            </w:pPr>
            <w:r>
              <w:rPr>
                <w:rFonts w:hint="eastAsia"/>
              </w:rPr>
              <w:t>V</w:t>
            </w:r>
            <w:r>
              <w:t xml:space="preserve">Mware Workstation </w:t>
            </w:r>
            <w:r w:rsidR="00F24B4A">
              <w:t xml:space="preserve">15.5 </w:t>
            </w:r>
            <w:r>
              <w:t>Pro</w:t>
            </w:r>
          </w:p>
        </w:tc>
        <w:tc>
          <w:tcPr>
            <w:tcW w:w="3827" w:type="dxa"/>
          </w:tcPr>
          <w:p w14:paraId="3E37172F" w14:textId="05A3666B" w:rsidR="0042234B" w:rsidRPr="009D4127" w:rsidRDefault="00C546AA" w:rsidP="003B473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5" w:history="1">
              <w:r w:rsidR="00281CD5" w:rsidRPr="004A6367">
                <w:rPr>
                  <w:rStyle w:val="ad"/>
                </w:rPr>
                <w:t>https://www.vmware.com/</w:t>
              </w:r>
            </w:hyperlink>
            <w:r w:rsidR="00281CD5">
              <w:t xml:space="preserve"> </w:t>
            </w:r>
          </w:p>
        </w:tc>
        <w:tc>
          <w:tcPr>
            <w:tcW w:w="2255" w:type="dxa"/>
          </w:tcPr>
          <w:p w14:paraId="62812C35" w14:textId="6E40EB18" w:rsidR="0042234B" w:rsidRPr="009D4127" w:rsidRDefault="0042234B" w:rsidP="003B473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需付费使用</w:t>
            </w:r>
            <w:r w:rsidRPr="009D4127">
              <w:t xml:space="preserve"> </w:t>
            </w:r>
          </w:p>
        </w:tc>
      </w:tr>
      <w:tr w:rsidR="0042234B" w:rsidRPr="009D4127" w14:paraId="53793CAE" w14:textId="77777777" w:rsidTr="00F24B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08A0FD7B" w14:textId="3F1E7607" w:rsidR="0042234B" w:rsidRPr="009D4127" w:rsidRDefault="0042234B" w:rsidP="003B4737">
            <w:pPr>
              <w:pStyle w:val="5a"/>
            </w:pPr>
            <w:r>
              <w:rPr>
                <w:rFonts w:hint="eastAsia"/>
              </w:rPr>
              <w:t>Oracle</w:t>
            </w:r>
            <w:r>
              <w:t xml:space="preserve"> VM VirtualBox</w:t>
            </w:r>
            <w:r w:rsidR="00F24B4A">
              <w:t xml:space="preserve"> 6.1</w:t>
            </w:r>
          </w:p>
        </w:tc>
        <w:tc>
          <w:tcPr>
            <w:tcW w:w="3827" w:type="dxa"/>
          </w:tcPr>
          <w:p w14:paraId="2328FAFA" w14:textId="788B77A8" w:rsidR="0042234B" w:rsidRPr="009D4127" w:rsidRDefault="00C546AA" w:rsidP="003B473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6" w:history="1">
              <w:r w:rsidR="00281CD5" w:rsidRPr="004A6367">
                <w:rPr>
                  <w:rStyle w:val="ad"/>
                </w:rPr>
                <w:t>http://www.virtualbox.org</w:t>
              </w:r>
            </w:hyperlink>
            <w:r w:rsidR="00281CD5">
              <w:t xml:space="preserve"> </w:t>
            </w:r>
          </w:p>
        </w:tc>
        <w:tc>
          <w:tcPr>
            <w:tcW w:w="2255" w:type="dxa"/>
          </w:tcPr>
          <w:p w14:paraId="7631117F" w14:textId="44C5DAA0" w:rsidR="0042234B" w:rsidRPr="009D4127" w:rsidRDefault="0042234B" w:rsidP="003B473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根据其相关协议使用</w:t>
            </w:r>
          </w:p>
        </w:tc>
      </w:tr>
    </w:tbl>
    <w:p w14:paraId="4535FF31" w14:textId="7AC445BF" w:rsidR="00412100" w:rsidRDefault="0042234B" w:rsidP="00891194">
      <w:pPr>
        <w:pStyle w:val="1e"/>
      </w:pPr>
      <w:r>
        <w:rPr>
          <w:rFonts w:hint="eastAsia"/>
        </w:rPr>
        <w:t>注：本实验所用虚拟机软件是</w:t>
      </w:r>
      <w:r>
        <w:rPr>
          <w:rFonts w:hint="eastAsia"/>
        </w:rPr>
        <w:t>O</w:t>
      </w:r>
      <w:r>
        <w:t>racle VM VirtualBox 6.1</w:t>
      </w:r>
      <w:r>
        <w:t>。</w:t>
      </w:r>
    </w:p>
    <w:p w14:paraId="7DE7E0FF" w14:textId="67964844" w:rsidR="001A2053" w:rsidRDefault="001A2053" w:rsidP="001A2053">
      <w:pPr>
        <w:pStyle w:val="3"/>
      </w:pPr>
      <w:bookmarkStart w:id="19" w:name="_Toc76155766"/>
      <w:r>
        <w:rPr>
          <w:rFonts w:hint="eastAsia"/>
        </w:rPr>
        <w:t>作为</w:t>
      </w:r>
      <w:r>
        <w:rPr>
          <w:rFonts w:hint="eastAsia"/>
        </w:rPr>
        <w:t>LFS</w:t>
      </w:r>
      <w:r>
        <w:rPr>
          <w:rFonts w:hint="eastAsia"/>
        </w:rPr>
        <w:t>宿主机的虚拟机规格</w:t>
      </w:r>
      <w:bookmarkEnd w:id="19"/>
    </w:p>
    <w:p w14:paraId="43AFA23A" w14:textId="4D309C0B" w:rsidR="001A2053" w:rsidRDefault="001A2053" w:rsidP="001A2053">
      <w:pPr>
        <w:pStyle w:val="50"/>
      </w:pPr>
      <w:r>
        <w:rPr>
          <w:rFonts w:hint="eastAsia"/>
        </w:rPr>
        <w:t>虚拟机规格</w:t>
      </w:r>
    </w:p>
    <w:tbl>
      <w:tblPr>
        <w:tblStyle w:val="V30"/>
        <w:tblW w:w="0" w:type="auto"/>
        <w:tblLook w:val="04A0" w:firstRow="1" w:lastRow="0" w:firstColumn="1" w:lastColumn="0" w:noHBand="0" w:noVBand="1"/>
      </w:tblPr>
      <w:tblGrid>
        <w:gridCol w:w="4273"/>
        <w:gridCol w:w="4314"/>
      </w:tblGrid>
      <w:tr w:rsidR="001A2053" w14:paraId="54CAF6FE" w14:textId="77777777" w:rsidTr="001A20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4856B0C3" w14:textId="6717F923" w:rsidR="001A2053" w:rsidRDefault="001A2053" w:rsidP="00891194">
            <w:pPr>
              <w:pStyle w:val="1e"/>
            </w:pPr>
            <w:r>
              <w:rPr>
                <w:rFonts w:hint="eastAsia"/>
              </w:rPr>
              <w:t>参数</w:t>
            </w:r>
          </w:p>
        </w:tc>
        <w:tc>
          <w:tcPr>
            <w:tcW w:w="4804" w:type="dxa"/>
          </w:tcPr>
          <w:p w14:paraId="40C80740" w14:textId="79031E94" w:rsidR="001A2053" w:rsidRDefault="001A2053" w:rsidP="00891194">
            <w:pPr>
              <w:pStyle w:val="1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推荐值</w:t>
            </w:r>
          </w:p>
        </w:tc>
      </w:tr>
      <w:tr w:rsidR="001A2053" w14:paraId="0DC5D244" w14:textId="77777777" w:rsidTr="001A2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097258D3" w14:textId="7D1EE55F" w:rsidR="001A2053" w:rsidRDefault="001A2053" w:rsidP="00891194">
            <w:pPr>
              <w:pStyle w:val="1e"/>
            </w:pPr>
            <w:r>
              <w:rPr>
                <w:rFonts w:hint="eastAsia"/>
              </w:rPr>
              <w:t>逻辑处理器数</w:t>
            </w:r>
          </w:p>
        </w:tc>
        <w:tc>
          <w:tcPr>
            <w:tcW w:w="4804" w:type="dxa"/>
          </w:tcPr>
          <w:p w14:paraId="02C6555F" w14:textId="0AD72C75" w:rsidR="001A2053" w:rsidRDefault="001A2053" w:rsidP="00891194">
            <w:pPr>
              <w:pStyle w:val="1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</w:tr>
      <w:tr w:rsidR="001A2053" w14:paraId="7E5AC45B" w14:textId="77777777" w:rsidTr="001A2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79202962" w14:textId="3BD71382" w:rsidR="001A2053" w:rsidRDefault="001A2053" w:rsidP="00891194">
            <w:pPr>
              <w:pStyle w:val="1e"/>
            </w:pPr>
            <w:r>
              <w:rPr>
                <w:rFonts w:hint="eastAsia"/>
              </w:rPr>
              <w:t>内存</w:t>
            </w:r>
          </w:p>
        </w:tc>
        <w:tc>
          <w:tcPr>
            <w:tcW w:w="4804" w:type="dxa"/>
          </w:tcPr>
          <w:p w14:paraId="61E08BA9" w14:textId="59E5DE50" w:rsidR="001A2053" w:rsidRDefault="001A2053" w:rsidP="00891194">
            <w:pPr>
              <w:pStyle w:val="1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8GB</w:t>
            </w:r>
          </w:p>
        </w:tc>
      </w:tr>
      <w:tr w:rsidR="001A2053" w14:paraId="0FF25A24" w14:textId="77777777" w:rsidTr="001A2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7B2BE1D3" w14:textId="388DBF52" w:rsidR="001A2053" w:rsidRDefault="001A2053" w:rsidP="00891194">
            <w:pPr>
              <w:pStyle w:val="1e"/>
            </w:pPr>
            <w:r>
              <w:rPr>
                <w:rFonts w:hint="eastAsia"/>
              </w:rPr>
              <w:lastRenderedPageBreak/>
              <w:t>磁盘大小</w:t>
            </w:r>
          </w:p>
        </w:tc>
        <w:tc>
          <w:tcPr>
            <w:tcW w:w="4804" w:type="dxa"/>
          </w:tcPr>
          <w:p w14:paraId="5D8344C6" w14:textId="2A53DA38" w:rsidR="001A2053" w:rsidRDefault="001A2053" w:rsidP="00891194">
            <w:pPr>
              <w:pStyle w:val="1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30GB</w:t>
            </w:r>
          </w:p>
        </w:tc>
      </w:tr>
    </w:tbl>
    <w:p w14:paraId="4DE93DDE" w14:textId="7642D1B0" w:rsidR="0042234B" w:rsidRDefault="00100648" w:rsidP="00100648">
      <w:pPr>
        <w:pStyle w:val="3"/>
      </w:pPr>
      <w:bookmarkStart w:id="20" w:name="_Toc76155767"/>
      <w:r>
        <w:rPr>
          <w:rFonts w:hint="eastAsia"/>
        </w:rPr>
        <w:t>o</w:t>
      </w:r>
      <w:r>
        <w:t>penEuler</w:t>
      </w:r>
      <w:r>
        <w:rPr>
          <w:rFonts w:hint="eastAsia"/>
        </w:rPr>
        <w:t>操作系统镜像</w:t>
      </w:r>
      <w:bookmarkEnd w:id="20"/>
    </w:p>
    <w:p w14:paraId="4D9ED638" w14:textId="08F25537" w:rsidR="00444F63" w:rsidRDefault="00444F63" w:rsidP="00891194">
      <w:pPr>
        <w:pStyle w:val="1e"/>
      </w:pPr>
      <w:r>
        <w:rPr>
          <w:rFonts w:hint="eastAsia"/>
        </w:rPr>
        <w:t>推荐使用</w:t>
      </w:r>
      <w:r>
        <w:rPr>
          <w:rFonts w:hint="eastAsia"/>
        </w:rPr>
        <w:t>o</w:t>
      </w:r>
      <w:r>
        <w:t>penEuler 20.03 LFS SP1</w:t>
      </w:r>
      <w:r>
        <w:rPr>
          <w:rFonts w:hint="eastAsia"/>
        </w:rPr>
        <w:t>或</w:t>
      </w:r>
      <w:r>
        <w:rPr>
          <w:rFonts w:hint="eastAsia"/>
        </w:rPr>
        <w:t>o</w:t>
      </w:r>
      <w:r>
        <w:t>penEuler 20.09</w:t>
      </w:r>
      <w:r>
        <w:t>，</w:t>
      </w:r>
      <w:r>
        <w:rPr>
          <w:rFonts w:hint="eastAsia"/>
        </w:rPr>
        <w:t>本实验我们选择</w:t>
      </w:r>
      <w:r w:rsidR="008C6B95">
        <w:rPr>
          <w:rFonts w:hint="eastAsia"/>
        </w:rPr>
        <w:t>了</w:t>
      </w:r>
      <w:r>
        <w:rPr>
          <w:rFonts w:hint="eastAsia"/>
        </w:rPr>
        <w:t>后者。</w:t>
      </w:r>
    </w:p>
    <w:p w14:paraId="0BE39428" w14:textId="1E0E5253" w:rsidR="0042234B" w:rsidRDefault="005E43E6" w:rsidP="005E43E6">
      <w:pPr>
        <w:pStyle w:val="50"/>
      </w:pPr>
      <w:r>
        <w:rPr>
          <w:rFonts w:hint="eastAsia"/>
        </w:rPr>
        <w:t>o</w:t>
      </w:r>
      <w:r>
        <w:t>penEuler</w:t>
      </w:r>
      <w:r>
        <w:rPr>
          <w:rFonts w:hint="eastAsia"/>
        </w:rPr>
        <w:t>操作系统镜像</w:t>
      </w:r>
    </w:p>
    <w:tbl>
      <w:tblPr>
        <w:tblStyle w:val="V30"/>
        <w:tblW w:w="0" w:type="auto"/>
        <w:tblLook w:val="04A0" w:firstRow="1" w:lastRow="0" w:firstColumn="1" w:lastColumn="0" w:noHBand="0" w:noVBand="1"/>
      </w:tblPr>
      <w:tblGrid>
        <w:gridCol w:w="2270"/>
        <w:gridCol w:w="1762"/>
        <w:gridCol w:w="4555"/>
      </w:tblGrid>
      <w:tr w:rsidR="005E43E6" w14:paraId="0C9008FA" w14:textId="77777777" w:rsidTr="005E43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3" w:type="dxa"/>
          </w:tcPr>
          <w:p w14:paraId="0D72637F" w14:textId="0BF189AC" w:rsidR="005E43E6" w:rsidRDefault="005E43E6" w:rsidP="00891194">
            <w:pPr>
              <w:pStyle w:val="1e"/>
            </w:pPr>
            <w:r>
              <w:rPr>
                <w:rFonts w:hint="eastAsia"/>
              </w:rPr>
              <w:t>软件名称</w:t>
            </w:r>
          </w:p>
        </w:tc>
        <w:tc>
          <w:tcPr>
            <w:tcW w:w="2345" w:type="dxa"/>
          </w:tcPr>
          <w:p w14:paraId="4CE208CB" w14:textId="3F046720" w:rsidR="005E43E6" w:rsidRDefault="005E43E6" w:rsidP="00891194">
            <w:pPr>
              <w:pStyle w:val="1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</w:t>
            </w:r>
            <w:r>
              <w:t>PU</w:t>
            </w:r>
            <w:r>
              <w:rPr>
                <w:rFonts w:hint="eastAsia"/>
              </w:rPr>
              <w:t>架构</w:t>
            </w:r>
          </w:p>
        </w:tc>
        <w:tc>
          <w:tcPr>
            <w:tcW w:w="3309" w:type="dxa"/>
          </w:tcPr>
          <w:p w14:paraId="785FC185" w14:textId="3B5F2A2E" w:rsidR="005E43E6" w:rsidRDefault="005E43E6" w:rsidP="00891194">
            <w:pPr>
              <w:pStyle w:val="1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下载地址</w:t>
            </w:r>
          </w:p>
        </w:tc>
      </w:tr>
      <w:tr w:rsidR="005E43E6" w14:paraId="56C02031" w14:textId="77777777" w:rsidTr="005E43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3" w:type="dxa"/>
          </w:tcPr>
          <w:p w14:paraId="0CB50377" w14:textId="1E32118F" w:rsidR="005E43E6" w:rsidRDefault="005E43E6" w:rsidP="00891194">
            <w:pPr>
              <w:pStyle w:val="1e"/>
            </w:pPr>
            <w:r w:rsidRPr="005E43E6">
              <w:t>openEuler 20.09</w:t>
            </w:r>
          </w:p>
        </w:tc>
        <w:tc>
          <w:tcPr>
            <w:tcW w:w="2345" w:type="dxa"/>
          </w:tcPr>
          <w:p w14:paraId="1A23948E" w14:textId="677E8EDC" w:rsidR="005E43E6" w:rsidRDefault="005E43E6" w:rsidP="00C328EF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  <w:r>
              <w:t>86_64</w:t>
            </w:r>
          </w:p>
        </w:tc>
        <w:tc>
          <w:tcPr>
            <w:tcW w:w="3309" w:type="dxa"/>
          </w:tcPr>
          <w:p w14:paraId="175298E4" w14:textId="43429452" w:rsidR="005E43E6" w:rsidRDefault="00C546AA" w:rsidP="00891194">
            <w:pPr>
              <w:pStyle w:val="1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7" w:history="1">
              <w:r w:rsidR="00281CD5" w:rsidRPr="004A6367">
                <w:rPr>
                  <w:rStyle w:val="ad"/>
                </w:rPr>
                <w:t>https://repo.openeuler.org/openEuler-20.09/ISO/x86_64/openEuler-20.09-x86_64-dvd.iso</w:t>
              </w:r>
            </w:hyperlink>
            <w:r w:rsidR="00281CD5">
              <w:t xml:space="preserve"> </w:t>
            </w:r>
          </w:p>
        </w:tc>
      </w:tr>
    </w:tbl>
    <w:p w14:paraId="7C733443" w14:textId="2398D4BB" w:rsidR="00100648" w:rsidRDefault="00E031C4" w:rsidP="00E031C4">
      <w:pPr>
        <w:pStyle w:val="3"/>
      </w:pPr>
      <w:bookmarkStart w:id="21" w:name="_Toc76155768"/>
      <w:r>
        <w:rPr>
          <w:rFonts w:hint="eastAsia"/>
        </w:rPr>
        <w:t>L</w:t>
      </w:r>
      <w:r>
        <w:t>FS</w:t>
      </w:r>
      <w:r>
        <w:rPr>
          <w:rFonts w:hint="eastAsia"/>
        </w:rPr>
        <w:t>版本</w:t>
      </w:r>
      <w:bookmarkEnd w:id="21"/>
    </w:p>
    <w:p w14:paraId="3925D4B6" w14:textId="2FBB8A94" w:rsidR="00E031C4" w:rsidRDefault="00E031C4" w:rsidP="00891194">
      <w:pPr>
        <w:pStyle w:val="1e"/>
      </w:pPr>
      <w:r>
        <w:rPr>
          <w:rFonts w:hint="eastAsia"/>
        </w:rPr>
        <w:t>本实验以</w:t>
      </w:r>
      <w:r w:rsidRPr="00E031C4">
        <w:t>LFS-BOOK-7.7-systemd</w:t>
      </w:r>
      <w:r>
        <w:rPr>
          <w:rFonts w:hint="eastAsia"/>
        </w:rPr>
        <w:t>为例进行讲解。</w:t>
      </w:r>
      <w:r w:rsidR="00044C42">
        <w:rPr>
          <w:rFonts w:hint="eastAsia"/>
        </w:rPr>
        <w:t>为什么呢？因为该版本</w:t>
      </w:r>
      <w:r w:rsidR="006270CD">
        <w:rPr>
          <w:rFonts w:hint="eastAsia"/>
        </w:rPr>
        <w:t>所用</w:t>
      </w:r>
      <w:r w:rsidR="00044C42">
        <w:rPr>
          <w:rFonts w:hint="eastAsia"/>
        </w:rPr>
        <w:t>的</w:t>
      </w:r>
      <w:r w:rsidR="00044C42">
        <w:rPr>
          <w:rFonts w:hint="eastAsia"/>
        </w:rPr>
        <w:t>G</w:t>
      </w:r>
      <w:r w:rsidR="00044C42">
        <w:t>CC</w:t>
      </w:r>
      <w:r w:rsidR="00044C42">
        <w:rPr>
          <w:rFonts w:hint="eastAsia"/>
        </w:rPr>
        <w:t>版本不是太高（</w:t>
      </w:r>
      <w:r w:rsidR="00044C42">
        <w:rPr>
          <w:rFonts w:hint="eastAsia"/>
        </w:rPr>
        <w:t>g</w:t>
      </w:r>
      <w:r w:rsidR="00044C42">
        <w:t>cc-4.9.2</w:t>
      </w:r>
      <w:r w:rsidR="00044C42">
        <w:rPr>
          <w:rFonts w:hint="eastAsia"/>
        </w:rPr>
        <w:t>）</w:t>
      </w:r>
      <w:r w:rsidR="00044C42" w:rsidRPr="00044C42">
        <w:t>，这对于想从源码研究</w:t>
      </w:r>
      <w:r w:rsidR="00044C42" w:rsidRPr="00044C42">
        <w:t>C++</w:t>
      </w:r>
      <w:r w:rsidR="00044C42" w:rsidRPr="00044C42">
        <w:t>的人是一大福音</w:t>
      </w:r>
      <w:r w:rsidR="00044C42">
        <w:t>，</w:t>
      </w:r>
      <w:r w:rsidR="00044C42">
        <w:rPr>
          <w:rFonts w:hint="eastAsia"/>
        </w:rPr>
        <w:t>另外</w:t>
      </w:r>
      <w:r w:rsidR="00012A3F">
        <w:rPr>
          <w:rFonts w:hint="eastAsia"/>
        </w:rPr>
        <w:t>对</w:t>
      </w:r>
      <w:r w:rsidR="00012A3F" w:rsidRPr="00012A3F">
        <w:t>systemd</w:t>
      </w:r>
      <w:r w:rsidR="00012A3F">
        <w:rPr>
          <w:rFonts w:hint="eastAsia"/>
        </w:rPr>
        <w:t>感兴趣的读者</w:t>
      </w:r>
      <w:r w:rsidR="00044C42">
        <w:rPr>
          <w:rFonts w:hint="eastAsia"/>
        </w:rPr>
        <w:t>也可以从源码研究</w:t>
      </w:r>
      <w:r w:rsidR="00044C42">
        <w:rPr>
          <w:rFonts w:hint="eastAsia"/>
        </w:rPr>
        <w:t>s</w:t>
      </w:r>
      <w:r w:rsidR="00044C42">
        <w:t>ystemd</w:t>
      </w:r>
      <w:r w:rsidR="00044C42">
        <w:t>。</w:t>
      </w:r>
    </w:p>
    <w:p w14:paraId="3D0FBE97" w14:textId="243436C0" w:rsidR="000E7C10" w:rsidRDefault="000E7C10" w:rsidP="000E7C10">
      <w:pPr>
        <w:pStyle w:val="50"/>
      </w:pPr>
      <w:r>
        <w:rPr>
          <w:rFonts w:hint="eastAsia"/>
        </w:rPr>
        <w:t>LFS</w:t>
      </w:r>
      <w:r>
        <w:t>7.7-systemd</w:t>
      </w:r>
    </w:p>
    <w:tbl>
      <w:tblPr>
        <w:tblStyle w:val="V30"/>
        <w:tblW w:w="0" w:type="auto"/>
        <w:tblLook w:val="04A0" w:firstRow="1" w:lastRow="0" w:firstColumn="1" w:lastColumn="0" w:noHBand="0" w:noVBand="1"/>
      </w:tblPr>
      <w:tblGrid>
        <w:gridCol w:w="2785"/>
        <w:gridCol w:w="5802"/>
      </w:tblGrid>
      <w:tr w:rsidR="000E7C10" w14:paraId="3FB254E2" w14:textId="77777777" w:rsidTr="000E7C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5F3DA6D4" w14:textId="4872C6B8" w:rsidR="000E7C10" w:rsidRDefault="000E7C10" w:rsidP="00891194">
            <w:pPr>
              <w:pStyle w:val="1e"/>
            </w:pPr>
            <w:r>
              <w:rPr>
                <w:rFonts w:hint="eastAsia"/>
              </w:rPr>
              <w:t>项目名称</w:t>
            </w:r>
          </w:p>
        </w:tc>
        <w:tc>
          <w:tcPr>
            <w:tcW w:w="4804" w:type="dxa"/>
          </w:tcPr>
          <w:p w14:paraId="5B35F2D9" w14:textId="26767399" w:rsidR="000E7C10" w:rsidRDefault="000E7C10" w:rsidP="00891194">
            <w:pPr>
              <w:pStyle w:val="1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下载链接</w:t>
            </w:r>
          </w:p>
        </w:tc>
      </w:tr>
      <w:tr w:rsidR="000E7C10" w14:paraId="6CCA1802" w14:textId="77777777" w:rsidTr="000E7C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376F4B14" w14:textId="011922B8" w:rsidR="000E7C10" w:rsidRDefault="000E7C10" w:rsidP="00891194">
            <w:pPr>
              <w:pStyle w:val="1e"/>
            </w:pPr>
            <w:r>
              <w:rPr>
                <w:rFonts w:hint="eastAsia"/>
              </w:rPr>
              <w:t>P</w:t>
            </w:r>
            <w:r>
              <w:t>ackages</w:t>
            </w:r>
          </w:p>
        </w:tc>
        <w:tc>
          <w:tcPr>
            <w:tcW w:w="4804" w:type="dxa"/>
          </w:tcPr>
          <w:p w14:paraId="43A00419" w14:textId="31DFEFDF" w:rsidR="000E7C10" w:rsidRDefault="00C546AA" w:rsidP="00891194">
            <w:pPr>
              <w:pStyle w:val="1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8" w:history="1">
              <w:r w:rsidR="00AB4DAE" w:rsidRPr="004A6367">
                <w:rPr>
                  <w:rStyle w:val="ad"/>
                </w:rPr>
                <w:t>http://ftp.osuosl.org/pub/lfs/lfs-packages/lfs-packages-7.7-systemd.tar</w:t>
              </w:r>
            </w:hyperlink>
            <w:r w:rsidR="00AB4DAE">
              <w:t xml:space="preserve"> </w:t>
            </w:r>
            <w:r w:rsidR="00AB4DAE">
              <w:rPr>
                <w:rFonts w:hint="eastAsia"/>
              </w:rPr>
              <w:t>或者</w:t>
            </w:r>
            <w:r w:rsidR="00AB4DAE">
              <w:rPr>
                <w:rFonts w:hint="eastAsia"/>
              </w:rPr>
              <w:t xml:space="preserve"> </w:t>
            </w:r>
            <w:hyperlink r:id="rId19" w:history="1">
              <w:r w:rsidR="00AB4DAE" w:rsidRPr="004A6367">
                <w:rPr>
                  <w:rStyle w:val="ad"/>
                </w:rPr>
                <w:t>https://zhuanyejianshe.obs.cn-north-4.myhuaweicloud.com/chuangxinshijianke/lfs-packages-7.7-systemd.tar</w:t>
              </w:r>
            </w:hyperlink>
            <w:r w:rsidR="00AB4DAE">
              <w:t xml:space="preserve"> </w:t>
            </w:r>
          </w:p>
        </w:tc>
      </w:tr>
      <w:tr w:rsidR="000E7C10" w14:paraId="6EDFF9F5" w14:textId="77777777" w:rsidTr="000E7C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2007F845" w14:textId="0D492F4D" w:rsidR="000E7C10" w:rsidRDefault="00DA4F70" w:rsidP="00891194">
            <w:pPr>
              <w:pStyle w:val="1e"/>
            </w:pPr>
            <w:r>
              <w:t>LFS-</w:t>
            </w:r>
            <w:r w:rsidR="000E7C10">
              <w:rPr>
                <w:rFonts w:hint="eastAsia"/>
              </w:rPr>
              <w:t>B</w:t>
            </w:r>
            <w:r>
              <w:t>OOK</w:t>
            </w:r>
          </w:p>
        </w:tc>
        <w:tc>
          <w:tcPr>
            <w:tcW w:w="4804" w:type="dxa"/>
          </w:tcPr>
          <w:p w14:paraId="6CCC2623" w14:textId="2A2A00CF" w:rsidR="000E7C10" w:rsidRDefault="00C546AA" w:rsidP="00891194">
            <w:pPr>
              <w:pStyle w:val="1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20" w:history="1">
              <w:r w:rsidR="009D0D4E" w:rsidRPr="004A6367">
                <w:rPr>
                  <w:rStyle w:val="ad"/>
                </w:rPr>
                <w:t>https://www.linuxfromscratch.org/lfs/downloads/7.7-systemd/</w:t>
              </w:r>
            </w:hyperlink>
            <w:r w:rsidR="009D0D4E">
              <w:t xml:space="preserve"> </w:t>
            </w:r>
          </w:p>
        </w:tc>
      </w:tr>
      <w:tr w:rsidR="000E7C10" w14:paraId="4E7A848B" w14:textId="77777777" w:rsidTr="000E7C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218525EA" w14:textId="1B08A347" w:rsidR="000E7C10" w:rsidRDefault="000E7C10" w:rsidP="00891194">
            <w:pPr>
              <w:pStyle w:val="1e"/>
            </w:pPr>
            <w:r>
              <w:rPr>
                <w:rFonts w:hint="eastAsia"/>
              </w:rPr>
              <w:t>C</w:t>
            </w:r>
            <w:r>
              <w:t xml:space="preserve">hinese </w:t>
            </w:r>
            <w:r w:rsidR="00DA4F70">
              <w:t>LFS-BOOK</w:t>
            </w:r>
          </w:p>
        </w:tc>
        <w:tc>
          <w:tcPr>
            <w:tcW w:w="4804" w:type="dxa"/>
          </w:tcPr>
          <w:p w14:paraId="0C0C49DE" w14:textId="25100FAC" w:rsidR="000E7C10" w:rsidRDefault="00C546AA" w:rsidP="00891194">
            <w:pPr>
              <w:pStyle w:val="1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21" w:history="1">
              <w:r w:rsidR="009D0D4E" w:rsidRPr="004A6367">
                <w:rPr>
                  <w:rStyle w:val="ad"/>
                </w:rPr>
                <w:t>https://linux.cn/lfs/LFS-BOOK-7.7-systemd/</w:t>
              </w:r>
            </w:hyperlink>
            <w:r w:rsidR="009D0D4E">
              <w:t xml:space="preserve"> </w:t>
            </w:r>
          </w:p>
        </w:tc>
      </w:tr>
    </w:tbl>
    <w:p w14:paraId="6AA8DAC2" w14:textId="3D6DAA38" w:rsidR="00100648" w:rsidRDefault="00C4082B" w:rsidP="00C4082B">
      <w:pPr>
        <w:pStyle w:val="2"/>
      </w:pPr>
      <w:bookmarkStart w:id="22" w:name="_Toc76155769"/>
      <w:r>
        <w:rPr>
          <w:rFonts w:hint="eastAsia"/>
          <w:lang w:eastAsia="zh-CN"/>
        </w:rPr>
        <w:t>参考资料</w:t>
      </w:r>
      <w:bookmarkEnd w:id="22"/>
    </w:p>
    <w:p w14:paraId="142F96BD" w14:textId="13E7974B" w:rsidR="00F60FE1" w:rsidRPr="00F60FE1" w:rsidRDefault="00C4082B" w:rsidP="00891194">
      <w:pPr>
        <w:pStyle w:val="1e"/>
      </w:pPr>
      <w:r>
        <w:t xml:space="preserve">1. </w:t>
      </w:r>
      <w:r>
        <w:rPr>
          <w:rFonts w:hint="eastAsia"/>
        </w:rPr>
        <w:t>LFS</w:t>
      </w:r>
      <w:r>
        <w:rPr>
          <w:rFonts w:hint="eastAsia"/>
        </w:rPr>
        <w:t>官网：</w:t>
      </w:r>
      <w:r w:rsidRPr="00C4082B">
        <w:t>https://www.linuxfromscratch.org/lfs/</w:t>
      </w:r>
    </w:p>
    <w:p w14:paraId="34B7758F" w14:textId="43551E82" w:rsidR="0042234B" w:rsidRDefault="00C4082B" w:rsidP="00891194">
      <w:pPr>
        <w:pStyle w:val="1e"/>
      </w:pPr>
      <w:r>
        <w:rPr>
          <w:rFonts w:hint="eastAsia"/>
        </w:rPr>
        <w:t>2.</w:t>
      </w:r>
      <w:r>
        <w:t xml:space="preserve"> </w:t>
      </w:r>
      <w:r w:rsidR="00141D80">
        <w:t>openEuler</w:t>
      </w:r>
      <w:r w:rsidR="00141D80">
        <w:rPr>
          <w:rFonts w:hint="eastAsia"/>
        </w:rPr>
        <w:t>社区：</w:t>
      </w:r>
      <w:r w:rsidR="00141D80">
        <w:t>https://openeuler.org/</w:t>
      </w:r>
    </w:p>
    <w:p w14:paraId="7D25BD2C" w14:textId="2B87F175" w:rsidR="0042234B" w:rsidRPr="0050484C" w:rsidRDefault="008F35BA" w:rsidP="00891194">
      <w:pPr>
        <w:pStyle w:val="1e"/>
      </w:pPr>
      <w:r>
        <w:rPr>
          <w:rFonts w:hint="eastAsia"/>
        </w:rPr>
        <w:t>3.</w:t>
      </w:r>
      <w:r w:rsidR="002E4A48">
        <w:t xml:space="preserve"> </w:t>
      </w:r>
      <w:r w:rsidRPr="008F35BA">
        <w:t>build-lfs7.7systemd.sh</w:t>
      </w:r>
      <w:r w:rsidR="00155719">
        <w:rPr>
          <w:rFonts w:hint="eastAsia"/>
        </w:rPr>
        <w:t>构建</w:t>
      </w:r>
      <w:r>
        <w:rPr>
          <w:rFonts w:hint="eastAsia"/>
        </w:rPr>
        <w:t>脚本</w:t>
      </w:r>
    </w:p>
    <w:p w14:paraId="438BD623" w14:textId="77777777" w:rsidR="00412100" w:rsidRDefault="0041210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66A2E6A9" w14:textId="77777777" w:rsidR="00412100" w:rsidRPr="0017054E" w:rsidRDefault="00412100" w:rsidP="00891194">
      <w:pPr>
        <w:pStyle w:val="1e"/>
      </w:pPr>
    </w:p>
    <w:p w14:paraId="1277DB75" w14:textId="732C9C8D" w:rsidR="00412100" w:rsidRDefault="009B46C7" w:rsidP="00382C74">
      <w:pPr>
        <w:pStyle w:val="1"/>
      </w:pPr>
      <w:bookmarkStart w:id="23" w:name="_Toc76155770"/>
      <w:r>
        <w:rPr>
          <w:rFonts w:hint="eastAsia"/>
        </w:rPr>
        <w:t>宿主</w:t>
      </w:r>
      <w:r w:rsidR="00CC16AF">
        <w:rPr>
          <w:rFonts w:hint="eastAsia"/>
        </w:rPr>
        <w:t>机</w:t>
      </w:r>
      <w:r>
        <w:rPr>
          <w:rFonts w:hint="eastAsia"/>
        </w:rPr>
        <w:t>系统准备</w:t>
      </w:r>
      <w:bookmarkEnd w:id="23"/>
    </w:p>
    <w:p w14:paraId="1B2AC6DC" w14:textId="5B7797F9" w:rsidR="00412100" w:rsidRDefault="00B92D67" w:rsidP="00891194">
      <w:pPr>
        <w:pStyle w:val="1e"/>
      </w:pPr>
      <w:r>
        <w:rPr>
          <w:rFonts w:hint="eastAsia"/>
        </w:rPr>
        <w:t>所谓</w:t>
      </w:r>
      <w:r w:rsidRPr="00E62505">
        <w:rPr>
          <w:rFonts w:hint="eastAsia"/>
          <w:b/>
          <w:bCs/>
        </w:rPr>
        <w:t>宿主</w:t>
      </w:r>
      <w:r w:rsidR="00CC16AF" w:rsidRPr="00E62505">
        <w:rPr>
          <w:rFonts w:hint="eastAsia"/>
          <w:b/>
          <w:bCs/>
        </w:rPr>
        <w:t>机</w:t>
      </w:r>
      <w:r w:rsidRPr="00E62505">
        <w:rPr>
          <w:rFonts w:hint="eastAsia"/>
          <w:b/>
          <w:bCs/>
        </w:rPr>
        <w:t>系统</w:t>
      </w:r>
      <w:r>
        <w:rPr>
          <w:rFonts w:hint="eastAsia"/>
        </w:rPr>
        <w:t>系指创建</w:t>
      </w:r>
      <w:r>
        <w:rPr>
          <w:rFonts w:hint="eastAsia"/>
        </w:rPr>
        <w:t>LFS</w:t>
      </w:r>
      <w:r>
        <w:rPr>
          <w:rFonts w:hint="eastAsia"/>
        </w:rPr>
        <w:t>目标系统的宿主，具体而言，即虚拟机上的</w:t>
      </w:r>
      <w:r>
        <w:rPr>
          <w:rFonts w:hint="eastAsia"/>
        </w:rPr>
        <w:t>o</w:t>
      </w:r>
      <w:r>
        <w:t>penEuler</w:t>
      </w:r>
      <w:r>
        <w:rPr>
          <w:rFonts w:hint="eastAsia"/>
        </w:rPr>
        <w:t>操作系统。</w:t>
      </w:r>
      <w:r w:rsidR="009B46C7" w:rsidRPr="009B46C7">
        <w:t>本章介绍如何使用</w:t>
      </w:r>
      <w:r w:rsidR="009B46C7" w:rsidRPr="009B46C7">
        <w:t>VirtualBox</w:t>
      </w:r>
      <w:r w:rsidR="009B46C7" w:rsidRPr="009B46C7">
        <w:t>软件创建虚拟机</w:t>
      </w:r>
      <w:r w:rsidR="009B46C7">
        <w:t>、安装</w:t>
      </w:r>
      <w:r w:rsidR="009B46C7" w:rsidRPr="009B46C7">
        <w:t>openEuler</w:t>
      </w:r>
      <w:r w:rsidR="009B46C7">
        <w:t>操作系统</w:t>
      </w:r>
      <w:r w:rsidR="009B46C7" w:rsidRPr="009B46C7">
        <w:t>以及安装后</w:t>
      </w:r>
      <w:r>
        <w:rPr>
          <w:rFonts w:hint="eastAsia"/>
        </w:rPr>
        <w:t>的</w:t>
      </w:r>
      <w:r w:rsidR="009B46C7">
        <w:t>实验</w:t>
      </w:r>
      <w:r w:rsidR="009B46C7">
        <w:rPr>
          <w:rFonts w:hint="eastAsia"/>
        </w:rPr>
        <w:t>环境准备</w:t>
      </w:r>
      <w:r>
        <w:rPr>
          <w:rFonts w:hint="eastAsia"/>
        </w:rPr>
        <w:t>工作</w:t>
      </w:r>
      <w:r w:rsidR="009B46C7">
        <w:t>。</w:t>
      </w:r>
    </w:p>
    <w:p w14:paraId="051B6E92" w14:textId="5F249CC9" w:rsidR="009B46C7" w:rsidRDefault="001C037C" w:rsidP="009B46C7">
      <w:pPr>
        <w:pStyle w:val="2"/>
        <w:rPr>
          <w:lang w:eastAsia="zh-CN"/>
        </w:rPr>
      </w:pPr>
      <w:bookmarkStart w:id="24" w:name="_Toc76155771"/>
      <w:r>
        <w:rPr>
          <w:rFonts w:hint="eastAsia"/>
          <w:lang w:eastAsia="zh-CN"/>
        </w:rPr>
        <w:t>虚拟机</w:t>
      </w:r>
      <w:r w:rsidR="00560EE4">
        <w:rPr>
          <w:rFonts w:hint="eastAsia"/>
          <w:lang w:eastAsia="zh-CN"/>
        </w:rPr>
        <w:t>的创建与配置</w:t>
      </w:r>
      <w:bookmarkEnd w:id="24"/>
    </w:p>
    <w:p w14:paraId="45865E17" w14:textId="2EA0B967" w:rsidR="00392745" w:rsidRDefault="00392745" w:rsidP="00891194">
      <w:pPr>
        <w:pStyle w:val="1e"/>
      </w:pPr>
      <w:r>
        <w:rPr>
          <w:rFonts w:hint="eastAsia"/>
        </w:rPr>
        <w:t>本节</w:t>
      </w:r>
      <w:r w:rsidR="00C114D9">
        <w:rPr>
          <w:rFonts w:hint="eastAsia"/>
        </w:rPr>
        <w:t>假定您已经安装好</w:t>
      </w:r>
      <w:r w:rsidRPr="00392745">
        <w:t>Oracle VM VirtualBox 6.1</w:t>
      </w:r>
      <w:r w:rsidR="00C114D9">
        <w:rPr>
          <w:rFonts w:hint="eastAsia"/>
        </w:rPr>
        <w:t>软件并以此</w:t>
      </w:r>
      <w:r>
        <w:rPr>
          <w:rFonts w:hint="eastAsia"/>
        </w:rPr>
        <w:t>为例讲解如何创建满足创建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>系统的虚拟机。</w:t>
      </w:r>
      <w:r w:rsidR="00E561D2">
        <w:rPr>
          <w:rFonts w:hint="eastAsia"/>
        </w:rPr>
        <w:t>安装该虚拟机软件时一路默认安装即可，可以参考以下步骤：</w:t>
      </w:r>
    </w:p>
    <w:p w14:paraId="73ABB3A1" w14:textId="1D170DEB" w:rsidR="00E561D2" w:rsidRDefault="00E561D2" w:rsidP="00891194">
      <w:pPr>
        <w:pStyle w:val="1e"/>
      </w:pPr>
      <w:r>
        <w:rPr>
          <w:noProof/>
        </w:rPr>
        <w:drawing>
          <wp:inline distT="0" distB="0" distL="0" distR="0" wp14:anchorId="4D043798" wp14:editId="16474C76">
            <wp:extent cx="4697309" cy="3679468"/>
            <wp:effectExtent l="19050" t="19050" r="27305" b="16510"/>
            <wp:docPr id="18" name="Picture 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 with medium confidenc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09" cy="36794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7DAF8A" w14:textId="14B12434" w:rsidR="00E561D2" w:rsidRDefault="00E561D2" w:rsidP="00891194">
      <w:pPr>
        <w:pStyle w:val="1e"/>
      </w:pPr>
      <w:r>
        <w:rPr>
          <w:rFonts w:hint="eastAsia"/>
        </w:rPr>
        <w:t>点击“下一步”。</w:t>
      </w:r>
    </w:p>
    <w:p w14:paraId="602BE356" w14:textId="0EBD3296" w:rsidR="00E561D2" w:rsidRDefault="00E561D2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29E4DE46" wp14:editId="2E6C6FCA">
            <wp:extent cx="4697309" cy="3679468"/>
            <wp:effectExtent l="19050" t="19050" r="27305" b="1651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09" cy="36794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4A5DE4" w14:textId="47695CAE" w:rsidR="00E561D2" w:rsidRDefault="00E561D2" w:rsidP="00891194">
      <w:pPr>
        <w:pStyle w:val="1e"/>
      </w:pPr>
      <w:r>
        <w:rPr>
          <w:rFonts w:hint="eastAsia"/>
        </w:rPr>
        <w:t>保持默认设置，点击“下一步”。</w:t>
      </w:r>
    </w:p>
    <w:p w14:paraId="754C5250" w14:textId="77777777" w:rsidR="00E561D2" w:rsidRDefault="00E561D2" w:rsidP="00891194">
      <w:pPr>
        <w:pStyle w:val="1e"/>
      </w:pPr>
    </w:p>
    <w:p w14:paraId="3F82EC4C" w14:textId="1CAFF867" w:rsidR="00E561D2" w:rsidRDefault="00E561D2" w:rsidP="00891194">
      <w:pPr>
        <w:pStyle w:val="1e"/>
      </w:pPr>
      <w:r>
        <w:rPr>
          <w:noProof/>
        </w:rPr>
        <w:drawing>
          <wp:inline distT="0" distB="0" distL="0" distR="0" wp14:anchorId="1E8F750B" wp14:editId="6A5ABAA0">
            <wp:extent cx="4697309" cy="3679468"/>
            <wp:effectExtent l="19050" t="19050" r="27305" b="1651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09" cy="36794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D94443" w14:textId="29765BC9" w:rsidR="00E561D2" w:rsidRDefault="00E561D2" w:rsidP="00891194">
      <w:pPr>
        <w:pStyle w:val="1e"/>
      </w:pPr>
      <w:r>
        <w:rPr>
          <w:rFonts w:hint="eastAsia"/>
        </w:rPr>
        <w:t>可以保持默认设置，点击“下一步”。</w:t>
      </w:r>
    </w:p>
    <w:p w14:paraId="3CABF534" w14:textId="77777777" w:rsidR="00E561D2" w:rsidRDefault="00E561D2" w:rsidP="00891194">
      <w:pPr>
        <w:pStyle w:val="1e"/>
      </w:pPr>
    </w:p>
    <w:p w14:paraId="615B25D5" w14:textId="77777777" w:rsidR="00E561D2" w:rsidRDefault="00E561D2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676B31D5" wp14:editId="075DD3DA">
            <wp:extent cx="4697309" cy="3679468"/>
            <wp:effectExtent l="19050" t="19050" r="27305" b="1651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09" cy="36794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FEC26D" w14:textId="18F0AD0E" w:rsidR="00E561D2" w:rsidRDefault="00E561D2" w:rsidP="00891194">
      <w:pPr>
        <w:pStyle w:val="1e"/>
      </w:pPr>
      <w:r>
        <w:rPr>
          <w:rFonts w:hint="eastAsia"/>
        </w:rPr>
        <w:t>选择“</w:t>
      </w:r>
      <w:r>
        <w:rPr>
          <w:rFonts w:hint="eastAsia"/>
        </w:rPr>
        <w:t>Y</w:t>
      </w:r>
      <w:r>
        <w:t>es</w:t>
      </w:r>
      <w:r>
        <w:rPr>
          <w:rFonts w:hint="eastAsia"/>
        </w:rPr>
        <w:t>（同意）”。</w:t>
      </w:r>
    </w:p>
    <w:p w14:paraId="642BC1CF" w14:textId="77777777" w:rsidR="00E561D2" w:rsidRDefault="00E561D2" w:rsidP="00891194">
      <w:pPr>
        <w:pStyle w:val="1e"/>
      </w:pPr>
    </w:p>
    <w:p w14:paraId="7176CBB7" w14:textId="75721401" w:rsidR="00E561D2" w:rsidRDefault="00E561D2" w:rsidP="00891194">
      <w:pPr>
        <w:pStyle w:val="1e"/>
      </w:pPr>
      <w:r>
        <w:rPr>
          <w:noProof/>
        </w:rPr>
        <w:drawing>
          <wp:inline distT="0" distB="0" distL="0" distR="0" wp14:anchorId="4917C1D9" wp14:editId="72DEA106">
            <wp:extent cx="4697309" cy="3679468"/>
            <wp:effectExtent l="19050" t="19050" r="27305" b="1651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09" cy="36794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765330" w14:textId="7CF4C5FD" w:rsidR="00E561D2" w:rsidRDefault="00E561D2" w:rsidP="00891194">
      <w:pPr>
        <w:pStyle w:val="1e"/>
      </w:pPr>
      <w:r>
        <w:rPr>
          <w:rFonts w:hint="eastAsia"/>
        </w:rPr>
        <w:t>这时，点击“安装”。</w:t>
      </w:r>
    </w:p>
    <w:p w14:paraId="6ECC65CD" w14:textId="77777777" w:rsidR="00E561D2" w:rsidRDefault="00E561D2" w:rsidP="00891194">
      <w:pPr>
        <w:pStyle w:val="1e"/>
      </w:pPr>
    </w:p>
    <w:p w14:paraId="56032F44" w14:textId="53392E1A" w:rsidR="00E561D2" w:rsidRDefault="00E561D2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11E8E8CB" wp14:editId="73DFAE2D">
            <wp:extent cx="4697309" cy="3679468"/>
            <wp:effectExtent l="19050" t="19050" r="27305" b="1651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09" cy="36794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AA7296" w14:textId="5F0DDA03" w:rsidR="00E561D2" w:rsidRDefault="00E561D2" w:rsidP="00891194">
      <w:pPr>
        <w:pStyle w:val="1e"/>
      </w:pPr>
      <w:r>
        <w:rPr>
          <w:rFonts w:hint="eastAsia"/>
        </w:rPr>
        <w:t>等待安装完毕。</w:t>
      </w:r>
    </w:p>
    <w:p w14:paraId="1288BCF5" w14:textId="77777777" w:rsidR="00E561D2" w:rsidRDefault="00E561D2" w:rsidP="00891194">
      <w:pPr>
        <w:pStyle w:val="1e"/>
      </w:pPr>
    </w:p>
    <w:p w14:paraId="6D74FBB8" w14:textId="3BE9C545" w:rsidR="00E561D2" w:rsidRDefault="00E561D2" w:rsidP="00891194">
      <w:pPr>
        <w:pStyle w:val="1e"/>
      </w:pPr>
      <w:r>
        <w:rPr>
          <w:noProof/>
        </w:rPr>
        <w:drawing>
          <wp:inline distT="0" distB="0" distL="0" distR="0" wp14:anchorId="02087DF4" wp14:editId="6A2C60EA">
            <wp:extent cx="4697309" cy="3679468"/>
            <wp:effectExtent l="19050" t="19050" r="27305" b="16510"/>
            <wp:docPr id="31" name="Picture 3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graphical user interfac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09" cy="36794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41B2A0" w14:textId="368B3915" w:rsidR="00E561D2" w:rsidRDefault="00E561D2" w:rsidP="00891194">
      <w:pPr>
        <w:pStyle w:val="1e"/>
      </w:pPr>
      <w:r>
        <w:rPr>
          <w:rFonts w:hint="eastAsia"/>
        </w:rPr>
        <w:t>安装完毕后点击“完成”按钮。</w:t>
      </w:r>
    </w:p>
    <w:p w14:paraId="7F1BF1C2" w14:textId="77777777" w:rsidR="00E561D2" w:rsidRDefault="00E561D2" w:rsidP="00891194">
      <w:pPr>
        <w:pStyle w:val="1e"/>
      </w:pPr>
    </w:p>
    <w:p w14:paraId="0AAE0901" w14:textId="3BFB0B1A" w:rsidR="00E561D2" w:rsidRDefault="00E561D2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356B0ED1" wp14:editId="5FF7AED5">
            <wp:extent cx="5093112" cy="3467100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995" cy="348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C99A" w14:textId="00FCEB61" w:rsidR="00E561D2" w:rsidRDefault="00E561D2" w:rsidP="00891194">
      <w:pPr>
        <w:pStyle w:val="1e"/>
      </w:pPr>
      <w:r>
        <w:rPr>
          <w:rFonts w:hint="eastAsia"/>
        </w:rPr>
        <w:t>这是虚拟机软件启动之后的界面。</w:t>
      </w:r>
    </w:p>
    <w:p w14:paraId="6C7D799B" w14:textId="77777777" w:rsidR="00E561D2" w:rsidRDefault="00E561D2" w:rsidP="00891194">
      <w:pPr>
        <w:pStyle w:val="1e"/>
      </w:pPr>
    </w:p>
    <w:p w14:paraId="464BF0F3" w14:textId="2C49422B" w:rsidR="00392745" w:rsidRPr="0020483A" w:rsidRDefault="0020483A" w:rsidP="0020483A">
      <w:pPr>
        <w:pStyle w:val="3"/>
      </w:pPr>
      <w:bookmarkStart w:id="25" w:name="_Toc76155772"/>
      <w:r>
        <w:rPr>
          <w:rFonts w:hint="eastAsia"/>
        </w:rPr>
        <w:t>创建虚拟机</w:t>
      </w:r>
      <w:bookmarkEnd w:id="25"/>
    </w:p>
    <w:p w14:paraId="6A6782CD" w14:textId="2A8D58B6" w:rsidR="00392745" w:rsidRDefault="00227C8D" w:rsidP="00891194">
      <w:pPr>
        <w:pStyle w:val="1e"/>
      </w:pPr>
      <w:r>
        <w:rPr>
          <w:rFonts w:hint="eastAsia"/>
        </w:rPr>
        <w:t>创建虚拟机时，请选择</w:t>
      </w:r>
      <w:r>
        <w:rPr>
          <w:rFonts w:hint="eastAsia"/>
        </w:rPr>
        <w:t>L</w:t>
      </w:r>
      <w:r>
        <w:t>inux</w:t>
      </w:r>
      <w:r>
        <w:rPr>
          <w:rFonts w:hint="eastAsia"/>
        </w:rPr>
        <w:t>类型和</w:t>
      </w:r>
      <w:r>
        <w:rPr>
          <w:rFonts w:hint="eastAsia"/>
        </w:rPr>
        <w:t>64-</w:t>
      </w:r>
      <w:r>
        <w:t>bit</w:t>
      </w:r>
      <w:r>
        <w:rPr>
          <w:rFonts w:hint="eastAsia"/>
        </w:rPr>
        <w:t>版本</w:t>
      </w:r>
      <w:r w:rsidR="003B40D4">
        <w:rPr>
          <w:rFonts w:hint="eastAsia"/>
        </w:rPr>
        <w:t>：</w:t>
      </w:r>
    </w:p>
    <w:p w14:paraId="3BA2353A" w14:textId="4154EE54" w:rsidR="00227C8D" w:rsidRDefault="00227C8D" w:rsidP="00891194">
      <w:pPr>
        <w:pStyle w:val="1e"/>
      </w:pPr>
      <w:r>
        <w:rPr>
          <w:rFonts w:hint="eastAsia"/>
          <w:noProof/>
        </w:rPr>
        <w:lastRenderedPageBreak/>
        <w:drawing>
          <wp:inline distT="0" distB="0" distL="0" distR="0" wp14:anchorId="7247DDE3" wp14:editId="4B2EF185">
            <wp:extent cx="3876703" cy="3886228"/>
            <wp:effectExtent l="19050" t="19050" r="28575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703" cy="388622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AAF779" w14:textId="77777777" w:rsidR="0020483A" w:rsidRDefault="0020483A" w:rsidP="00891194">
      <w:pPr>
        <w:pStyle w:val="1e"/>
      </w:pPr>
    </w:p>
    <w:p w14:paraId="0FE4AD35" w14:textId="55545D14" w:rsidR="0020483A" w:rsidRDefault="00227C8D" w:rsidP="00891194">
      <w:pPr>
        <w:pStyle w:val="1e"/>
      </w:pPr>
      <w:r>
        <w:rPr>
          <w:rFonts w:hint="eastAsia"/>
        </w:rPr>
        <w:t>为了在构建</w:t>
      </w:r>
      <w:r>
        <w:rPr>
          <w:rFonts w:hint="eastAsia"/>
        </w:rPr>
        <w:t>LFS</w:t>
      </w:r>
      <w:r>
        <w:rPr>
          <w:rFonts w:hint="eastAsia"/>
        </w:rPr>
        <w:t>系统时有较快的速度，内存设置为</w:t>
      </w:r>
      <w:r>
        <w:rPr>
          <w:rFonts w:hint="eastAsia"/>
        </w:rPr>
        <w:t>8GB</w:t>
      </w:r>
      <w:r>
        <w:rPr>
          <w:rFonts w:hint="eastAsia"/>
        </w:rPr>
        <w:t>（或以上）</w:t>
      </w:r>
      <w:r w:rsidR="003B40D4">
        <w:rPr>
          <w:rFonts w:hint="eastAsia"/>
        </w:rPr>
        <w:t>：</w:t>
      </w:r>
    </w:p>
    <w:p w14:paraId="70F6B531" w14:textId="5557BE62" w:rsidR="00227C8D" w:rsidRDefault="00227C8D" w:rsidP="00891194">
      <w:pPr>
        <w:pStyle w:val="1e"/>
      </w:pPr>
      <w:r>
        <w:rPr>
          <w:rFonts w:hint="eastAsia"/>
          <w:noProof/>
        </w:rPr>
        <w:drawing>
          <wp:inline distT="0" distB="0" distL="0" distR="0" wp14:anchorId="222FA7F2" wp14:editId="4AF5F9D7">
            <wp:extent cx="3857653" cy="3867178"/>
            <wp:effectExtent l="19050" t="19050" r="28575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53" cy="386717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D59256" w14:textId="77777777" w:rsidR="0020483A" w:rsidRDefault="0020483A" w:rsidP="00891194">
      <w:pPr>
        <w:pStyle w:val="1e"/>
      </w:pPr>
    </w:p>
    <w:p w14:paraId="665BBD0A" w14:textId="63DEED07" w:rsidR="0020483A" w:rsidRDefault="003B4737" w:rsidP="00891194">
      <w:pPr>
        <w:pStyle w:val="1e"/>
      </w:pPr>
      <w:r>
        <w:rPr>
          <w:rFonts w:hint="eastAsia"/>
        </w:rPr>
        <w:t>现在就创建硬盘：</w:t>
      </w:r>
    </w:p>
    <w:p w14:paraId="7A381243" w14:textId="24C5A76B" w:rsidR="003B4737" w:rsidRDefault="003B4737" w:rsidP="00891194">
      <w:pPr>
        <w:pStyle w:val="1e"/>
      </w:pPr>
      <w:r>
        <w:rPr>
          <w:rFonts w:hint="eastAsia"/>
          <w:noProof/>
        </w:rPr>
        <w:drawing>
          <wp:inline distT="0" distB="0" distL="0" distR="0" wp14:anchorId="4DB47B5A" wp14:editId="07F3DBB0">
            <wp:extent cx="3848128" cy="3867178"/>
            <wp:effectExtent l="19050" t="19050" r="19050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28" cy="386717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1FA9D" w14:textId="77777777" w:rsidR="00227C8D" w:rsidRDefault="00227C8D" w:rsidP="00891194">
      <w:pPr>
        <w:pStyle w:val="1e"/>
      </w:pPr>
    </w:p>
    <w:p w14:paraId="16636E7B" w14:textId="16DBC434" w:rsidR="003B4737" w:rsidRDefault="003B4737" w:rsidP="00891194">
      <w:pPr>
        <w:pStyle w:val="1e"/>
      </w:pPr>
      <w:r>
        <w:rPr>
          <w:rFonts w:hint="eastAsia"/>
        </w:rPr>
        <w:t>这里硬盘类型为</w:t>
      </w:r>
      <w:r>
        <w:rPr>
          <w:rFonts w:hint="eastAsia"/>
        </w:rPr>
        <w:t>V</w:t>
      </w:r>
      <w:r>
        <w:t>HD</w:t>
      </w:r>
      <w:r>
        <w:t>：</w:t>
      </w:r>
    </w:p>
    <w:p w14:paraId="0802C481" w14:textId="46541838" w:rsidR="003B4737" w:rsidRDefault="003B4737" w:rsidP="00891194">
      <w:pPr>
        <w:pStyle w:val="1e"/>
      </w:pPr>
      <w:r>
        <w:rPr>
          <w:rFonts w:hint="eastAsia"/>
          <w:noProof/>
        </w:rPr>
        <w:lastRenderedPageBreak/>
        <w:drawing>
          <wp:inline distT="0" distB="0" distL="0" distR="0" wp14:anchorId="2331F895" wp14:editId="05DE9CBE">
            <wp:extent cx="4400582" cy="4429157"/>
            <wp:effectExtent l="19050" t="19050" r="1905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82" cy="442915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283307" w14:textId="77777777" w:rsidR="00227C8D" w:rsidRDefault="00227C8D" w:rsidP="00891194">
      <w:pPr>
        <w:pStyle w:val="1e"/>
      </w:pPr>
    </w:p>
    <w:p w14:paraId="7321BF85" w14:textId="25D4821D" w:rsidR="003B4737" w:rsidRDefault="003B4737" w:rsidP="00891194">
      <w:pPr>
        <w:pStyle w:val="1e"/>
      </w:pPr>
      <w:r>
        <w:rPr>
          <w:rFonts w:hint="eastAsia"/>
        </w:rPr>
        <w:t>磁盘容量“动态增长”：</w:t>
      </w:r>
    </w:p>
    <w:p w14:paraId="70BD47C7" w14:textId="0B24D976" w:rsidR="003B4737" w:rsidRDefault="003B4737" w:rsidP="00891194">
      <w:pPr>
        <w:pStyle w:val="1e"/>
      </w:pPr>
      <w:r>
        <w:rPr>
          <w:rFonts w:hint="eastAsia"/>
          <w:noProof/>
        </w:rPr>
        <w:lastRenderedPageBreak/>
        <w:drawing>
          <wp:inline distT="0" distB="0" distL="0" distR="0" wp14:anchorId="1FB74A9A" wp14:editId="5BA17D2C">
            <wp:extent cx="4410107" cy="4448208"/>
            <wp:effectExtent l="19050" t="19050" r="9525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107" cy="444820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A0B289" w14:textId="77777777" w:rsidR="00227C8D" w:rsidRDefault="00227C8D" w:rsidP="00891194">
      <w:pPr>
        <w:pStyle w:val="1e"/>
      </w:pPr>
    </w:p>
    <w:p w14:paraId="649055BE" w14:textId="22541206" w:rsidR="003B4737" w:rsidRDefault="003B4737" w:rsidP="00891194">
      <w:pPr>
        <w:pStyle w:val="1e"/>
      </w:pPr>
      <w:r>
        <w:rPr>
          <w:rFonts w:hint="eastAsia"/>
        </w:rPr>
        <w:t>为保证足够的空间，为宿主机配置</w:t>
      </w:r>
      <w:r>
        <w:rPr>
          <w:rFonts w:hint="eastAsia"/>
        </w:rPr>
        <w:t>30GB</w:t>
      </w:r>
      <w:r>
        <w:rPr>
          <w:rFonts w:hint="eastAsia"/>
        </w:rPr>
        <w:t>大小的容量：</w:t>
      </w:r>
    </w:p>
    <w:p w14:paraId="3AEDDA75" w14:textId="727B6E28" w:rsidR="00227C8D" w:rsidRDefault="003B4737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043DE29B" wp14:editId="51682F9F">
            <wp:extent cx="4419632" cy="4429157"/>
            <wp:effectExtent l="19050" t="19050" r="1905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32" cy="442915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A51B60" w14:textId="77777777" w:rsidR="003B4737" w:rsidRDefault="003B4737" w:rsidP="00891194">
      <w:pPr>
        <w:pStyle w:val="1e"/>
      </w:pPr>
    </w:p>
    <w:p w14:paraId="0E443DA9" w14:textId="09E14F81" w:rsidR="003B4737" w:rsidRDefault="003B4737" w:rsidP="00891194">
      <w:pPr>
        <w:pStyle w:val="1e"/>
      </w:pPr>
      <w:r>
        <w:rPr>
          <w:rFonts w:hint="eastAsia"/>
        </w:rPr>
        <w:t>仅保留从光驱和硬盘启动：</w:t>
      </w:r>
    </w:p>
    <w:p w14:paraId="6B17FC6D" w14:textId="74320EEE" w:rsidR="003B4737" w:rsidRDefault="003B4737" w:rsidP="00891194">
      <w:pPr>
        <w:pStyle w:val="1e"/>
      </w:pPr>
      <w:r>
        <w:rPr>
          <w:noProof/>
        </w:rPr>
        <w:drawing>
          <wp:inline distT="0" distB="0" distL="0" distR="0" wp14:anchorId="3F73B606" wp14:editId="1F6177F5">
            <wp:extent cx="2066940" cy="1419235"/>
            <wp:effectExtent l="19050" t="19050" r="28575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40" cy="141923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3BD78A" w14:textId="77777777" w:rsidR="003B4737" w:rsidRDefault="003B4737" w:rsidP="00891194">
      <w:pPr>
        <w:pStyle w:val="1e"/>
      </w:pPr>
    </w:p>
    <w:p w14:paraId="51354FF0" w14:textId="03D2B771" w:rsidR="0003444F" w:rsidRDefault="004114C2" w:rsidP="00AC6943">
      <w:pPr>
        <w:pStyle w:val="3"/>
      </w:pPr>
      <w:bookmarkStart w:id="26" w:name="_Toc76155773"/>
      <w:r>
        <w:rPr>
          <w:rFonts w:hint="eastAsia"/>
        </w:rPr>
        <w:t>对虚拟机的部分配置进行调整</w:t>
      </w:r>
      <w:bookmarkEnd w:id="26"/>
    </w:p>
    <w:p w14:paraId="488C79E6" w14:textId="04B4F1AF" w:rsidR="004114C2" w:rsidRPr="004114C2" w:rsidRDefault="004114C2" w:rsidP="00891194">
      <w:pPr>
        <w:pStyle w:val="1e"/>
      </w:pPr>
      <w:r>
        <w:rPr>
          <w:rFonts w:hint="eastAsia"/>
        </w:rPr>
        <w:t>基本信息概览：</w:t>
      </w:r>
    </w:p>
    <w:p w14:paraId="57B24722" w14:textId="4CC857B9" w:rsidR="004114C2" w:rsidRDefault="00724AD1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3CDA432D" wp14:editId="159632A3">
            <wp:extent cx="5454000" cy="4255200"/>
            <wp:effectExtent l="19050" t="19050" r="13970" b="1206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0a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52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CF5AFA" w14:textId="70FE548F" w:rsidR="00620631" w:rsidRDefault="00B11799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774EECD6" wp14:editId="1C9CDF20">
            <wp:extent cx="5454000" cy="4251600"/>
            <wp:effectExtent l="19050" t="19050" r="13970" b="158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0b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1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A6EA51" wp14:editId="5CFB8407">
            <wp:extent cx="5454000" cy="4251600"/>
            <wp:effectExtent l="19050" t="19050" r="13970" b="158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0c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1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FEF30C" wp14:editId="3804DDE8">
            <wp:extent cx="5454000" cy="4251600"/>
            <wp:effectExtent l="19050" t="19050" r="13970" b="158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0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1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E1F70C" w14:textId="77777777" w:rsidR="00620631" w:rsidRDefault="00620631" w:rsidP="00891194">
      <w:pPr>
        <w:pStyle w:val="1e"/>
      </w:pPr>
    </w:p>
    <w:p w14:paraId="37F1D357" w14:textId="2A801600" w:rsidR="00B11799" w:rsidRDefault="00C6340C" w:rsidP="00891194">
      <w:pPr>
        <w:pStyle w:val="1e"/>
      </w:pPr>
      <w:r>
        <w:rPr>
          <w:rFonts w:hint="eastAsia"/>
        </w:rPr>
        <w:t>系统信息概览（注意将</w:t>
      </w:r>
      <w:r>
        <w:rPr>
          <w:rFonts w:hint="eastAsia"/>
        </w:rPr>
        <w:t>CPU</w:t>
      </w:r>
      <w:r>
        <w:rPr>
          <w:rFonts w:hint="eastAsia"/>
        </w:rPr>
        <w:t>至少设置成</w:t>
      </w:r>
      <w:r>
        <w:rPr>
          <w:rFonts w:hint="eastAsia"/>
        </w:rPr>
        <w:t>4</w:t>
      </w:r>
      <w:r>
        <w:rPr>
          <w:rFonts w:hint="eastAsia"/>
        </w:rPr>
        <w:t>核</w:t>
      </w:r>
      <w:r w:rsidR="00172DA9">
        <w:rPr>
          <w:rFonts w:hint="eastAsia"/>
        </w:rPr>
        <w:t>以提高构建系统的速度</w:t>
      </w:r>
      <w:r>
        <w:rPr>
          <w:rFonts w:hint="eastAsia"/>
        </w:rPr>
        <w:t>）：</w:t>
      </w:r>
    </w:p>
    <w:p w14:paraId="5345856C" w14:textId="502AA418" w:rsidR="00B11799" w:rsidRDefault="00150EAA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0B84D52E" wp14:editId="2DC1CD32">
            <wp:extent cx="5454000" cy="4251600"/>
            <wp:effectExtent l="19050" t="19050" r="13970" b="158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1a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1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1DDC8D" wp14:editId="7EE9CEAD">
            <wp:extent cx="5454000" cy="4240800"/>
            <wp:effectExtent l="19050" t="19050" r="13970" b="266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1b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408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E5FCBF" wp14:editId="6AAAC90B">
            <wp:extent cx="5454000" cy="4276800"/>
            <wp:effectExtent l="19050" t="19050" r="1397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1c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768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1C71C1" w14:textId="77777777" w:rsidR="00B11799" w:rsidRDefault="00B11799" w:rsidP="00891194">
      <w:pPr>
        <w:pStyle w:val="1e"/>
      </w:pPr>
    </w:p>
    <w:p w14:paraId="386DC34D" w14:textId="748DA656" w:rsidR="000E3812" w:rsidRDefault="000E3812" w:rsidP="00891194">
      <w:pPr>
        <w:pStyle w:val="1e"/>
      </w:pPr>
      <w:r>
        <w:rPr>
          <w:rFonts w:hint="eastAsia"/>
        </w:rPr>
        <w:t>将显示器设置成</w:t>
      </w:r>
      <w:r>
        <w:rPr>
          <w:rFonts w:hint="eastAsia"/>
        </w:rPr>
        <w:t>200%</w:t>
      </w:r>
      <w:r>
        <w:rPr>
          <w:rFonts w:hint="eastAsia"/>
        </w:rPr>
        <w:t>的延展以获得较好的显示大小（</w:t>
      </w:r>
      <w:r w:rsidR="00BD54CD">
        <w:rPr>
          <w:rFonts w:hint="eastAsia"/>
        </w:rPr>
        <w:t>请</w:t>
      </w:r>
      <w:r>
        <w:rPr>
          <w:rFonts w:hint="eastAsia"/>
        </w:rPr>
        <w:t>根据自己显示器实际分辨率设置</w:t>
      </w:r>
      <w:r w:rsidR="00623C57">
        <w:rPr>
          <w:rFonts w:hint="eastAsia"/>
        </w:rPr>
        <w:t>此参数</w:t>
      </w:r>
      <w:r>
        <w:rPr>
          <w:rFonts w:hint="eastAsia"/>
        </w:rPr>
        <w:t>）：</w:t>
      </w:r>
    </w:p>
    <w:p w14:paraId="3744B3B5" w14:textId="3B6C1861" w:rsidR="00B11799" w:rsidRDefault="000E3812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3CF01C5A" wp14:editId="34EF9120">
            <wp:extent cx="5454000" cy="4233600"/>
            <wp:effectExtent l="19050" t="19050" r="13970" b="146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2a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33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AF023D" w14:textId="77777777" w:rsidR="00B11799" w:rsidRDefault="00B11799" w:rsidP="00891194">
      <w:pPr>
        <w:pStyle w:val="1e"/>
      </w:pPr>
    </w:p>
    <w:p w14:paraId="11F5D60C" w14:textId="313D50E7" w:rsidR="00B11799" w:rsidRDefault="000E3812" w:rsidP="00891194">
      <w:pPr>
        <w:pStyle w:val="1e"/>
      </w:pPr>
      <w:r>
        <w:rPr>
          <w:rFonts w:hint="eastAsia"/>
        </w:rPr>
        <w:t>硬盘和光驱：</w:t>
      </w:r>
    </w:p>
    <w:p w14:paraId="462384D1" w14:textId="217A2F5A" w:rsidR="000E3812" w:rsidRDefault="000E3812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67775F6B" wp14:editId="1FE76509">
            <wp:extent cx="5454000" cy="4251494"/>
            <wp:effectExtent l="19050" t="19050" r="13970" b="158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149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AB1F04" w14:textId="77777777" w:rsidR="000E3812" w:rsidRDefault="000E3812" w:rsidP="00891194">
      <w:pPr>
        <w:pStyle w:val="1e"/>
      </w:pPr>
    </w:p>
    <w:p w14:paraId="4ED1B52B" w14:textId="5FA281F2" w:rsidR="000E3812" w:rsidRDefault="00DE4C9B" w:rsidP="00891194">
      <w:pPr>
        <w:pStyle w:val="1e"/>
      </w:pPr>
      <w:r>
        <w:rPr>
          <w:rFonts w:hint="eastAsia"/>
        </w:rPr>
        <w:t>声音设备保持默认设置：</w:t>
      </w:r>
    </w:p>
    <w:p w14:paraId="786001DE" w14:textId="77777777" w:rsidR="00DE4C9B" w:rsidRDefault="00DE4C9B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0F0941C7" wp14:editId="579DFA79">
            <wp:extent cx="5454000" cy="4258285"/>
            <wp:effectExtent l="19050" t="19050" r="13970" b="285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828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713718" w14:textId="77777777" w:rsidR="00DE4C9B" w:rsidRDefault="00DE4C9B" w:rsidP="00891194">
      <w:pPr>
        <w:pStyle w:val="1e"/>
      </w:pPr>
    </w:p>
    <w:p w14:paraId="2E887B23" w14:textId="3CF11962" w:rsidR="00DE4C9B" w:rsidRDefault="00DE4C9B" w:rsidP="00891194">
      <w:pPr>
        <w:pStyle w:val="1e"/>
      </w:pPr>
      <w:r>
        <w:rPr>
          <w:rFonts w:hint="eastAsia"/>
        </w:rPr>
        <w:t>设置两张网卡，一张时默认的</w:t>
      </w:r>
      <w:r>
        <w:rPr>
          <w:rFonts w:hint="eastAsia"/>
        </w:rPr>
        <w:t>N</w:t>
      </w:r>
      <w:r>
        <w:t>AT</w:t>
      </w:r>
      <w:r>
        <w:rPr>
          <w:rFonts w:hint="eastAsia"/>
        </w:rPr>
        <w:t>模式</w:t>
      </w:r>
      <w:r w:rsidR="00BD54CD">
        <w:rPr>
          <w:rFonts w:hint="eastAsia"/>
        </w:rPr>
        <w:t>（以便从虚拟机中访问外网</w:t>
      </w:r>
      <w:r w:rsidR="00684614">
        <w:rPr>
          <w:rFonts w:hint="eastAsia"/>
        </w:rPr>
        <w:t>）</w:t>
      </w:r>
      <w:r>
        <w:rPr>
          <w:rFonts w:hint="eastAsia"/>
        </w:rPr>
        <w:t>：</w:t>
      </w:r>
    </w:p>
    <w:p w14:paraId="44E8BCD7" w14:textId="77777777" w:rsidR="00DE4C9B" w:rsidRDefault="00DE4C9B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5AB1FA54" wp14:editId="32723F23">
            <wp:extent cx="5454000" cy="4256159"/>
            <wp:effectExtent l="19050" t="19050" r="13970" b="1143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5a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615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89EB00" w14:textId="77777777" w:rsidR="00DE4C9B" w:rsidRDefault="00DE4C9B" w:rsidP="00891194">
      <w:pPr>
        <w:pStyle w:val="1e"/>
      </w:pPr>
    </w:p>
    <w:p w14:paraId="55094461" w14:textId="47BB4C92" w:rsidR="00DE4C9B" w:rsidRDefault="00DE4C9B" w:rsidP="00891194">
      <w:pPr>
        <w:pStyle w:val="1e"/>
      </w:pPr>
      <w:r>
        <w:rPr>
          <w:rFonts w:hint="eastAsia"/>
        </w:rPr>
        <w:t>一张是</w:t>
      </w:r>
      <w:r>
        <w:rPr>
          <w:rFonts w:hint="eastAsia"/>
        </w:rPr>
        <w:t>H</w:t>
      </w:r>
      <w:r>
        <w:t>ost</w:t>
      </w:r>
      <w:r w:rsidR="00684614">
        <w:t>-</w:t>
      </w:r>
      <w:r>
        <w:t>only</w:t>
      </w:r>
      <w:r>
        <w:rPr>
          <w:rFonts w:hint="eastAsia"/>
        </w:rPr>
        <w:t>模式</w:t>
      </w:r>
      <w:r w:rsidR="00684614">
        <w:rPr>
          <w:rFonts w:hint="eastAsia"/>
        </w:rPr>
        <w:t>（以便从该虚拟机的宿主机访问</w:t>
      </w:r>
      <w:r w:rsidR="00BD54CD">
        <w:rPr>
          <w:rFonts w:hint="eastAsia"/>
        </w:rPr>
        <w:t>它</w:t>
      </w:r>
      <w:r w:rsidR="00684614">
        <w:rPr>
          <w:rFonts w:hint="eastAsia"/>
        </w:rPr>
        <w:t>）</w:t>
      </w:r>
      <w:r>
        <w:rPr>
          <w:rFonts w:hint="eastAsia"/>
        </w:rPr>
        <w:t>：</w:t>
      </w:r>
    </w:p>
    <w:p w14:paraId="5F910DDC" w14:textId="77777777" w:rsidR="00DE4C9B" w:rsidRDefault="00DE4C9B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528A08A9" wp14:editId="1666F5B5">
            <wp:extent cx="5454000" cy="4273149"/>
            <wp:effectExtent l="19050" t="19050" r="13970" b="133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5b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7314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E08F07" w14:textId="77777777" w:rsidR="00DE4C9B" w:rsidRDefault="00DE4C9B" w:rsidP="00891194">
      <w:pPr>
        <w:pStyle w:val="1e"/>
      </w:pPr>
    </w:p>
    <w:p w14:paraId="6DDBC60C" w14:textId="2632E4A1" w:rsidR="00DE4C9B" w:rsidRDefault="00B82842" w:rsidP="00891194">
      <w:pPr>
        <w:pStyle w:val="1e"/>
      </w:pPr>
      <w:r>
        <w:rPr>
          <w:rFonts w:hint="eastAsia"/>
        </w:rPr>
        <w:t>串口设置保持默认：</w:t>
      </w:r>
    </w:p>
    <w:p w14:paraId="2349B7A4" w14:textId="77777777" w:rsidR="00DE4C9B" w:rsidRDefault="00DE4C9B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6BF3578A" wp14:editId="56B482DE">
            <wp:extent cx="5454000" cy="4239168"/>
            <wp:effectExtent l="19050" t="19050" r="13970" b="285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6a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391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2A3634" w14:textId="77777777" w:rsidR="00DE4C9B" w:rsidRDefault="00DE4C9B" w:rsidP="00891194">
      <w:pPr>
        <w:pStyle w:val="1e"/>
      </w:pPr>
    </w:p>
    <w:p w14:paraId="682B9337" w14:textId="757AF75F" w:rsidR="00DE4C9B" w:rsidRDefault="00B82842" w:rsidP="00891194">
      <w:pPr>
        <w:pStyle w:val="1e"/>
      </w:pPr>
      <w:r>
        <w:rPr>
          <w:rFonts w:hint="eastAsia"/>
        </w:rPr>
        <w:t>USB</w:t>
      </w:r>
      <w:r>
        <w:rPr>
          <w:rFonts w:hint="eastAsia"/>
        </w:rPr>
        <w:t>设置保持默认：</w:t>
      </w:r>
    </w:p>
    <w:p w14:paraId="731603CE" w14:textId="5E16DD07" w:rsidR="000E3812" w:rsidRDefault="00DE4C9B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5DF52703" wp14:editId="2D33D256">
            <wp:extent cx="5454000" cy="4264654"/>
            <wp:effectExtent l="19050" t="19050" r="13970" b="222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6465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BB8AF1" w14:textId="77777777" w:rsidR="00A4159B" w:rsidRDefault="00A4159B" w:rsidP="00891194">
      <w:pPr>
        <w:pStyle w:val="1e"/>
      </w:pPr>
    </w:p>
    <w:p w14:paraId="28938755" w14:textId="77777777" w:rsidR="00A4159B" w:rsidRDefault="00A4159B" w:rsidP="00891194">
      <w:pPr>
        <w:pStyle w:val="1e"/>
      </w:pPr>
      <w:r>
        <w:rPr>
          <w:rFonts w:hint="eastAsia"/>
        </w:rPr>
        <w:t>这是此时的整个虚拟机概况：</w:t>
      </w:r>
    </w:p>
    <w:p w14:paraId="1E036A9E" w14:textId="2637E68E" w:rsidR="00AC6943" w:rsidRDefault="00A4159B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49949DBE" wp14:editId="3B6E43DD">
            <wp:extent cx="5454000" cy="5203879"/>
            <wp:effectExtent l="19050" t="19050" r="13970" b="15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520387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CE08D5" w14:textId="77777777" w:rsidR="00A4159B" w:rsidRPr="00A4159B" w:rsidRDefault="00A4159B" w:rsidP="00891194">
      <w:pPr>
        <w:pStyle w:val="1e"/>
      </w:pPr>
    </w:p>
    <w:p w14:paraId="33CFCC92" w14:textId="7D66DD27" w:rsidR="001C037C" w:rsidRDefault="001C037C" w:rsidP="001C037C">
      <w:pPr>
        <w:pStyle w:val="2"/>
        <w:rPr>
          <w:lang w:eastAsia="zh-CN"/>
        </w:rPr>
      </w:pPr>
      <w:bookmarkStart w:id="27" w:name="_Toc76155774"/>
      <w:r>
        <w:rPr>
          <w:rFonts w:hint="eastAsia"/>
          <w:lang w:eastAsia="zh-CN"/>
        </w:rPr>
        <w:t>安装</w:t>
      </w:r>
      <w:r>
        <w:rPr>
          <w:rFonts w:hint="eastAsia"/>
          <w:lang w:eastAsia="zh-CN"/>
        </w:rPr>
        <w:t>o</w:t>
      </w:r>
      <w:r>
        <w:rPr>
          <w:lang w:eastAsia="zh-CN"/>
        </w:rPr>
        <w:t>penEuler</w:t>
      </w:r>
      <w:r w:rsidR="00370C60">
        <w:rPr>
          <w:rFonts w:hint="eastAsia"/>
          <w:lang w:eastAsia="zh-CN"/>
        </w:rPr>
        <w:t>操作系统</w:t>
      </w:r>
      <w:bookmarkEnd w:id="27"/>
    </w:p>
    <w:p w14:paraId="22B8C071" w14:textId="543E3C51" w:rsidR="00560EE4" w:rsidRDefault="00560EE4" w:rsidP="00560EE4">
      <w:pPr>
        <w:pStyle w:val="3"/>
      </w:pPr>
      <w:bookmarkStart w:id="28" w:name="_Toc76155775"/>
      <w:r>
        <w:rPr>
          <w:rFonts w:hint="eastAsia"/>
        </w:rPr>
        <w:t>将</w:t>
      </w:r>
      <w:r>
        <w:rPr>
          <w:rFonts w:hint="eastAsia"/>
        </w:rPr>
        <w:t>o</w:t>
      </w:r>
      <w:r>
        <w:t>penEuler20.09_x86-64</w:t>
      </w:r>
      <w:r>
        <w:rPr>
          <w:rFonts w:hint="eastAsia"/>
        </w:rPr>
        <w:t>镜像装载到光驱</w:t>
      </w:r>
      <w:bookmarkEnd w:id="28"/>
    </w:p>
    <w:p w14:paraId="729CD148" w14:textId="72C92E02" w:rsidR="0005673D" w:rsidRDefault="0005673D" w:rsidP="00891194">
      <w:pPr>
        <w:pStyle w:val="1e"/>
      </w:pPr>
      <w:r w:rsidRPr="0005673D">
        <w:t>温馨提示：这里需要事先将</w:t>
      </w:r>
      <w:r w:rsidRPr="0005673D">
        <w:t>openEuler20.09_x86-64</w:t>
      </w:r>
      <w:r w:rsidRPr="0005673D">
        <w:t>镜像下载到本地。</w:t>
      </w:r>
    </w:p>
    <w:p w14:paraId="2AF6ED5A" w14:textId="77777777" w:rsidR="0001343E" w:rsidRDefault="0001343E" w:rsidP="00891194">
      <w:pPr>
        <w:pStyle w:val="1e"/>
      </w:pPr>
    </w:p>
    <w:p w14:paraId="5266C75A" w14:textId="77777777" w:rsidR="008153E8" w:rsidRDefault="00560EE4" w:rsidP="00891194">
      <w:pPr>
        <w:pStyle w:val="1e"/>
      </w:pPr>
      <w:r>
        <w:rPr>
          <w:noProof/>
        </w:rPr>
        <w:drawing>
          <wp:inline distT="0" distB="0" distL="0" distR="0" wp14:anchorId="45A79E4C" wp14:editId="60CBB4FE">
            <wp:extent cx="4714909" cy="857256"/>
            <wp:effectExtent l="19050" t="19050" r="28575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a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909" cy="85725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519B06" w14:textId="1422EE82" w:rsidR="008153E8" w:rsidRDefault="008153E8" w:rsidP="00891194">
      <w:pPr>
        <w:pStyle w:val="1e"/>
      </w:pPr>
      <w:r>
        <w:rPr>
          <w:rFonts w:hint="eastAsia"/>
        </w:rPr>
        <w:t>点击</w:t>
      </w:r>
      <w:r w:rsidR="000C192E">
        <w:rPr>
          <w:rFonts w:hint="eastAsia"/>
        </w:rPr>
        <w:t>如</w:t>
      </w:r>
      <w:r>
        <w:rPr>
          <w:rFonts w:hint="eastAsia"/>
        </w:rPr>
        <w:t>上图</w:t>
      </w:r>
      <w:r w:rsidR="000C192E">
        <w:rPr>
          <w:rFonts w:hint="eastAsia"/>
        </w:rPr>
        <w:t>所示</w:t>
      </w:r>
      <w:r>
        <w:rPr>
          <w:rFonts w:hint="eastAsia"/>
        </w:rPr>
        <w:t>“</w:t>
      </w:r>
      <w:r>
        <w:rPr>
          <w:rFonts w:hint="eastAsia"/>
        </w:rPr>
        <w:t>Optical</w:t>
      </w:r>
      <w:r>
        <w:t xml:space="preserve"> </w:t>
      </w:r>
      <w:r>
        <w:rPr>
          <w:rFonts w:hint="eastAsia"/>
        </w:rPr>
        <w:t>Drive</w:t>
      </w:r>
      <w:r>
        <w:rPr>
          <w:rFonts w:hint="eastAsia"/>
        </w:rPr>
        <w:t>”（光驱）</w:t>
      </w:r>
      <w:r w:rsidR="0001343E">
        <w:rPr>
          <w:rFonts w:hint="eastAsia"/>
        </w:rPr>
        <w:t>文字按钮</w:t>
      </w:r>
      <w:r>
        <w:rPr>
          <w:rFonts w:hint="eastAsia"/>
        </w:rPr>
        <w:t>。</w:t>
      </w:r>
    </w:p>
    <w:p w14:paraId="22051CE8" w14:textId="77777777" w:rsidR="008153E8" w:rsidRDefault="008153E8" w:rsidP="00891194">
      <w:pPr>
        <w:pStyle w:val="1e"/>
      </w:pPr>
    </w:p>
    <w:p w14:paraId="68DAA2F6" w14:textId="77777777" w:rsidR="008153E8" w:rsidRDefault="00560EE4" w:rsidP="00891194">
      <w:pPr>
        <w:pStyle w:val="1e"/>
      </w:pPr>
      <w:r>
        <w:rPr>
          <w:noProof/>
        </w:rPr>
        <w:drawing>
          <wp:inline distT="0" distB="0" distL="0" distR="0" wp14:anchorId="60CAA6F6" wp14:editId="3B02715A">
            <wp:extent cx="4667284" cy="1447811"/>
            <wp:effectExtent l="19050" t="19050" r="19050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9b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84" cy="144781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BE944E" w14:textId="27D2C3D5" w:rsidR="008153E8" w:rsidRDefault="00CF0B1C" w:rsidP="00891194">
      <w:pPr>
        <w:pStyle w:val="1e"/>
      </w:pPr>
      <w:r>
        <w:rPr>
          <w:rFonts w:hint="eastAsia"/>
        </w:rPr>
        <w:t>点击“</w:t>
      </w:r>
      <w:r w:rsidR="008153E8">
        <w:rPr>
          <w:rFonts w:hint="eastAsia"/>
        </w:rPr>
        <w:t>选择一个磁盘文件</w:t>
      </w:r>
      <w:r>
        <w:rPr>
          <w:rFonts w:hint="eastAsia"/>
        </w:rPr>
        <w:t>”然后选择先前自己下载到本地磁盘的</w:t>
      </w:r>
      <w:r>
        <w:rPr>
          <w:rFonts w:hint="eastAsia"/>
        </w:rPr>
        <w:t>openEuler</w:t>
      </w:r>
      <w:r>
        <w:rPr>
          <w:rFonts w:hint="eastAsia"/>
        </w:rPr>
        <w:t>安装镜像</w:t>
      </w:r>
      <w:r w:rsidR="008153E8">
        <w:rPr>
          <w:rFonts w:hint="eastAsia"/>
        </w:rPr>
        <w:t>。</w:t>
      </w:r>
    </w:p>
    <w:p w14:paraId="7E5916A7" w14:textId="77777777" w:rsidR="008153E8" w:rsidRDefault="008153E8" w:rsidP="00891194">
      <w:pPr>
        <w:pStyle w:val="1e"/>
      </w:pPr>
    </w:p>
    <w:p w14:paraId="7A5989E7" w14:textId="77777777" w:rsidR="00CF0B1C" w:rsidRDefault="00560EE4" w:rsidP="00891194">
      <w:pPr>
        <w:pStyle w:val="1e"/>
      </w:pPr>
      <w:r>
        <w:rPr>
          <w:noProof/>
        </w:rPr>
        <w:drawing>
          <wp:inline distT="0" distB="0" distL="0" distR="0" wp14:anchorId="55D2B313" wp14:editId="0CCE011C">
            <wp:extent cx="4676809" cy="1685937"/>
            <wp:effectExtent l="19050" t="19050" r="28575" b="285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c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809" cy="168593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3A0EE8" w14:textId="20F8FC74" w:rsidR="00CF0B1C" w:rsidRDefault="00CF0B1C" w:rsidP="00891194">
      <w:pPr>
        <w:pStyle w:val="1e"/>
      </w:pPr>
      <w:r>
        <w:rPr>
          <w:rFonts w:hint="eastAsia"/>
        </w:rPr>
        <w:t>如果您已经执行过这个操作，则在菜单项中将有该镜像的名称，选中该名称的菜单项即可。</w:t>
      </w:r>
    </w:p>
    <w:p w14:paraId="4412C01C" w14:textId="77777777" w:rsidR="00CF0B1C" w:rsidRDefault="00CF0B1C" w:rsidP="00891194">
      <w:pPr>
        <w:pStyle w:val="1e"/>
      </w:pPr>
    </w:p>
    <w:p w14:paraId="24BB6FF1" w14:textId="5B5AC3B4" w:rsidR="00560EE4" w:rsidRDefault="00560EE4" w:rsidP="00891194">
      <w:pPr>
        <w:pStyle w:val="1e"/>
      </w:pPr>
      <w:r>
        <w:rPr>
          <w:noProof/>
        </w:rPr>
        <w:drawing>
          <wp:inline distT="0" distB="0" distL="0" distR="0" wp14:anchorId="45E95123" wp14:editId="20018574">
            <wp:extent cx="4695859" cy="981082"/>
            <wp:effectExtent l="19050" t="19050" r="28575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d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59" cy="98108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C22F91" w14:textId="0C1AFBD1" w:rsidR="00560EE4" w:rsidRDefault="00CF0B1C" w:rsidP="00891194">
      <w:pPr>
        <w:pStyle w:val="1e"/>
      </w:pPr>
      <w:r>
        <w:rPr>
          <w:rFonts w:hint="eastAsia"/>
        </w:rPr>
        <w:t>操作完毕后光驱中会显示该镜像的名称。</w:t>
      </w:r>
    </w:p>
    <w:p w14:paraId="023B4830" w14:textId="77777777" w:rsidR="00CF0B1C" w:rsidRDefault="00CF0B1C" w:rsidP="00891194">
      <w:pPr>
        <w:pStyle w:val="1e"/>
      </w:pPr>
    </w:p>
    <w:p w14:paraId="143DD248" w14:textId="31FC2D11" w:rsidR="00560EE4" w:rsidRDefault="00560EE4" w:rsidP="00560EE4">
      <w:pPr>
        <w:pStyle w:val="3"/>
      </w:pPr>
      <w:bookmarkStart w:id="29" w:name="_Toc76155776"/>
      <w:r>
        <w:rPr>
          <w:rFonts w:hint="eastAsia"/>
        </w:rPr>
        <w:t>安装操作系统</w:t>
      </w:r>
      <w:bookmarkEnd w:id="29"/>
    </w:p>
    <w:p w14:paraId="5D366F93" w14:textId="2F5EA963" w:rsidR="00D14C5D" w:rsidRDefault="00D14C5D" w:rsidP="00891194">
      <w:pPr>
        <w:pStyle w:val="1e"/>
      </w:pPr>
      <w:r>
        <w:rPr>
          <w:rFonts w:hint="eastAsia"/>
        </w:rPr>
        <w:t>启动虚拟机，</w:t>
      </w:r>
      <w:r w:rsidR="009A5DBB">
        <w:rPr>
          <w:rFonts w:hint="eastAsia"/>
        </w:rPr>
        <w:t>移动键盘的上下键</w:t>
      </w:r>
      <w:r>
        <w:rPr>
          <w:rFonts w:hint="eastAsia"/>
        </w:rPr>
        <w:t>选择“</w:t>
      </w:r>
      <w:r>
        <w:rPr>
          <w:rFonts w:hint="eastAsia"/>
        </w:rPr>
        <w:t>I</w:t>
      </w:r>
      <w:r>
        <w:t>nstall openEuler 20.09</w:t>
      </w:r>
      <w:r>
        <w:rPr>
          <w:rFonts w:hint="eastAsia"/>
        </w:rPr>
        <w:t>”菜单项</w:t>
      </w:r>
      <w:r w:rsidR="009B1562">
        <w:rPr>
          <w:rFonts w:hint="eastAsia"/>
        </w:rPr>
        <w:t>并按下回车键进入安装界面</w:t>
      </w:r>
      <w:r>
        <w:rPr>
          <w:rFonts w:hint="eastAsia"/>
        </w:rPr>
        <w:t>：</w:t>
      </w:r>
    </w:p>
    <w:p w14:paraId="0C6331C6" w14:textId="77777777" w:rsidR="00D14C5D" w:rsidRDefault="00D14C5D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5B2D4E07" wp14:editId="386C9087">
            <wp:extent cx="5454000" cy="4701724"/>
            <wp:effectExtent l="19050" t="19050" r="13970" b="2286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70172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792476" w14:textId="77777777" w:rsidR="00D14C5D" w:rsidRDefault="00D14C5D" w:rsidP="00891194">
      <w:pPr>
        <w:pStyle w:val="1e"/>
      </w:pPr>
    </w:p>
    <w:p w14:paraId="4678B129" w14:textId="3C821A2E" w:rsidR="00D14C5D" w:rsidRDefault="009B1562" w:rsidP="00891194">
      <w:pPr>
        <w:pStyle w:val="1e"/>
      </w:pPr>
      <w:r>
        <w:rPr>
          <w:rFonts w:hint="eastAsia"/>
        </w:rPr>
        <w:t>选择英文</w:t>
      </w:r>
      <w:r w:rsidR="00BD54CD">
        <w:rPr>
          <w:rFonts w:hint="eastAsia"/>
        </w:rPr>
        <w:t>版</w:t>
      </w:r>
      <w:r>
        <w:rPr>
          <w:rFonts w:hint="eastAsia"/>
        </w:rPr>
        <w:t>安装：</w:t>
      </w:r>
    </w:p>
    <w:p w14:paraId="1F315A1F" w14:textId="1E331B60" w:rsidR="00D14C5D" w:rsidRDefault="00D57C55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29AE01AD" wp14:editId="195D98EB">
            <wp:extent cx="5454000" cy="4451252"/>
            <wp:effectExtent l="19050" t="19050" r="13970" b="260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1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45125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5B2423" w14:textId="77777777" w:rsidR="00D14C5D" w:rsidRDefault="00D14C5D" w:rsidP="00891194">
      <w:pPr>
        <w:pStyle w:val="1e"/>
      </w:pPr>
    </w:p>
    <w:p w14:paraId="1A863A7E" w14:textId="06595A87" w:rsidR="00D14C5D" w:rsidRDefault="00D57C55" w:rsidP="00891194">
      <w:pPr>
        <w:pStyle w:val="1e"/>
      </w:pPr>
      <w:r>
        <w:rPr>
          <w:rFonts w:hint="eastAsia"/>
        </w:rPr>
        <w:t>保持安装磁盘的默认设置：</w:t>
      </w:r>
    </w:p>
    <w:p w14:paraId="42E2BC4D" w14:textId="1A8DA42D" w:rsidR="00D57C55" w:rsidRDefault="00D57C55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46E01B67" wp14:editId="0C861043">
            <wp:extent cx="5454000" cy="4043814"/>
            <wp:effectExtent l="19050" t="19050" r="13970" b="139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2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4381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5EB403" w14:textId="77777777" w:rsidR="00D57C55" w:rsidRDefault="00D57C55" w:rsidP="00891194">
      <w:pPr>
        <w:pStyle w:val="1e"/>
      </w:pPr>
    </w:p>
    <w:p w14:paraId="3F2C88FE" w14:textId="7A5604E1" w:rsidR="00D57C55" w:rsidRDefault="00D57C55" w:rsidP="00891194">
      <w:pPr>
        <w:pStyle w:val="1e"/>
      </w:pPr>
      <w:r>
        <w:rPr>
          <w:rFonts w:hint="eastAsia"/>
        </w:rPr>
        <w:t>保持安装软件的默认设置：</w:t>
      </w:r>
    </w:p>
    <w:p w14:paraId="2A905111" w14:textId="75A581B9" w:rsidR="00D57C55" w:rsidRDefault="00D57C55" w:rsidP="00891194">
      <w:pPr>
        <w:pStyle w:val="1e"/>
      </w:pPr>
      <w:r>
        <w:rPr>
          <w:rFonts w:hint="eastAsia"/>
          <w:noProof/>
        </w:rPr>
        <w:drawing>
          <wp:inline distT="0" distB="0" distL="0" distR="0" wp14:anchorId="696E90B6" wp14:editId="1C0A11A1">
            <wp:extent cx="5454000" cy="3829910"/>
            <wp:effectExtent l="19050" t="19050" r="13970" b="184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3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82991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7EBD34" w14:textId="77777777" w:rsidR="00D14C5D" w:rsidRDefault="00D14C5D" w:rsidP="00891194">
      <w:pPr>
        <w:pStyle w:val="1e"/>
      </w:pPr>
    </w:p>
    <w:p w14:paraId="37C44D8C" w14:textId="715D54A5" w:rsidR="00A34F90" w:rsidRDefault="00D57C55" w:rsidP="00891194">
      <w:pPr>
        <w:pStyle w:val="1e"/>
      </w:pPr>
      <w:r>
        <w:rPr>
          <w:rFonts w:hint="eastAsia"/>
        </w:rPr>
        <w:t>正常情况下，第一张网卡</w:t>
      </w:r>
      <w:r>
        <w:t>connected</w:t>
      </w:r>
      <w:r>
        <w:t>：</w:t>
      </w:r>
    </w:p>
    <w:p w14:paraId="2485421E" w14:textId="4C829521" w:rsidR="00D57C55" w:rsidRDefault="00D57C55" w:rsidP="00891194">
      <w:pPr>
        <w:pStyle w:val="1e"/>
      </w:pPr>
      <w:r>
        <w:rPr>
          <w:rFonts w:hint="eastAsia"/>
          <w:noProof/>
        </w:rPr>
        <w:drawing>
          <wp:inline distT="0" distB="0" distL="0" distR="0" wp14:anchorId="489FF512" wp14:editId="73A7EFFE">
            <wp:extent cx="5454000" cy="3958366"/>
            <wp:effectExtent l="19050" t="19050" r="13970" b="2349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4a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95836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DFBBA5" w14:textId="77777777" w:rsidR="00A34F90" w:rsidRDefault="00A34F90" w:rsidP="00891194">
      <w:pPr>
        <w:pStyle w:val="1e"/>
      </w:pPr>
    </w:p>
    <w:p w14:paraId="5EB22F11" w14:textId="527D3F0C" w:rsidR="00A34F90" w:rsidRDefault="00D57C55" w:rsidP="00891194">
      <w:pPr>
        <w:pStyle w:val="1e"/>
      </w:pPr>
      <w:r>
        <w:rPr>
          <w:rFonts w:hint="eastAsia"/>
        </w:rPr>
        <w:t>第二张网卡也</w:t>
      </w:r>
      <w:r>
        <w:rPr>
          <w:rFonts w:hint="eastAsia"/>
        </w:rPr>
        <w:t>c</w:t>
      </w:r>
      <w:r>
        <w:t>onnected</w:t>
      </w:r>
      <w:r>
        <w:t>：</w:t>
      </w:r>
    </w:p>
    <w:p w14:paraId="29E88CF2" w14:textId="46077E9E" w:rsidR="00D57C55" w:rsidRDefault="00D57C55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289145D2" wp14:editId="211BD3C7">
            <wp:extent cx="5454000" cy="3914227"/>
            <wp:effectExtent l="19050" t="19050" r="13970" b="1016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4b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91422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73F4BB" w14:textId="77777777" w:rsidR="00D57C55" w:rsidRDefault="00D57C55" w:rsidP="00891194">
      <w:pPr>
        <w:pStyle w:val="1e"/>
      </w:pPr>
    </w:p>
    <w:p w14:paraId="449B577C" w14:textId="77777777" w:rsidR="005F1DCE" w:rsidRDefault="00D57C55" w:rsidP="00891194">
      <w:pPr>
        <w:pStyle w:val="1e"/>
      </w:pPr>
      <w:r>
        <w:rPr>
          <w:rFonts w:hint="eastAsia"/>
        </w:rPr>
        <w:t>设置</w:t>
      </w:r>
      <w:r>
        <w:rPr>
          <w:rFonts w:hint="eastAsia"/>
        </w:rPr>
        <w:t>R</w:t>
      </w:r>
      <w:r>
        <w:t>oot Password</w:t>
      </w:r>
    </w:p>
    <w:p w14:paraId="50809B73" w14:textId="5E272147" w:rsidR="00D57C55" w:rsidRDefault="005F1DCE" w:rsidP="00891194">
      <w:pPr>
        <w:pStyle w:val="1e"/>
        <w:rPr>
          <w:color w:val="C00000"/>
        </w:rPr>
      </w:pPr>
      <w:r w:rsidRPr="00B6737B">
        <w:rPr>
          <w:color w:val="C00000"/>
        </w:rPr>
        <w:t>注意</w:t>
      </w:r>
      <w:r w:rsidRPr="00B6737B">
        <w:rPr>
          <w:rFonts w:hint="eastAsia"/>
          <w:color w:val="C00000"/>
        </w:rPr>
        <w:t>：</w:t>
      </w:r>
      <w:r w:rsidRPr="00B6737B">
        <w:rPr>
          <w:color w:val="C00000"/>
        </w:rPr>
        <w:t>只需要设置</w:t>
      </w:r>
      <w:r w:rsidRPr="00B6737B">
        <w:rPr>
          <w:rFonts w:hint="eastAsia"/>
          <w:color w:val="C00000"/>
        </w:rPr>
        <w:t>r</w:t>
      </w:r>
      <w:r w:rsidRPr="00B6737B">
        <w:rPr>
          <w:color w:val="C00000"/>
        </w:rPr>
        <w:t>oot</w:t>
      </w:r>
      <w:r w:rsidRPr="00B6737B">
        <w:rPr>
          <w:color w:val="C00000"/>
        </w:rPr>
        <w:t>账户密码即可</w:t>
      </w:r>
      <w:r w:rsidRPr="00B6737B">
        <w:rPr>
          <w:rFonts w:hint="eastAsia"/>
          <w:color w:val="C00000"/>
        </w:rPr>
        <w:t>，</w:t>
      </w:r>
      <w:r w:rsidRPr="00B6737B">
        <w:rPr>
          <w:color w:val="C00000"/>
        </w:rPr>
        <w:t>无需再单独创建用户</w:t>
      </w:r>
      <w:r w:rsidRPr="00B6737B">
        <w:rPr>
          <w:rFonts w:hint="eastAsia"/>
          <w:color w:val="C00000"/>
        </w:rPr>
        <w:t>，</w:t>
      </w:r>
      <w:r w:rsidRPr="00B6737B">
        <w:rPr>
          <w:color w:val="C00000"/>
        </w:rPr>
        <w:t>root</w:t>
      </w:r>
      <w:r w:rsidRPr="00B6737B">
        <w:rPr>
          <w:color w:val="C00000"/>
        </w:rPr>
        <w:t>账户密码必须设置</w:t>
      </w:r>
      <w:r w:rsidRPr="00B6737B">
        <w:rPr>
          <w:rFonts w:hint="eastAsia"/>
          <w:color w:val="C00000"/>
        </w:rPr>
        <w:t>。</w:t>
      </w:r>
    </w:p>
    <w:p w14:paraId="63C0CA9A" w14:textId="55907B16" w:rsidR="00B6737B" w:rsidRPr="005F1DCE" w:rsidRDefault="00B6737B" w:rsidP="00891194">
      <w:pPr>
        <w:pStyle w:val="1e"/>
      </w:pPr>
      <w:r>
        <w:rPr>
          <w:color w:val="C00000"/>
        </w:rPr>
        <w:t>推荐密码</w:t>
      </w:r>
      <w:r>
        <w:rPr>
          <w:rFonts w:hint="eastAsia"/>
          <w:color w:val="C00000"/>
        </w:rPr>
        <w:t>：</w:t>
      </w:r>
      <w:r>
        <w:rPr>
          <w:rFonts w:hint="eastAsia"/>
          <w:color w:val="C00000"/>
        </w:rPr>
        <w:t>o</w:t>
      </w:r>
      <w:r>
        <w:rPr>
          <w:color w:val="C00000"/>
        </w:rPr>
        <w:t>peneuler@123</w:t>
      </w:r>
    </w:p>
    <w:p w14:paraId="57A84C27" w14:textId="45EEF1A6" w:rsidR="00D57C55" w:rsidRDefault="00D57C55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7AB94694" wp14:editId="480042C6">
            <wp:extent cx="5454000" cy="4068148"/>
            <wp:effectExtent l="19050" t="19050" r="13970" b="279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5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6814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7E6049" w14:textId="77777777" w:rsidR="00D57C55" w:rsidRDefault="00D57C55" w:rsidP="00891194">
      <w:pPr>
        <w:pStyle w:val="1e"/>
      </w:pPr>
    </w:p>
    <w:p w14:paraId="0140D4D9" w14:textId="54C65ACD" w:rsidR="00D57C55" w:rsidRDefault="00BD54CD" w:rsidP="00891194">
      <w:pPr>
        <w:pStyle w:val="1e"/>
      </w:pPr>
      <w:r>
        <w:rPr>
          <w:rFonts w:hint="eastAsia"/>
        </w:rPr>
        <w:t>点击“开始安装”</w:t>
      </w:r>
      <w:r w:rsidR="00D57C55">
        <w:rPr>
          <w:rFonts w:hint="eastAsia"/>
        </w:rPr>
        <w:t>按钮开始安装：</w:t>
      </w:r>
    </w:p>
    <w:p w14:paraId="2F7E37FE" w14:textId="68465195" w:rsidR="00D57C55" w:rsidRDefault="00D57C55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6CB4A6CE" wp14:editId="47590198">
            <wp:extent cx="5454000" cy="4085124"/>
            <wp:effectExtent l="19050" t="19050" r="13970" b="1079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6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8512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36CB1D" w14:textId="77777777" w:rsidR="00D57C55" w:rsidRDefault="00D57C55" w:rsidP="00891194">
      <w:pPr>
        <w:pStyle w:val="1e"/>
      </w:pPr>
    </w:p>
    <w:p w14:paraId="0C376543" w14:textId="69AC282B" w:rsidR="00D57C55" w:rsidRDefault="00D57C55" w:rsidP="00891194">
      <w:pPr>
        <w:pStyle w:val="1e"/>
      </w:pPr>
      <w:r>
        <w:rPr>
          <w:rFonts w:hint="eastAsia"/>
        </w:rPr>
        <w:t>安装完成后点击“重启系统”按钮：</w:t>
      </w:r>
    </w:p>
    <w:p w14:paraId="2F3233EB" w14:textId="210922BE" w:rsidR="00D57C55" w:rsidRDefault="00D57C55" w:rsidP="00891194">
      <w:pPr>
        <w:pStyle w:val="1e"/>
      </w:pPr>
      <w:r>
        <w:rPr>
          <w:rFonts w:hint="eastAsia"/>
          <w:noProof/>
        </w:rPr>
        <w:lastRenderedPageBreak/>
        <w:drawing>
          <wp:inline distT="0" distB="0" distL="0" distR="0" wp14:anchorId="76868F7D" wp14:editId="3FBB3ED8">
            <wp:extent cx="5454000" cy="4074938"/>
            <wp:effectExtent l="19050" t="19050" r="13970" b="209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7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7493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D86BBB" w14:textId="77777777" w:rsidR="00D57C55" w:rsidRDefault="00D57C55" w:rsidP="00891194">
      <w:pPr>
        <w:pStyle w:val="1e"/>
      </w:pPr>
    </w:p>
    <w:p w14:paraId="71EC0CCA" w14:textId="7864FA0B" w:rsidR="00A34F90" w:rsidRDefault="009912A3" w:rsidP="00891194">
      <w:pPr>
        <w:pStyle w:val="1e"/>
      </w:pPr>
      <w:r>
        <w:rPr>
          <w:rFonts w:hint="eastAsia"/>
        </w:rPr>
        <w:t>再次进入菜单选择界面时，移动键盘的上下键以将系统停留在该界面：</w:t>
      </w:r>
    </w:p>
    <w:p w14:paraId="07B3A7A8" w14:textId="3652495C" w:rsidR="00A34F90" w:rsidRPr="009912A3" w:rsidRDefault="009912A3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0DD52BA3" wp14:editId="610720CC">
            <wp:extent cx="5454000" cy="4064611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8a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6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9EB1" w14:textId="77777777" w:rsidR="00A34F90" w:rsidRDefault="00A34F90" w:rsidP="00891194">
      <w:pPr>
        <w:pStyle w:val="1e"/>
      </w:pPr>
    </w:p>
    <w:p w14:paraId="615BAACA" w14:textId="649FED1A" w:rsidR="00A34F90" w:rsidRDefault="00F77730" w:rsidP="00891194">
      <w:pPr>
        <w:pStyle w:val="1e"/>
      </w:pPr>
      <w:r>
        <w:rPr>
          <w:rFonts w:hint="eastAsia"/>
        </w:rPr>
        <w:t>这时需要</w:t>
      </w:r>
      <w:r w:rsidR="009912A3">
        <w:rPr>
          <w:rFonts w:hint="eastAsia"/>
        </w:rPr>
        <w:t>关机虚拟机：</w:t>
      </w:r>
    </w:p>
    <w:p w14:paraId="222E5CDE" w14:textId="3646AF7F" w:rsidR="00A34F90" w:rsidRDefault="009912A3" w:rsidP="00891194">
      <w:pPr>
        <w:pStyle w:val="1e"/>
      </w:pPr>
      <w:r>
        <w:rPr>
          <w:noProof/>
        </w:rPr>
        <w:drawing>
          <wp:inline distT="0" distB="0" distL="0" distR="0" wp14:anchorId="50C76145" wp14:editId="4069D469">
            <wp:extent cx="5454000" cy="273137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8b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73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85C4" w14:textId="77777777" w:rsidR="00A34F90" w:rsidRDefault="00A34F90" w:rsidP="00891194">
      <w:pPr>
        <w:pStyle w:val="1e"/>
      </w:pPr>
    </w:p>
    <w:p w14:paraId="06F1A2BC" w14:textId="463B8C74" w:rsidR="00A34F90" w:rsidRDefault="009912A3" w:rsidP="00891194">
      <w:pPr>
        <w:pStyle w:val="1e"/>
      </w:pPr>
      <w:r>
        <w:rPr>
          <w:rFonts w:hint="eastAsia"/>
        </w:rPr>
        <w:t>移出光驱中的镜像：</w:t>
      </w:r>
    </w:p>
    <w:p w14:paraId="758817D4" w14:textId="75DA2B18" w:rsidR="009912A3" w:rsidRDefault="009912A3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4DB43C60" wp14:editId="26A1A140">
            <wp:extent cx="4724435" cy="1790713"/>
            <wp:effectExtent l="19050" t="19050" r="19050" b="190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9a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179071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070A1E" w14:textId="77777777" w:rsidR="009912A3" w:rsidRDefault="009912A3" w:rsidP="00891194">
      <w:pPr>
        <w:pStyle w:val="1e"/>
      </w:pPr>
    </w:p>
    <w:p w14:paraId="7EFCBF17" w14:textId="2E10AA65" w:rsidR="00A34F90" w:rsidRDefault="00A4159B" w:rsidP="00891194">
      <w:pPr>
        <w:pStyle w:val="1e"/>
      </w:pPr>
      <w:r>
        <w:rPr>
          <w:rFonts w:hint="eastAsia"/>
        </w:rPr>
        <w:t>若提示是否</w:t>
      </w:r>
      <w:r w:rsidR="009912A3">
        <w:rPr>
          <w:rFonts w:hint="eastAsia"/>
        </w:rPr>
        <w:t>强行移出</w:t>
      </w:r>
      <w:r>
        <w:rPr>
          <w:rFonts w:hint="eastAsia"/>
        </w:rPr>
        <w:t>则选择强行移出</w:t>
      </w:r>
      <w:r w:rsidR="009912A3">
        <w:rPr>
          <w:rFonts w:hint="eastAsia"/>
        </w:rPr>
        <w:t>：</w:t>
      </w:r>
    </w:p>
    <w:p w14:paraId="30D6F749" w14:textId="1883041D" w:rsidR="009912A3" w:rsidRDefault="009912A3" w:rsidP="00891194">
      <w:pPr>
        <w:pStyle w:val="1e"/>
      </w:pPr>
      <w:r>
        <w:rPr>
          <w:noProof/>
        </w:rPr>
        <w:drawing>
          <wp:inline distT="0" distB="0" distL="0" distR="0" wp14:anchorId="75418F4B" wp14:editId="388201D5">
            <wp:extent cx="3105173" cy="1885964"/>
            <wp:effectExtent l="19050" t="19050" r="19050" b="190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9b(if-any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188596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D972C7" w14:textId="77777777" w:rsidR="009912A3" w:rsidRDefault="009912A3" w:rsidP="00891194">
      <w:pPr>
        <w:pStyle w:val="1e"/>
      </w:pPr>
    </w:p>
    <w:p w14:paraId="4E150C2A" w14:textId="1F6C176C" w:rsidR="009912A3" w:rsidRDefault="009912A3" w:rsidP="00891194">
      <w:pPr>
        <w:pStyle w:val="1e"/>
      </w:pPr>
      <w:r>
        <w:rPr>
          <w:rFonts w:hint="eastAsia"/>
        </w:rPr>
        <w:t>重启虚拟机，系统进入</w:t>
      </w:r>
      <w:r>
        <w:rPr>
          <w:rFonts w:hint="eastAsia"/>
        </w:rPr>
        <w:t>o</w:t>
      </w:r>
      <w:r>
        <w:t>penEuler</w:t>
      </w:r>
      <w:r>
        <w:rPr>
          <w:rFonts w:hint="eastAsia"/>
        </w:rPr>
        <w:t>启动界面，用上下键选择第一个菜单项并按回车键启动</w:t>
      </w:r>
      <w:r w:rsidR="00A436CE">
        <w:rPr>
          <w:rFonts w:hint="eastAsia"/>
        </w:rPr>
        <w:t>（默认也是以第一个菜单项启动）</w:t>
      </w:r>
      <w:r>
        <w:rPr>
          <w:rFonts w:hint="eastAsia"/>
        </w:rPr>
        <w:t>：</w:t>
      </w:r>
    </w:p>
    <w:p w14:paraId="413BC96B" w14:textId="04625BE2" w:rsidR="00A34F90" w:rsidRDefault="00BB29BB" w:rsidP="00891194">
      <w:pPr>
        <w:pStyle w:val="1e"/>
      </w:pPr>
      <w:r>
        <w:rPr>
          <w:noProof/>
        </w:rPr>
        <w:drawing>
          <wp:inline distT="0" distB="0" distL="0" distR="0" wp14:anchorId="4C6BAAB1" wp14:editId="0D69890C">
            <wp:extent cx="5454000" cy="2853758"/>
            <wp:effectExtent l="19050" t="19050" r="13970" b="228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10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85375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AAF5A6" w14:textId="77777777" w:rsidR="00A34F90" w:rsidRDefault="00A34F90" w:rsidP="00891194">
      <w:pPr>
        <w:pStyle w:val="1e"/>
      </w:pPr>
    </w:p>
    <w:p w14:paraId="129EAABD" w14:textId="60E5CD99" w:rsidR="00A34F90" w:rsidRDefault="009036EE" w:rsidP="00891194">
      <w:pPr>
        <w:pStyle w:val="1e"/>
      </w:pPr>
      <w:r>
        <w:rPr>
          <w:rFonts w:hint="eastAsia"/>
        </w:rPr>
        <w:t>先</w:t>
      </w:r>
      <w:r w:rsidR="00186D1C">
        <w:rPr>
          <w:rFonts w:hint="eastAsia"/>
        </w:rPr>
        <w:t>在</w:t>
      </w:r>
      <w:r w:rsidR="00186D1C">
        <w:rPr>
          <w:rFonts w:hint="eastAsia"/>
        </w:rPr>
        <w:t>V</w:t>
      </w:r>
      <w:r w:rsidR="00186D1C">
        <w:t>irtualBox</w:t>
      </w:r>
      <w:r w:rsidR="00186D1C">
        <w:rPr>
          <w:rFonts w:hint="eastAsia"/>
        </w:rPr>
        <w:t>中以</w:t>
      </w:r>
      <w:r w:rsidR="00186D1C">
        <w:rPr>
          <w:rFonts w:hint="eastAsia"/>
        </w:rPr>
        <w:t>r</w:t>
      </w:r>
      <w:r w:rsidR="00186D1C">
        <w:t>oot</w:t>
      </w:r>
      <w:r w:rsidR="00186D1C">
        <w:rPr>
          <w:rFonts w:hint="eastAsia"/>
        </w:rPr>
        <w:t>用户登录</w:t>
      </w:r>
      <w:r w:rsidR="00186D1C">
        <w:rPr>
          <w:rFonts w:hint="eastAsia"/>
        </w:rPr>
        <w:t>op</w:t>
      </w:r>
      <w:r w:rsidR="00186D1C">
        <w:t>enEuler</w:t>
      </w:r>
      <w:r w:rsidR="00186D1C">
        <w:rPr>
          <w:rFonts w:hint="eastAsia"/>
        </w:rPr>
        <w:t>操作系统：</w:t>
      </w:r>
    </w:p>
    <w:p w14:paraId="613CDF54" w14:textId="7B528884" w:rsidR="00186D1C" w:rsidRDefault="009036EE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284C3627" wp14:editId="680A706C">
            <wp:extent cx="5454000" cy="4063055"/>
            <wp:effectExtent l="19050" t="19050" r="13970" b="139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login-by-virtualbox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6305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5093DF" w14:textId="77777777" w:rsidR="00186D1C" w:rsidRDefault="00186D1C" w:rsidP="00891194">
      <w:pPr>
        <w:pStyle w:val="1e"/>
      </w:pPr>
    </w:p>
    <w:p w14:paraId="6945C39A" w14:textId="6076BD49" w:rsidR="00186D1C" w:rsidRDefault="00AA1ADC" w:rsidP="00891194">
      <w:pPr>
        <w:pStyle w:val="1e"/>
      </w:pPr>
      <w:r>
        <w:rPr>
          <w:rFonts w:hint="eastAsia"/>
        </w:rPr>
        <w:t>为便于操作，</w:t>
      </w:r>
      <w:r w:rsidR="00C02481">
        <w:rPr>
          <w:rFonts w:hint="eastAsia"/>
        </w:rPr>
        <w:t>再打开</w:t>
      </w:r>
      <w:r w:rsidR="009036EE">
        <w:rPr>
          <w:rFonts w:hint="eastAsia"/>
        </w:rPr>
        <w:t>命令终端</w:t>
      </w:r>
      <w:r w:rsidR="009A699B" w:rsidRPr="009A699B">
        <w:t>（如果是</w:t>
      </w:r>
      <w:r w:rsidR="009A699B" w:rsidRPr="009A699B">
        <w:t>Windows 10</w:t>
      </w:r>
      <w:r w:rsidR="009A699B" w:rsidRPr="009A699B">
        <w:t>操作系统，在键盘上按下</w:t>
      </w:r>
      <w:r w:rsidR="009A699B" w:rsidRPr="009A699B">
        <w:t>“</w:t>
      </w:r>
      <w:r w:rsidR="009A699B">
        <w:rPr>
          <w:noProof/>
        </w:rPr>
        <w:drawing>
          <wp:inline distT="0" distB="0" distL="0" distR="0" wp14:anchorId="3818F4B9" wp14:editId="4797047F">
            <wp:extent cx="182880" cy="182880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A699B" w:rsidRPr="009A699B">
        <w:t xml:space="preserve"> +R”</w:t>
      </w:r>
      <w:r w:rsidR="009A699B" w:rsidRPr="009A699B">
        <w:t>进入</w:t>
      </w:r>
      <w:r w:rsidR="009A699B" w:rsidRPr="009A699B">
        <w:t>cmd</w:t>
      </w:r>
      <w:r w:rsidR="009A699B" w:rsidRPr="009A699B">
        <w:t>命令行窗口；如果是</w:t>
      </w:r>
      <w:r w:rsidR="009A699B" w:rsidRPr="009A699B">
        <w:t>macOS</w:t>
      </w:r>
      <w:r w:rsidR="009A699B" w:rsidRPr="009A699B">
        <w:t>操作系统，在键盘上按下</w:t>
      </w:r>
      <w:r w:rsidR="009A699B" w:rsidRPr="009A699B">
        <w:t>“</w:t>
      </w:r>
      <w:r w:rsidR="009A699B">
        <w:rPr>
          <w:noProof/>
        </w:rPr>
        <w:drawing>
          <wp:inline distT="0" distB="0" distL="0" distR="0" wp14:anchorId="69A6C932" wp14:editId="78228C8C">
            <wp:extent cx="182880" cy="182880"/>
            <wp:effectExtent l="0" t="0" r="762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A699B" w:rsidRPr="009A699B">
        <w:t xml:space="preserve"> +</w:t>
      </w:r>
      <w:r w:rsidR="009A699B" w:rsidRPr="009A699B">
        <w:t>空格键</w:t>
      </w:r>
      <w:r w:rsidR="009A699B" w:rsidRPr="009A699B">
        <w:t>”</w:t>
      </w:r>
      <w:r w:rsidR="009A699B" w:rsidRPr="009A699B">
        <w:t>，在弹出的搜索框中输入</w:t>
      </w:r>
      <w:r w:rsidR="009A699B" w:rsidRPr="009A699B">
        <w:t>“Terminal.app”</w:t>
      </w:r>
      <w:r w:rsidR="009A699B" w:rsidRPr="009A699B">
        <w:t>然后回车打开终端）</w:t>
      </w:r>
      <w:r w:rsidR="00C02481">
        <w:rPr>
          <w:rFonts w:hint="eastAsia"/>
        </w:rPr>
        <w:t>通过</w:t>
      </w:r>
      <w:r w:rsidR="009036EE">
        <w:rPr>
          <w:rFonts w:hint="eastAsia"/>
        </w:rPr>
        <w:t>s</w:t>
      </w:r>
      <w:r w:rsidR="009036EE">
        <w:t>sh</w:t>
      </w:r>
      <w:r w:rsidR="009036EE">
        <w:rPr>
          <w:rFonts w:hint="eastAsia"/>
        </w:rPr>
        <w:t>命令以</w:t>
      </w:r>
      <w:r w:rsidR="009036EE">
        <w:rPr>
          <w:rFonts w:hint="eastAsia"/>
        </w:rPr>
        <w:t>r</w:t>
      </w:r>
      <w:r w:rsidR="009036EE">
        <w:t>oot</w:t>
      </w:r>
      <w:r w:rsidR="009036EE">
        <w:rPr>
          <w:rFonts w:hint="eastAsia"/>
        </w:rPr>
        <w:t>身份登录</w:t>
      </w:r>
      <w:r w:rsidR="009036EE">
        <w:rPr>
          <w:rFonts w:hint="eastAsia"/>
        </w:rPr>
        <w:t>o</w:t>
      </w:r>
      <w:r w:rsidR="009036EE">
        <w:t>penEuler</w:t>
      </w:r>
      <w:r w:rsidR="00E35EDE">
        <w:rPr>
          <w:rFonts w:hint="eastAsia"/>
        </w:rPr>
        <w:t>，如</w:t>
      </w:r>
      <w:r w:rsidR="009036EE">
        <w:t>：</w:t>
      </w:r>
    </w:p>
    <w:p w14:paraId="65F3B576" w14:textId="45581770" w:rsidR="00E35EDE" w:rsidRDefault="00E35EDE" w:rsidP="00E35EDE">
      <w:pPr>
        <w:pStyle w:val="2f2"/>
      </w:pPr>
      <w:r>
        <w:t>ssh root@</w:t>
      </w:r>
      <w:r w:rsidRPr="00E35EDE">
        <w:rPr>
          <w:i/>
          <w:iCs/>
        </w:rPr>
        <w:t>192.168.56.102</w:t>
      </w:r>
    </w:p>
    <w:p w14:paraId="657FE4B3" w14:textId="64232B41" w:rsidR="00E35EDE" w:rsidRDefault="003F1FB2" w:rsidP="00891194">
      <w:pPr>
        <w:pStyle w:val="1e"/>
      </w:pPr>
      <w:r>
        <w:rPr>
          <w:rFonts w:hint="eastAsia"/>
        </w:rPr>
        <w:t>注意：</w:t>
      </w:r>
      <w:r w:rsidR="00E35EDE">
        <w:rPr>
          <w:rFonts w:hint="eastAsia"/>
        </w:rPr>
        <w:t>您应该用自己虚拟机的</w:t>
      </w:r>
      <w:r w:rsidR="00E35EDE">
        <w:rPr>
          <w:rFonts w:hint="eastAsia"/>
        </w:rPr>
        <w:t>IP</w:t>
      </w:r>
      <w:r w:rsidR="00E35EDE">
        <w:rPr>
          <w:rFonts w:hint="eastAsia"/>
        </w:rPr>
        <w:t>地址替换上述</w:t>
      </w:r>
      <w:r w:rsidR="00E35EDE">
        <w:rPr>
          <w:rFonts w:hint="eastAsia"/>
        </w:rPr>
        <w:t>IP</w:t>
      </w:r>
      <w:r w:rsidR="00E35EDE">
        <w:rPr>
          <w:rFonts w:hint="eastAsia"/>
        </w:rPr>
        <w:t>地址。</w:t>
      </w:r>
    </w:p>
    <w:p w14:paraId="1758D9BE" w14:textId="77777777" w:rsidR="00E35EDE" w:rsidRDefault="00E35EDE" w:rsidP="00891194">
      <w:pPr>
        <w:pStyle w:val="1e"/>
      </w:pPr>
    </w:p>
    <w:p w14:paraId="40258320" w14:textId="77777777" w:rsidR="00E35EDE" w:rsidRDefault="00E35EDE" w:rsidP="00891194">
      <w:pPr>
        <w:pStyle w:val="1e"/>
      </w:pPr>
    </w:p>
    <w:p w14:paraId="51A9C0B8" w14:textId="204F1BEA" w:rsidR="009036EE" w:rsidRDefault="009036EE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00B79A4A" wp14:editId="16BDCA47">
            <wp:extent cx="5353089" cy="4048155"/>
            <wp:effectExtent l="19050" t="19050" r="19050" b="285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login2-by-cmd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89" cy="404815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53281C" w14:textId="77777777" w:rsidR="009036EE" w:rsidRDefault="009036EE" w:rsidP="00891194">
      <w:pPr>
        <w:pStyle w:val="1e"/>
      </w:pPr>
    </w:p>
    <w:p w14:paraId="346DD2DF" w14:textId="425491BA" w:rsidR="00186D1C" w:rsidRPr="00891194" w:rsidRDefault="009036EE" w:rsidP="00891194">
      <w:pPr>
        <w:pStyle w:val="1e"/>
        <w:rPr>
          <w:color w:val="C00000"/>
        </w:rPr>
      </w:pPr>
      <w:r w:rsidRPr="00891194">
        <w:rPr>
          <w:rFonts w:hint="eastAsia"/>
          <w:color w:val="C00000"/>
        </w:rPr>
        <w:t>注意：以上登录过程中输入密码时不会有任何显示。</w:t>
      </w:r>
    </w:p>
    <w:p w14:paraId="30713E3E" w14:textId="4560F787" w:rsidR="003668DF" w:rsidRPr="00891194" w:rsidRDefault="003668DF" w:rsidP="00891194">
      <w:pPr>
        <w:pStyle w:val="1e"/>
      </w:pPr>
      <w:r w:rsidRPr="00891194">
        <w:t>至此</w:t>
      </w:r>
      <w:r w:rsidRPr="00891194">
        <w:rPr>
          <w:rFonts w:hint="eastAsia"/>
        </w:rPr>
        <w:t>，</w:t>
      </w:r>
      <w:r w:rsidRPr="00891194">
        <w:t>已完成虚拟机安装</w:t>
      </w:r>
      <w:r w:rsidRPr="00891194">
        <w:rPr>
          <w:rFonts w:hint="eastAsia"/>
        </w:rPr>
        <w:t>，</w:t>
      </w:r>
      <w:r w:rsidRPr="00891194">
        <w:t>接下来的实验操作请参考</w:t>
      </w:r>
      <w:r w:rsidRPr="00891194">
        <w:t>shell</w:t>
      </w:r>
      <w:r w:rsidRPr="00891194">
        <w:t>脚本</w:t>
      </w:r>
      <w:r w:rsidRPr="00891194">
        <w:t>build-lfs7.7systemd.sh</w:t>
      </w:r>
    </w:p>
    <w:p w14:paraId="2FE66AF9" w14:textId="49BD832D" w:rsidR="001C037C" w:rsidRPr="001C037C" w:rsidRDefault="001C037C" w:rsidP="001C037C">
      <w:pPr>
        <w:pStyle w:val="2"/>
      </w:pPr>
      <w:bookmarkStart w:id="30" w:name="_Toc76155777"/>
      <w:r>
        <w:rPr>
          <w:rFonts w:hint="eastAsia"/>
          <w:lang w:eastAsia="zh-CN"/>
        </w:rPr>
        <w:t>准备实验环境</w:t>
      </w:r>
      <w:bookmarkEnd w:id="30"/>
    </w:p>
    <w:p w14:paraId="0782655B" w14:textId="7975A44A" w:rsidR="00957917" w:rsidRDefault="00957917" w:rsidP="00957917">
      <w:pPr>
        <w:pStyle w:val="3"/>
      </w:pPr>
      <w:bookmarkStart w:id="31" w:name="_Toc76155778"/>
      <w:r>
        <w:rPr>
          <w:rFonts w:hint="eastAsia"/>
        </w:rPr>
        <w:t>宿主机软件环境准备</w:t>
      </w:r>
      <w:bookmarkEnd w:id="31"/>
    </w:p>
    <w:p w14:paraId="531BB7F8" w14:textId="33997484" w:rsidR="00412100" w:rsidRDefault="004B0F4B" w:rsidP="00891194">
      <w:pPr>
        <w:pStyle w:val="1e"/>
      </w:pPr>
      <w:r>
        <w:rPr>
          <w:rFonts w:hint="eastAsia"/>
        </w:rPr>
        <w:t>在宿主机中</w:t>
      </w:r>
      <w:r w:rsidR="00FA30CA">
        <w:rPr>
          <w:rFonts w:hint="eastAsia"/>
        </w:rPr>
        <w:t>安装必要的工具</w:t>
      </w:r>
      <w:r>
        <w:rPr>
          <w:rFonts w:hint="eastAsia"/>
        </w:rPr>
        <w:t>：</w:t>
      </w:r>
    </w:p>
    <w:p w14:paraId="566B5699" w14:textId="35028337" w:rsidR="004B0F4B" w:rsidRDefault="004B0F4B" w:rsidP="004B0F4B">
      <w:pPr>
        <w:pStyle w:val="2f2"/>
      </w:pPr>
      <w:r>
        <w:t>yum group</w:t>
      </w:r>
      <w:r w:rsidR="0026376E">
        <w:t xml:space="preserve"> </w:t>
      </w:r>
      <w:r>
        <w:t>install -y "Development Tools"</w:t>
      </w:r>
    </w:p>
    <w:p w14:paraId="6EE618E6" w14:textId="77777777" w:rsidR="004B0F4B" w:rsidRDefault="004B0F4B" w:rsidP="004B0F4B">
      <w:pPr>
        <w:pStyle w:val="2f2"/>
      </w:pPr>
      <w:r>
        <w:t>yum install -y bc</w:t>
      </w:r>
    </w:p>
    <w:p w14:paraId="0C563049" w14:textId="77777777" w:rsidR="004B0F4B" w:rsidRDefault="004B0F4B" w:rsidP="004B0F4B">
      <w:pPr>
        <w:pStyle w:val="2f2"/>
      </w:pPr>
      <w:r>
        <w:t>yum install -y openssl-devel</w:t>
      </w:r>
    </w:p>
    <w:p w14:paraId="1672EB2C" w14:textId="77777777" w:rsidR="004B0F4B" w:rsidRDefault="004B0F4B" w:rsidP="004B0F4B">
      <w:pPr>
        <w:pStyle w:val="2f2"/>
      </w:pPr>
      <w:r>
        <w:t>yum install -y texinfo # for makeinfo</w:t>
      </w:r>
    </w:p>
    <w:p w14:paraId="2E01323A" w14:textId="1E26DE12" w:rsidR="004B0F4B" w:rsidRDefault="004B0F4B" w:rsidP="004B0F4B">
      <w:pPr>
        <w:pStyle w:val="2f2"/>
      </w:pPr>
      <w:r>
        <w:t>yum install -y vim</w:t>
      </w:r>
    </w:p>
    <w:p w14:paraId="7E7E4498" w14:textId="77777777" w:rsidR="00A7062C" w:rsidRDefault="00A7062C" w:rsidP="00891194">
      <w:pPr>
        <w:pStyle w:val="1e"/>
      </w:pPr>
    </w:p>
    <w:p w14:paraId="542226B0" w14:textId="0531A135" w:rsidR="004B0F4B" w:rsidRDefault="00914B7A" w:rsidP="00891194">
      <w:pPr>
        <w:pStyle w:val="1e"/>
      </w:pPr>
      <w:r>
        <w:rPr>
          <w:rFonts w:hint="eastAsia"/>
        </w:rPr>
        <w:t>请按“构建脚本”中</w:t>
      </w:r>
      <w:r w:rsidR="00F24033">
        <w:rPr>
          <w:rFonts w:hint="eastAsia"/>
        </w:rPr>
        <w:t>创建</w:t>
      </w:r>
      <w:r>
        <w:rPr>
          <w:rFonts w:hint="eastAsia"/>
        </w:rPr>
        <w:t>的</w:t>
      </w:r>
      <w:r w:rsidR="00FA30CA">
        <w:t>version-check.sh</w:t>
      </w:r>
      <w:r>
        <w:rPr>
          <w:rFonts w:hint="eastAsia"/>
        </w:rPr>
        <w:t>检测</w:t>
      </w:r>
      <w:r w:rsidR="00FA30CA">
        <w:rPr>
          <w:rFonts w:hint="eastAsia"/>
        </w:rPr>
        <w:t>构建环境</w:t>
      </w:r>
      <w:r>
        <w:rPr>
          <w:rFonts w:hint="eastAsia"/>
        </w:rPr>
        <w:t>。结果</w:t>
      </w:r>
      <w:r w:rsidR="00FA30CA">
        <w:rPr>
          <w:rFonts w:hint="eastAsia"/>
        </w:rPr>
        <w:t>可能如下</w:t>
      </w:r>
      <w:r>
        <w:rPr>
          <w:rFonts w:hint="eastAsia"/>
        </w:rPr>
        <w:t>：</w:t>
      </w:r>
    </w:p>
    <w:p w14:paraId="45EEB9C2" w14:textId="77777777" w:rsidR="00914B7A" w:rsidRDefault="00914B7A" w:rsidP="00914B7A">
      <w:pPr>
        <w:pStyle w:val="2f2"/>
      </w:pPr>
      <w:r>
        <w:t>bash, version 5.0.17(1)-release</w:t>
      </w:r>
    </w:p>
    <w:p w14:paraId="72592A4E" w14:textId="77777777" w:rsidR="00914B7A" w:rsidRDefault="00914B7A" w:rsidP="00914B7A">
      <w:pPr>
        <w:pStyle w:val="2f2"/>
      </w:pPr>
      <w:r>
        <w:t>/bin/sh -&gt; /usr/bin/bash</w:t>
      </w:r>
    </w:p>
    <w:p w14:paraId="61B8E294" w14:textId="77777777" w:rsidR="00914B7A" w:rsidRDefault="00914B7A" w:rsidP="00914B7A">
      <w:pPr>
        <w:pStyle w:val="2f2"/>
      </w:pPr>
      <w:r>
        <w:t>Binutils: (GNU Binutils) 2.34</w:t>
      </w:r>
    </w:p>
    <w:p w14:paraId="0CD92581" w14:textId="77777777" w:rsidR="00914B7A" w:rsidRDefault="00914B7A" w:rsidP="00914B7A">
      <w:pPr>
        <w:pStyle w:val="2f2"/>
      </w:pPr>
      <w:r>
        <w:lastRenderedPageBreak/>
        <w:t>bison (GNU Bison) 3.6.4</w:t>
      </w:r>
    </w:p>
    <w:p w14:paraId="01808242" w14:textId="77777777" w:rsidR="00914B7A" w:rsidRDefault="00914B7A" w:rsidP="00914B7A">
      <w:pPr>
        <w:pStyle w:val="2f2"/>
      </w:pPr>
      <w:r>
        <w:t>yacc is /usr/bin/yacc - 1.9 20200330</w:t>
      </w:r>
    </w:p>
    <w:p w14:paraId="3A11E0E3" w14:textId="77777777" w:rsidR="00914B7A" w:rsidRDefault="00914B7A" w:rsidP="00914B7A">
      <w:pPr>
        <w:pStyle w:val="2f2"/>
      </w:pPr>
      <w:r>
        <w:t>bzip2,  Version 1.0.8, 13-Jul-2019.</w:t>
      </w:r>
    </w:p>
    <w:p w14:paraId="5AED462C" w14:textId="77777777" w:rsidR="00914B7A" w:rsidRDefault="00914B7A" w:rsidP="00914B7A">
      <w:pPr>
        <w:pStyle w:val="2f2"/>
      </w:pPr>
      <w:r>
        <w:t>Coreutils:  8.32</w:t>
      </w:r>
    </w:p>
    <w:p w14:paraId="5BA9E5E4" w14:textId="77777777" w:rsidR="00914B7A" w:rsidRDefault="00914B7A" w:rsidP="00914B7A">
      <w:pPr>
        <w:pStyle w:val="2f2"/>
      </w:pPr>
      <w:r>
        <w:t>diff (GNU diffutils) 3.7</w:t>
      </w:r>
    </w:p>
    <w:p w14:paraId="1FE548DA" w14:textId="77777777" w:rsidR="00914B7A" w:rsidRDefault="00914B7A" w:rsidP="00914B7A">
      <w:pPr>
        <w:pStyle w:val="2f2"/>
      </w:pPr>
      <w:r>
        <w:t>find (GNU findutils) 4.7.0</w:t>
      </w:r>
    </w:p>
    <w:p w14:paraId="3A2891B0" w14:textId="77777777" w:rsidR="00914B7A" w:rsidRDefault="00914B7A" w:rsidP="00914B7A">
      <w:pPr>
        <w:pStyle w:val="2f2"/>
      </w:pPr>
      <w:r>
        <w:t>GNU Awk 5.1.0, API: 3.0 (GNU MPFR 4.1.0, GNU MP 6.2.0)</w:t>
      </w:r>
    </w:p>
    <w:p w14:paraId="4169D325" w14:textId="77777777" w:rsidR="00914B7A" w:rsidRDefault="00914B7A" w:rsidP="00914B7A">
      <w:pPr>
        <w:pStyle w:val="2f2"/>
      </w:pPr>
      <w:r>
        <w:t>/usr/bin/awk -&gt; /usr/bin/gawk</w:t>
      </w:r>
    </w:p>
    <w:p w14:paraId="13D613DA" w14:textId="77777777" w:rsidR="00914B7A" w:rsidRDefault="00914B7A" w:rsidP="00914B7A">
      <w:pPr>
        <w:pStyle w:val="2f2"/>
      </w:pPr>
      <w:r>
        <w:t>gcc (GCC) 9.3.1</w:t>
      </w:r>
    </w:p>
    <w:p w14:paraId="16C44AC5" w14:textId="77777777" w:rsidR="00914B7A" w:rsidRDefault="00914B7A" w:rsidP="00914B7A">
      <w:pPr>
        <w:pStyle w:val="2f2"/>
      </w:pPr>
      <w:r>
        <w:t>g++ (GCC) 9.3.1</w:t>
      </w:r>
    </w:p>
    <w:p w14:paraId="0375205E" w14:textId="77777777" w:rsidR="00914B7A" w:rsidRDefault="00914B7A" w:rsidP="00914B7A">
      <w:pPr>
        <w:pStyle w:val="2f2"/>
      </w:pPr>
      <w:r>
        <w:t>(GNU libc) 2.31</w:t>
      </w:r>
    </w:p>
    <w:p w14:paraId="3F675D7C" w14:textId="77777777" w:rsidR="00914B7A" w:rsidRDefault="00914B7A" w:rsidP="00914B7A">
      <w:pPr>
        <w:pStyle w:val="2f2"/>
      </w:pPr>
      <w:r>
        <w:t>grep (GNU grep) 3.4</w:t>
      </w:r>
    </w:p>
    <w:p w14:paraId="7B7A45BF" w14:textId="77777777" w:rsidR="00914B7A" w:rsidRDefault="00914B7A" w:rsidP="00914B7A">
      <w:pPr>
        <w:pStyle w:val="2f2"/>
      </w:pPr>
      <w:r>
        <w:t>gzip 1.10</w:t>
      </w:r>
    </w:p>
    <w:p w14:paraId="1CD29937" w14:textId="77777777" w:rsidR="00914B7A" w:rsidRDefault="00914B7A" w:rsidP="00914B7A">
      <w:pPr>
        <w:pStyle w:val="2f2"/>
      </w:pPr>
      <w:r>
        <w:t>Linux version 4.19.140-2009.4.0.0048.oe1.x86_64 (abuild@ecs-obsworker-207) (gcc version 9.3.1 (GCC)) #1 SMP Thu Sep 24 09:39:46 UTC 2020</w:t>
      </w:r>
    </w:p>
    <w:p w14:paraId="564C8AF3" w14:textId="77777777" w:rsidR="00914B7A" w:rsidRDefault="00914B7A" w:rsidP="00914B7A">
      <w:pPr>
        <w:pStyle w:val="2f2"/>
      </w:pPr>
      <w:r>
        <w:t>m4 (GNU M4) 1.4.18</w:t>
      </w:r>
    </w:p>
    <w:p w14:paraId="517B806A" w14:textId="77777777" w:rsidR="00914B7A" w:rsidRDefault="00914B7A" w:rsidP="00914B7A">
      <w:pPr>
        <w:pStyle w:val="2f2"/>
      </w:pPr>
      <w:r>
        <w:t>GNU Make 4.3</w:t>
      </w:r>
    </w:p>
    <w:p w14:paraId="09FA512E" w14:textId="77777777" w:rsidR="00914B7A" w:rsidRDefault="00914B7A" w:rsidP="00914B7A">
      <w:pPr>
        <w:pStyle w:val="2f2"/>
      </w:pPr>
      <w:r>
        <w:t>GNU patch 2.7.6</w:t>
      </w:r>
    </w:p>
    <w:p w14:paraId="6309100D" w14:textId="77777777" w:rsidR="00914B7A" w:rsidRDefault="00914B7A" w:rsidP="00914B7A">
      <w:pPr>
        <w:pStyle w:val="2f2"/>
      </w:pPr>
      <w:r>
        <w:t>Perl version='5.32.0';</w:t>
      </w:r>
    </w:p>
    <w:p w14:paraId="6DB9A15B" w14:textId="77777777" w:rsidR="00914B7A" w:rsidRDefault="00914B7A" w:rsidP="00914B7A">
      <w:pPr>
        <w:pStyle w:val="2f2"/>
      </w:pPr>
      <w:r>
        <w:t>sed (GNU sed) 4.8</w:t>
      </w:r>
    </w:p>
    <w:p w14:paraId="057009B6" w14:textId="77777777" w:rsidR="00914B7A" w:rsidRDefault="00914B7A" w:rsidP="00914B7A">
      <w:pPr>
        <w:pStyle w:val="2f2"/>
      </w:pPr>
      <w:r>
        <w:t>tar (GNU tar) 1.32</w:t>
      </w:r>
    </w:p>
    <w:p w14:paraId="36314317" w14:textId="77777777" w:rsidR="00914B7A" w:rsidRDefault="00914B7A" w:rsidP="00914B7A">
      <w:pPr>
        <w:pStyle w:val="2f2"/>
      </w:pPr>
      <w:r>
        <w:t>texi2any (GNU texinfo) 6.7</w:t>
      </w:r>
    </w:p>
    <w:p w14:paraId="1AE79722" w14:textId="77777777" w:rsidR="00914B7A" w:rsidRDefault="00914B7A" w:rsidP="00914B7A">
      <w:pPr>
        <w:pStyle w:val="2f2"/>
      </w:pPr>
      <w:r>
        <w:t>xz (XZ Utils) 5.2.5</w:t>
      </w:r>
    </w:p>
    <w:p w14:paraId="339EBF07" w14:textId="419DBBA8" w:rsidR="00914B7A" w:rsidRDefault="00914B7A" w:rsidP="00914B7A">
      <w:pPr>
        <w:pStyle w:val="2f2"/>
      </w:pPr>
      <w:r>
        <w:t>g++ compilation OK</w:t>
      </w:r>
    </w:p>
    <w:p w14:paraId="0578388B" w14:textId="7F2B44BB" w:rsidR="00914B7A" w:rsidRDefault="00FA30CA" w:rsidP="00891194">
      <w:pPr>
        <w:pStyle w:val="1e"/>
      </w:pPr>
      <w:r>
        <w:rPr>
          <w:rFonts w:hint="eastAsia"/>
        </w:rPr>
        <w:t>这表明该系统满足构建</w:t>
      </w:r>
      <w:r w:rsidR="00914B7A">
        <w:rPr>
          <w:rFonts w:hint="eastAsia"/>
        </w:rPr>
        <w:t>LFS</w:t>
      </w:r>
      <w:r>
        <w:rPr>
          <w:rFonts w:hint="eastAsia"/>
        </w:rPr>
        <w:t>系统的需要</w:t>
      </w:r>
      <w:r w:rsidR="00914B7A">
        <w:rPr>
          <w:rFonts w:hint="eastAsia"/>
        </w:rPr>
        <w:t>。</w:t>
      </w:r>
    </w:p>
    <w:p w14:paraId="4D1A6B76" w14:textId="77777777" w:rsidR="00A7062C" w:rsidRDefault="00A7062C" w:rsidP="00891194">
      <w:pPr>
        <w:pStyle w:val="1e"/>
      </w:pPr>
    </w:p>
    <w:p w14:paraId="7C3D6832" w14:textId="4CD08E7F" w:rsidR="00914B7A" w:rsidRDefault="00914B7A" w:rsidP="00891194">
      <w:pPr>
        <w:pStyle w:val="1e"/>
      </w:pPr>
      <w:r>
        <w:rPr>
          <w:rFonts w:hint="eastAsia"/>
        </w:rPr>
        <w:t>另外，运行</w:t>
      </w:r>
      <w:r w:rsidRPr="00914B7A">
        <w:t>library-check.sh</w:t>
      </w:r>
      <w:r>
        <w:rPr>
          <w:rFonts w:hint="eastAsia"/>
        </w:rPr>
        <w:t>脚本</w:t>
      </w:r>
      <w:r w:rsidR="00FA30CA">
        <w:rPr>
          <w:rFonts w:hint="eastAsia"/>
        </w:rPr>
        <w:t>可能</w:t>
      </w:r>
      <w:r>
        <w:rPr>
          <w:rFonts w:hint="eastAsia"/>
        </w:rPr>
        <w:t>会有如下结果：</w:t>
      </w:r>
    </w:p>
    <w:p w14:paraId="3ECB6A87" w14:textId="77777777" w:rsidR="00914B7A" w:rsidRDefault="00914B7A" w:rsidP="00914B7A">
      <w:pPr>
        <w:pStyle w:val="2f2"/>
      </w:pPr>
      <w:r>
        <w:t>libgmp.la: not found</w:t>
      </w:r>
    </w:p>
    <w:p w14:paraId="1CC28128" w14:textId="77777777" w:rsidR="00914B7A" w:rsidRDefault="00914B7A" w:rsidP="00914B7A">
      <w:pPr>
        <w:pStyle w:val="2f2"/>
      </w:pPr>
      <w:r>
        <w:t>libmpfr.la: not found</w:t>
      </w:r>
    </w:p>
    <w:p w14:paraId="0DA11AC6" w14:textId="6CE19347" w:rsidR="00914B7A" w:rsidRDefault="00914B7A" w:rsidP="00914B7A">
      <w:pPr>
        <w:pStyle w:val="2f2"/>
      </w:pPr>
      <w:r>
        <w:t>libmpc.la: not found</w:t>
      </w:r>
    </w:p>
    <w:p w14:paraId="701DD6AE" w14:textId="1DB981C6" w:rsidR="00914B7A" w:rsidRDefault="00FA30CA" w:rsidP="00891194">
      <w:pPr>
        <w:pStyle w:val="1e"/>
      </w:pPr>
      <w:r>
        <w:rPr>
          <w:rFonts w:hint="eastAsia"/>
        </w:rPr>
        <w:t>我们在此处忽略它，因为后面的步骤中会通过</w:t>
      </w:r>
      <w:r w:rsidR="00914B7A">
        <w:rPr>
          <w:rFonts w:hint="eastAsia"/>
        </w:rPr>
        <w:t>这些库的源码解决问题。</w:t>
      </w:r>
    </w:p>
    <w:p w14:paraId="312C937C" w14:textId="59B18244" w:rsidR="00957917" w:rsidRDefault="00957917" w:rsidP="00957917">
      <w:pPr>
        <w:pStyle w:val="3"/>
      </w:pPr>
      <w:bookmarkStart w:id="32" w:name="_Toc76155779"/>
      <w:r>
        <w:rPr>
          <w:rFonts w:hint="eastAsia"/>
        </w:rPr>
        <w:t>宿主机硬件环境准备</w:t>
      </w:r>
      <w:bookmarkEnd w:id="32"/>
    </w:p>
    <w:p w14:paraId="43C1B52A" w14:textId="53A40E37" w:rsidR="00914B7A" w:rsidRDefault="00002DD3" w:rsidP="00891194">
      <w:pPr>
        <w:pStyle w:val="1e"/>
      </w:pPr>
      <w:r>
        <w:rPr>
          <w:rFonts w:hint="eastAsia"/>
        </w:rPr>
        <w:t>现在，</w:t>
      </w:r>
      <w:r w:rsidR="00957917">
        <w:rPr>
          <w:rFonts w:hint="eastAsia"/>
        </w:rPr>
        <w:t>我们准备一块新硬盘</w:t>
      </w:r>
      <w:r w:rsidR="00957917">
        <w:rPr>
          <w:rFonts w:hint="eastAsia"/>
        </w:rPr>
        <w:t>s</w:t>
      </w:r>
      <w:r w:rsidR="00957917">
        <w:t>db</w:t>
      </w:r>
      <w:r>
        <w:rPr>
          <w:rFonts w:hint="eastAsia"/>
        </w:rPr>
        <w:t>以便</w:t>
      </w:r>
      <w:r w:rsidR="00957917">
        <w:rPr>
          <w:rFonts w:hint="eastAsia"/>
        </w:rPr>
        <w:t>在其上构建</w:t>
      </w:r>
      <w:r w:rsidR="00957917">
        <w:rPr>
          <w:rFonts w:hint="eastAsia"/>
        </w:rPr>
        <w:t>LFS</w:t>
      </w:r>
      <w:r w:rsidR="00957917">
        <w:rPr>
          <w:rFonts w:hint="eastAsia"/>
        </w:rPr>
        <w:t>系统，这样可以很方便地和（在</w:t>
      </w:r>
      <w:r w:rsidR="00957917">
        <w:rPr>
          <w:rFonts w:hint="eastAsia"/>
        </w:rPr>
        <w:t>s</w:t>
      </w:r>
      <w:r w:rsidR="00957917">
        <w:t>da</w:t>
      </w:r>
      <w:r w:rsidR="00957917">
        <w:rPr>
          <w:rFonts w:hint="eastAsia"/>
        </w:rPr>
        <w:t>上地）宿主系统分开。</w:t>
      </w:r>
    </w:p>
    <w:p w14:paraId="51178BA8" w14:textId="77777777" w:rsidR="00A7062C" w:rsidRDefault="00A7062C" w:rsidP="00891194">
      <w:pPr>
        <w:pStyle w:val="1e"/>
      </w:pPr>
    </w:p>
    <w:p w14:paraId="794FF215" w14:textId="4BB26CD9" w:rsidR="00914B7A" w:rsidRDefault="0087620D" w:rsidP="00891194">
      <w:pPr>
        <w:pStyle w:val="1e"/>
      </w:pPr>
      <w:r>
        <w:rPr>
          <w:rFonts w:hint="eastAsia"/>
        </w:rPr>
        <w:t>首先，关闭虚拟机：</w:t>
      </w:r>
    </w:p>
    <w:p w14:paraId="17069D99" w14:textId="59431BA8" w:rsidR="0087620D" w:rsidRDefault="0087620D" w:rsidP="0087620D">
      <w:pPr>
        <w:pStyle w:val="2f2"/>
        <w:rPr>
          <w:lang w:eastAsia="zh-CN"/>
        </w:rPr>
      </w:pPr>
      <w:r w:rsidRPr="0087620D">
        <w:rPr>
          <w:lang w:eastAsia="zh-CN"/>
        </w:rPr>
        <w:t>shutdown -h now</w:t>
      </w:r>
    </w:p>
    <w:p w14:paraId="09996B9B" w14:textId="77777777" w:rsidR="00A7062C" w:rsidRDefault="00A7062C" w:rsidP="00891194">
      <w:pPr>
        <w:pStyle w:val="1e"/>
      </w:pPr>
    </w:p>
    <w:p w14:paraId="0B070A11" w14:textId="202EE333" w:rsidR="00914B7A" w:rsidRDefault="0087620D" w:rsidP="00891194">
      <w:pPr>
        <w:pStyle w:val="1e"/>
      </w:pPr>
      <w:r>
        <w:rPr>
          <w:rFonts w:hint="eastAsia"/>
        </w:rPr>
        <w:t>然后给虚拟机添加一块磁盘，其编号将自动为</w:t>
      </w:r>
      <w:r>
        <w:rPr>
          <w:rFonts w:hint="eastAsia"/>
        </w:rPr>
        <w:t>s</w:t>
      </w:r>
      <w:r>
        <w:t>db</w:t>
      </w:r>
      <w:r>
        <w:t>。</w:t>
      </w:r>
      <w:r w:rsidR="00A4159B">
        <w:rPr>
          <w:rFonts w:hint="eastAsia"/>
        </w:rPr>
        <w:t>具体步骤如下：</w:t>
      </w:r>
    </w:p>
    <w:p w14:paraId="0F557AB6" w14:textId="77777777" w:rsidR="00A7062C" w:rsidRDefault="00A7062C" w:rsidP="00891194">
      <w:pPr>
        <w:pStyle w:val="1e"/>
      </w:pPr>
    </w:p>
    <w:p w14:paraId="2819DA29" w14:textId="71A491D6" w:rsidR="00914B7A" w:rsidRDefault="00A4159B" w:rsidP="00891194">
      <w:pPr>
        <w:pStyle w:val="1e"/>
      </w:pPr>
      <w:r>
        <w:rPr>
          <w:rFonts w:hint="eastAsia"/>
        </w:rPr>
        <w:lastRenderedPageBreak/>
        <w:t>在</w:t>
      </w:r>
      <w:r>
        <w:rPr>
          <w:rFonts w:hint="eastAsia"/>
        </w:rPr>
        <w:t>V</w:t>
      </w:r>
      <w:r>
        <w:t>irtualBox</w:t>
      </w:r>
      <w:r>
        <w:rPr>
          <w:rFonts w:hint="eastAsia"/>
        </w:rPr>
        <w:t>中选择添加硬盘地菜单项：</w:t>
      </w:r>
    </w:p>
    <w:p w14:paraId="517BB846" w14:textId="060F125C" w:rsidR="00A4159B" w:rsidRDefault="00A4159B" w:rsidP="00891194">
      <w:pPr>
        <w:pStyle w:val="1e"/>
      </w:pPr>
      <w:r>
        <w:rPr>
          <w:rFonts w:hint="eastAsia"/>
          <w:noProof/>
        </w:rPr>
        <w:drawing>
          <wp:inline distT="0" distB="0" distL="0" distR="0" wp14:anchorId="0B3FF811" wp14:editId="035F7657">
            <wp:extent cx="5454000" cy="4243006"/>
            <wp:effectExtent l="19050" t="19050" r="13970" b="247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db-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4300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D32247" w14:textId="77777777" w:rsidR="00914B7A" w:rsidRDefault="00914B7A" w:rsidP="00891194">
      <w:pPr>
        <w:pStyle w:val="1e"/>
      </w:pPr>
    </w:p>
    <w:p w14:paraId="78D6A6ED" w14:textId="6B78870B" w:rsidR="00914B7A" w:rsidRDefault="00A4159B" w:rsidP="00891194">
      <w:pPr>
        <w:pStyle w:val="1e"/>
      </w:pPr>
      <w:r>
        <w:rPr>
          <w:rFonts w:hint="eastAsia"/>
        </w:rPr>
        <w:t>然后选择创建一张磁盘：</w:t>
      </w:r>
    </w:p>
    <w:p w14:paraId="09E19FE5" w14:textId="0C9F281A" w:rsidR="00A4159B" w:rsidRDefault="00A4159B" w:rsidP="00891194">
      <w:pPr>
        <w:pStyle w:val="1e"/>
      </w:pPr>
      <w:r>
        <w:rPr>
          <w:noProof/>
        </w:rPr>
        <w:drawing>
          <wp:inline distT="0" distB="0" distL="0" distR="0" wp14:anchorId="50D215D5" wp14:editId="38946B0D">
            <wp:extent cx="4838735" cy="3276624"/>
            <wp:effectExtent l="19050" t="19050" r="1905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db-2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35" cy="327662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BFC113" w14:textId="77777777" w:rsidR="00A4159B" w:rsidRDefault="00A4159B" w:rsidP="00891194">
      <w:pPr>
        <w:pStyle w:val="1e"/>
      </w:pPr>
    </w:p>
    <w:p w14:paraId="6A5EC82C" w14:textId="4F75FCC5" w:rsidR="00A4159B" w:rsidRDefault="00A4159B" w:rsidP="00891194">
      <w:pPr>
        <w:pStyle w:val="1e"/>
      </w:pPr>
      <w:r>
        <w:rPr>
          <w:rFonts w:hint="eastAsia"/>
        </w:rPr>
        <w:t>类型为</w:t>
      </w:r>
      <w:r>
        <w:rPr>
          <w:rFonts w:hint="eastAsia"/>
        </w:rPr>
        <w:t>V</w:t>
      </w:r>
      <w:r>
        <w:t>HD</w:t>
      </w:r>
      <w:r>
        <w:t>：</w:t>
      </w:r>
    </w:p>
    <w:p w14:paraId="5E65E233" w14:textId="49F5BC2A" w:rsidR="00A4159B" w:rsidRDefault="00A4159B" w:rsidP="00891194">
      <w:pPr>
        <w:pStyle w:val="1e"/>
      </w:pPr>
      <w:r>
        <w:rPr>
          <w:noProof/>
        </w:rPr>
        <w:drawing>
          <wp:inline distT="0" distB="0" distL="0" distR="0" wp14:anchorId="73406BD9" wp14:editId="06F08B08">
            <wp:extent cx="4438682" cy="4419632"/>
            <wp:effectExtent l="19050" t="19050" r="19050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db-3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82" cy="441963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A3A0C3" w14:textId="77777777" w:rsidR="00A4159B" w:rsidRDefault="00A4159B" w:rsidP="00891194">
      <w:pPr>
        <w:pStyle w:val="1e"/>
      </w:pPr>
    </w:p>
    <w:p w14:paraId="6B880AE4" w14:textId="471FC036" w:rsidR="00A4159B" w:rsidRDefault="00A4159B" w:rsidP="00891194">
      <w:pPr>
        <w:pStyle w:val="1e"/>
      </w:pPr>
      <w:r>
        <w:rPr>
          <w:rFonts w:hint="eastAsia"/>
        </w:rPr>
        <w:t>动态增长：</w:t>
      </w:r>
    </w:p>
    <w:p w14:paraId="715B1155" w14:textId="13B263C3" w:rsidR="00A4159B" w:rsidRDefault="00A4159B" w:rsidP="00891194">
      <w:pPr>
        <w:pStyle w:val="1e"/>
      </w:pPr>
      <w:r>
        <w:rPr>
          <w:rFonts w:hint="eastAsia"/>
          <w:noProof/>
        </w:rPr>
        <w:lastRenderedPageBreak/>
        <w:drawing>
          <wp:inline distT="0" distB="0" distL="0" distR="0" wp14:anchorId="3DA9D8E7" wp14:editId="3E7E1871">
            <wp:extent cx="4381532" cy="4438682"/>
            <wp:effectExtent l="19050" t="19050" r="19050" b="190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db-4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443868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CEC796" w14:textId="77777777" w:rsidR="00914B7A" w:rsidRDefault="00914B7A" w:rsidP="00891194">
      <w:pPr>
        <w:pStyle w:val="1e"/>
      </w:pPr>
    </w:p>
    <w:p w14:paraId="21696800" w14:textId="4F625A05" w:rsidR="00A4159B" w:rsidRDefault="00A4159B" w:rsidP="00891194">
      <w:pPr>
        <w:pStyle w:val="1e"/>
      </w:pPr>
      <w:r>
        <w:rPr>
          <w:rFonts w:hint="eastAsia"/>
        </w:rPr>
        <w:t>推荐大小</w:t>
      </w:r>
      <w:r>
        <w:rPr>
          <w:rFonts w:hint="eastAsia"/>
        </w:rPr>
        <w:t>30</w:t>
      </w:r>
      <w:r>
        <w:t>GB</w:t>
      </w:r>
      <w:r>
        <w:t>：</w:t>
      </w:r>
    </w:p>
    <w:p w14:paraId="0B245686" w14:textId="1168F5EE" w:rsidR="00A4159B" w:rsidRDefault="00A4159B" w:rsidP="00891194">
      <w:pPr>
        <w:pStyle w:val="1e"/>
      </w:pPr>
      <w:r>
        <w:rPr>
          <w:rFonts w:hint="eastAsia"/>
          <w:noProof/>
        </w:rPr>
        <w:lastRenderedPageBreak/>
        <w:drawing>
          <wp:inline distT="0" distB="0" distL="0" distR="0" wp14:anchorId="02AF6349" wp14:editId="130E6159">
            <wp:extent cx="4429157" cy="4448208"/>
            <wp:effectExtent l="19050" t="19050" r="9525" b="285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db-5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444820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C78A9C" w14:textId="77777777" w:rsidR="00A4159B" w:rsidRDefault="00A4159B" w:rsidP="00891194">
      <w:pPr>
        <w:pStyle w:val="1e"/>
      </w:pPr>
    </w:p>
    <w:p w14:paraId="791D6EDD" w14:textId="4C0DDB84" w:rsidR="00A4159B" w:rsidRDefault="00A4159B" w:rsidP="00891194">
      <w:pPr>
        <w:pStyle w:val="1e"/>
      </w:pPr>
      <w:r>
        <w:rPr>
          <w:rFonts w:hint="eastAsia"/>
        </w:rPr>
        <w:t>这是创建成功之后的</w:t>
      </w:r>
      <w:r w:rsidR="007F6D58">
        <w:rPr>
          <w:rFonts w:hint="eastAsia"/>
        </w:rPr>
        <w:t>显示结果</w:t>
      </w:r>
      <w:r>
        <w:rPr>
          <w:rFonts w:hint="eastAsia"/>
        </w:rPr>
        <w:t>：</w:t>
      </w:r>
    </w:p>
    <w:p w14:paraId="5FEB971F" w14:textId="3B58CCF5" w:rsidR="00A4159B" w:rsidRDefault="00A4159B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58BBB994" wp14:editId="261238F8">
            <wp:extent cx="5454000" cy="4259983"/>
            <wp:effectExtent l="19050" t="19050" r="13970" b="266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db-6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998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116A18" w14:textId="77777777" w:rsidR="00A4159B" w:rsidRDefault="00A4159B" w:rsidP="00891194">
      <w:pPr>
        <w:pStyle w:val="1e"/>
      </w:pPr>
    </w:p>
    <w:p w14:paraId="1F689CF9" w14:textId="1C87F465" w:rsidR="00A4159B" w:rsidRDefault="00376CD9" w:rsidP="00891194">
      <w:pPr>
        <w:pStyle w:val="1e"/>
      </w:pPr>
      <w:r>
        <w:rPr>
          <w:rFonts w:hint="eastAsia"/>
        </w:rPr>
        <w:t>添加好第二块硬盘之后我们可以通过以下命令查看磁盘信息：</w:t>
      </w:r>
    </w:p>
    <w:p w14:paraId="54B24100" w14:textId="77777777" w:rsidR="00376CD9" w:rsidRDefault="00376CD9" w:rsidP="00376CD9">
      <w:pPr>
        <w:pStyle w:val="2f2"/>
      </w:pPr>
      <w:r>
        <w:t>lsblk</w:t>
      </w:r>
    </w:p>
    <w:p w14:paraId="26B783FC" w14:textId="55748E24" w:rsidR="00376CD9" w:rsidRDefault="00376CD9" w:rsidP="00376CD9">
      <w:pPr>
        <w:pStyle w:val="2f2"/>
      </w:pPr>
      <w:r>
        <w:t>fdisk -l /dev/sdb</w:t>
      </w:r>
    </w:p>
    <w:p w14:paraId="0B5ABEC6" w14:textId="77777777" w:rsidR="00A4159B" w:rsidRDefault="00A4159B" w:rsidP="00891194">
      <w:pPr>
        <w:pStyle w:val="1e"/>
      </w:pPr>
    </w:p>
    <w:p w14:paraId="321A3D08" w14:textId="11B118DF" w:rsidR="00A4159B" w:rsidRDefault="00995694" w:rsidP="00891194">
      <w:pPr>
        <w:pStyle w:val="1e"/>
      </w:pPr>
      <w:r>
        <w:rPr>
          <w:rFonts w:hint="eastAsia"/>
        </w:rPr>
        <w:t>现在开始对该磁盘进行分区：</w:t>
      </w:r>
    </w:p>
    <w:p w14:paraId="5213E0FA" w14:textId="62E4F06D" w:rsidR="00995694" w:rsidRDefault="00995694" w:rsidP="00995694">
      <w:pPr>
        <w:pStyle w:val="2f2"/>
      </w:pPr>
      <w:r w:rsidRPr="00995694">
        <w:rPr>
          <w:lang w:eastAsia="zh-CN"/>
        </w:rPr>
        <w:t>fdisk /dev/sdb</w:t>
      </w:r>
    </w:p>
    <w:p w14:paraId="05C45C27" w14:textId="77777777" w:rsidR="008131EF" w:rsidRDefault="008131EF" w:rsidP="008131EF">
      <w:pPr>
        <w:pStyle w:val="2f2"/>
        <w:rPr>
          <w:lang w:eastAsia="zh-CN"/>
        </w:rPr>
      </w:pPr>
    </w:p>
    <w:p w14:paraId="590FF58B" w14:textId="5B68B590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Welcome to fdisk (util-linux 2.35.2).</w:t>
      </w:r>
    </w:p>
    <w:p w14:paraId="544BCA3C" w14:textId="30020560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Changes will remain in memory only, until you decide to write them.</w:t>
      </w:r>
    </w:p>
    <w:p w14:paraId="7A9A397C" w14:textId="69AEF1FA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Be careful before using the write command.</w:t>
      </w:r>
    </w:p>
    <w:p w14:paraId="099C3426" w14:textId="77777777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</w:p>
    <w:p w14:paraId="48895113" w14:textId="698F0048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Device does not contain a recognized partition table.</w:t>
      </w:r>
    </w:p>
    <w:p w14:paraId="56F81361" w14:textId="6EC87FAD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Created a new DOS disklabel with disk identifier 0x9d1c2177.</w:t>
      </w:r>
    </w:p>
    <w:p w14:paraId="060C430A" w14:textId="77777777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</w:p>
    <w:p w14:paraId="1F747F19" w14:textId="0258CB6C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 xml:space="preserve">Command (m for help): </w:t>
      </w:r>
      <w:r w:rsidRPr="008131EF">
        <w:rPr>
          <w:b/>
          <w:lang w:eastAsia="zh-CN"/>
        </w:rPr>
        <w:t>n</w:t>
      </w:r>
    </w:p>
    <w:p w14:paraId="533C98DB" w14:textId="16C60BF2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Partition type</w:t>
      </w:r>
    </w:p>
    <w:p w14:paraId="56C0DAEE" w14:textId="0C1EF829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 xml:space="preserve">   p   primary (0 primary, 0 extended, 4 free)</w:t>
      </w:r>
    </w:p>
    <w:p w14:paraId="3F9BC057" w14:textId="26EAB87F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 xml:space="preserve">   e   extended (container for logical partitions)</w:t>
      </w:r>
    </w:p>
    <w:p w14:paraId="552EA850" w14:textId="4D10EE60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Select (default p):</w:t>
      </w:r>
    </w:p>
    <w:p w14:paraId="79FBF5AD" w14:textId="77777777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</w:p>
    <w:p w14:paraId="520CEE46" w14:textId="165FC0D7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lastRenderedPageBreak/>
        <w:t>Using default response p.</w:t>
      </w:r>
    </w:p>
    <w:p w14:paraId="551DDA28" w14:textId="292CEED1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Partition number (1-4, default 1):</w:t>
      </w:r>
    </w:p>
    <w:p w14:paraId="75470B7E" w14:textId="19023FFC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First sector (2048-62914559, default 2048):</w:t>
      </w:r>
    </w:p>
    <w:p w14:paraId="4190CE3E" w14:textId="467BA80A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Last sector, +/-sectors or +/-size{K,M,G,T,P} (2048-62914559, default 62914559):</w:t>
      </w:r>
    </w:p>
    <w:p w14:paraId="6B4508E5" w14:textId="77777777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</w:p>
    <w:p w14:paraId="52733A5E" w14:textId="0D73108F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Created a new partition 1 of type 'Linux' and of size 30 GiB.</w:t>
      </w:r>
    </w:p>
    <w:p w14:paraId="299307AF" w14:textId="77777777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</w:p>
    <w:p w14:paraId="089A8EC2" w14:textId="7B905D3F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 xml:space="preserve">Command (m for help): </w:t>
      </w:r>
      <w:r w:rsidRPr="008131EF">
        <w:rPr>
          <w:b/>
          <w:lang w:eastAsia="zh-CN"/>
        </w:rPr>
        <w:t>w</w:t>
      </w:r>
    </w:p>
    <w:p w14:paraId="2C635536" w14:textId="423BDEE6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The partition table has been altered.</w:t>
      </w:r>
    </w:p>
    <w:p w14:paraId="79C8BCF3" w14:textId="54375206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Calling ioctl() to re-read partition table.</w:t>
      </w:r>
    </w:p>
    <w:p w14:paraId="4A76A523" w14:textId="1D3E023C" w:rsidR="008131EF" w:rsidRDefault="008131EF" w:rsidP="008131EF">
      <w:pPr>
        <w:pStyle w:val="2f2"/>
        <w:rPr>
          <w:lang w:eastAsia="zh-CN"/>
        </w:rPr>
      </w:pPr>
      <w:r w:rsidRPr="008131EF">
        <w:rPr>
          <w:color w:val="808080" w:themeColor="background1" w:themeShade="80"/>
          <w:lang w:eastAsia="zh-CN"/>
        </w:rPr>
        <w:t>Syncing disks.</w:t>
      </w:r>
    </w:p>
    <w:p w14:paraId="79331F93" w14:textId="34A33D5C" w:rsidR="00A4159B" w:rsidRDefault="005841BC" w:rsidP="00891194">
      <w:pPr>
        <w:pStyle w:val="1e"/>
      </w:pPr>
      <w:r>
        <w:rPr>
          <w:rFonts w:hint="eastAsia"/>
        </w:rPr>
        <w:t>请注意</w:t>
      </w:r>
      <w:r w:rsidR="00884EF0">
        <w:rPr>
          <w:rFonts w:hint="eastAsia"/>
        </w:rPr>
        <w:t>此处</w:t>
      </w:r>
      <w:r>
        <w:rPr>
          <w:rFonts w:hint="eastAsia"/>
        </w:rPr>
        <w:t>我们将整个硬盘</w:t>
      </w:r>
      <w:r>
        <w:rPr>
          <w:rFonts w:hint="eastAsia"/>
        </w:rPr>
        <w:t>s</w:t>
      </w:r>
      <w:r>
        <w:t>db</w:t>
      </w:r>
      <w:r>
        <w:rPr>
          <w:rFonts w:hint="eastAsia"/>
        </w:rPr>
        <w:t>建成一个主分区</w:t>
      </w:r>
      <w:r>
        <w:rPr>
          <w:rFonts w:hint="eastAsia"/>
        </w:rPr>
        <w:t>s</w:t>
      </w:r>
      <w:r>
        <w:t>db1</w:t>
      </w:r>
      <w:r>
        <w:t>。</w:t>
      </w:r>
    </w:p>
    <w:p w14:paraId="13D4BA09" w14:textId="77777777" w:rsidR="005841BC" w:rsidRDefault="005841BC" w:rsidP="00891194">
      <w:pPr>
        <w:pStyle w:val="1e"/>
      </w:pPr>
    </w:p>
    <w:p w14:paraId="62F1AF3A" w14:textId="5A8B983D" w:rsidR="005841BC" w:rsidRDefault="005841BC" w:rsidP="00891194">
      <w:pPr>
        <w:pStyle w:val="1e"/>
      </w:pPr>
      <w:r>
        <w:rPr>
          <w:rFonts w:hint="eastAsia"/>
        </w:rPr>
        <w:t>然后对该</w:t>
      </w:r>
      <w:r w:rsidR="00A7062C">
        <w:rPr>
          <w:rFonts w:hint="eastAsia"/>
        </w:rPr>
        <w:t>磁</w:t>
      </w:r>
      <w:r>
        <w:rPr>
          <w:rFonts w:hint="eastAsia"/>
        </w:rPr>
        <w:t>盘进行格式化</w:t>
      </w:r>
      <w:r w:rsidR="00881775">
        <w:rPr>
          <w:rFonts w:hint="eastAsia"/>
        </w:rPr>
        <w:t>（该盘即是</w:t>
      </w:r>
      <w:r w:rsidR="00881775">
        <w:rPr>
          <w:rFonts w:hint="eastAsia"/>
        </w:rPr>
        <w:t>LFS</w:t>
      </w:r>
      <w:r w:rsidR="00881775">
        <w:rPr>
          <w:rFonts w:hint="eastAsia"/>
        </w:rPr>
        <w:t>目标系统将要被编译和安装的地方）</w:t>
      </w:r>
      <w:r>
        <w:rPr>
          <w:rFonts w:hint="eastAsia"/>
        </w:rPr>
        <w:t>：</w:t>
      </w:r>
    </w:p>
    <w:p w14:paraId="601DFD95" w14:textId="6F2A7F2E" w:rsidR="005841BC" w:rsidRDefault="005841BC" w:rsidP="005841BC">
      <w:pPr>
        <w:pStyle w:val="2f2"/>
      </w:pPr>
      <w:r w:rsidRPr="005841BC">
        <w:t>mkfs -v -t ext4 /dev/sdb1</w:t>
      </w:r>
    </w:p>
    <w:p w14:paraId="4C5DFA5A" w14:textId="77777777" w:rsidR="005841BC" w:rsidRDefault="005841BC" w:rsidP="00891194">
      <w:pPr>
        <w:pStyle w:val="1e"/>
      </w:pPr>
    </w:p>
    <w:p w14:paraId="5CADBA0C" w14:textId="51E0C3B3" w:rsidR="0079463A" w:rsidRDefault="005841BC" w:rsidP="00891194">
      <w:pPr>
        <w:pStyle w:val="1e"/>
      </w:pPr>
      <w:r>
        <w:rPr>
          <w:rFonts w:hint="eastAsia"/>
        </w:rPr>
        <w:t>最后</w:t>
      </w:r>
      <w:r w:rsidR="0079463A">
        <w:rPr>
          <w:rFonts w:hint="eastAsia"/>
        </w:rPr>
        <w:t>用以下命令检测结果：</w:t>
      </w:r>
    </w:p>
    <w:p w14:paraId="69966828" w14:textId="77777777" w:rsidR="0079463A" w:rsidRDefault="0079463A" w:rsidP="0079463A">
      <w:pPr>
        <w:pStyle w:val="2f2"/>
      </w:pPr>
      <w:r>
        <w:t>lsblk</w:t>
      </w:r>
    </w:p>
    <w:p w14:paraId="1E160EA6" w14:textId="4A26A5C4" w:rsidR="0079463A" w:rsidRDefault="0079463A" w:rsidP="0079463A">
      <w:pPr>
        <w:pStyle w:val="2f2"/>
      </w:pPr>
      <w:r>
        <w:t>blkid</w:t>
      </w:r>
    </w:p>
    <w:p w14:paraId="359B81A9" w14:textId="77777777" w:rsidR="00E24019" w:rsidRDefault="00E24019" w:rsidP="00891194">
      <w:pPr>
        <w:pStyle w:val="1e"/>
      </w:pPr>
    </w:p>
    <w:p w14:paraId="29CA104E" w14:textId="2384B5B8" w:rsidR="00E24019" w:rsidRDefault="00FD7D5D" w:rsidP="00891194">
      <w:pPr>
        <w:pStyle w:val="1e"/>
      </w:pPr>
      <w:r>
        <w:rPr>
          <w:rFonts w:hint="eastAsia"/>
        </w:rPr>
        <w:t>至此我们已经全部完成宿主机系统的准备工作。</w:t>
      </w:r>
    </w:p>
    <w:p w14:paraId="47E046FE" w14:textId="77777777" w:rsidR="00E24019" w:rsidRDefault="00E24019" w:rsidP="00891194">
      <w:pPr>
        <w:pStyle w:val="1e"/>
      </w:pPr>
    </w:p>
    <w:p w14:paraId="02106322" w14:textId="706B460A" w:rsidR="005562C8" w:rsidRDefault="005562C8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5E6ACEF7" w14:textId="7D6AF1AF" w:rsidR="00E24019" w:rsidRDefault="005562C8" w:rsidP="005562C8">
      <w:pPr>
        <w:pStyle w:val="1"/>
      </w:pPr>
      <w:bookmarkStart w:id="33" w:name="_Toc76155780"/>
      <w:r>
        <w:rPr>
          <w:rFonts w:hint="eastAsia"/>
        </w:rPr>
        <w:lastRenderedPageBreak/>
        <w:t>从社区获取资料</w:t>
      </w:r>
      <w:bookmarkEnd w:id="33"/>
    </w:p>
    <w:p w14:paraId="6A73B6AD" w14:textId="207FE1E8" w:rsidR="005562C8" w:rsidRDefault="005562C8" w:rsidP="00891194">
      <w:pPr>
        <w:pStyle w:val="1e"/>
      </w:pPr>
      <w:r>
        <w:rPr>
          <w:rFonts w:hint="eastAsia"/>
        </w:rPr>
        <w:t>本实验的参考资料（包括本实验指导手册）是放在</w:t>
      </w:r>
      <w:r>
        <w:rPr>
          <w:rFonts w:hint="eastAsia"/>
        </w:rPr>
        <w:t>openEuler</w:t>
      </w:r>
      <w:r>
        <w:rPr>
          <w:rFonts w:hint="eastAsia"/>
        </w:rPr>
        <w:t>社区的代码托管地</w:t>
      </w:r>
      <w:r w:rsidRPr="005562C8">
        <w:t>gitee.com</w:t>
      </w:r>
      <w:r>
        <w:rPr>
          <w:rFonts w:hint="eastAsia"/>
        </w:rPr>
        <w:t>上的。</w:t>
      </w:r>
    </w:p>
    <w:p w14:paraId="650A3847" w14:textId="18A24C58" w:rsidR="005562C8" w:rsidRDefault="005562C8" w:rsidP="005562C8">
      <w:pPr>
        <w:pStyle w:val="2"/>
      </w:pPr>
      <w:bookmarkStart w:id="34" w:name="_Toc76155781"/>
      <w:r>
        <w:rPr>
          <w:rFonts w:hint="eastAsia"/>
        </w:rPr>
        <w:t>注册</w:t>
      </w:r>
      <w:r>
        <w:rPr>
          <w:rFonts w:hint="eastAsia"/>
        </w:rPr>
        <w:t>g</w:t>
      </w:r>
      <w:r>
        <w:t>itee</w:t>
      </w:r>
      <w:r>
        <w:rPr>
          <w:rFonts w:hint="eastAsia"/>
        </w:rPr>
        <w:t>账户</w:t>
      </w:r>
      <w:bookmarkEnd w:id="34"/>
    </w:p>
    <w:p w14:paraId="2238788C" w14:textId="238EE8FE" w:rsidR="005562C8" w:rsidRDefault="005562C8" w:rsidP="005562C8">
      <w:pPr>
        <w:pStyle w:val="30"/>
      </w:pPr>
      <w:r>
        <w:rPr>
          <w:rFonts w:hint="eastAsia"/>
        </w:rPr>
        <w:t>打开</w:t>
      </w:r>
      <w:r>
        <w:rPr>
          <w:rFonts w:hint="eastAsia"/>
        </w:rPr>
        <w:t>g</w:t>
      </w:r>
      <w:r>
        <w:t>itee</w:t>
      </w:r>
      <w:r>
        <w:rPr>
          <w:rFonts w:hint="eastAsia"/>
        </w:rPr>
        <w:t>网站</w:t>
      </w:r>
    </w:p>
    <w:p w14:paraId="1CABCF70" w14:textId="10D57681" w:rsidR="005562C8" w:rsidRDefault="005562C8" w:rsidP="00891194">
      <w:pPr>
        <w:pStyle w:val="1e"/>
      </w:pPr>
      <w:r>
        <w:rPr>
          <w:rFonts w:hint="eastAsia"/>
        </w:rPr>
        <w:t>网站链接：</w:t>
      </w:r>
      <w:hyperlink r:id="rId80" w:history="1">
        <w:r w:rsidRPr="00D3559B">
          <w:rPr>
            <w:rStyle w:val="ad"/>
          </w:rPr>
          <w:t>https://gitee.com/</w:t>
        </w:r>
      </w:hyperlink>
      <w:r>
        <w:t xml:space="preserve"> </w:t>
      </w:r>
    </w:p>
    <w:p w14:paraId="799872DE" w14:textId="2EF1B2C8" w:rsidR="005562C8" w:rsidRDefault="00487DD6" w:rsidP="00487DD6">
      <w:pPr>
        <w:pStyle w:val="30"/>
      </w:pPr>
      <w:r>
        <w:rPr>
          <w:rFonts w:hint="eastAsia"/>
        </w:rPr>
        <w:t>注册自己的</w:t>
      </w:r>
      <w:r>
        <w:rPr>
          <w:rFonts w:hint="eastAsia"/>
        </w:rPr>
        <w:t>g</w:t>
      </w:r>
      <w:r>
        <w:t>itee</w:t>
      </w:r>
      <w:r>
        <w:rPr>
          <w:rFonts w:hint="eastAsia"/>
        </w:rPr>
        <w:t>账户</w:t>
      </w:r>
    </w:p>
    <w:p w14:paraId="6C3A6F94" w14:textId="11B2A1FD" w:rsidR="005562C8" w:rsidRDefault="005562C8" w:rsidP="00891194">
      <w:pPr>
        <w:pStyle w:val="1e"/>
      </w:pPr>
      <w:r w:rsidRPr="005562C8">
        <w:rPr>
          <w:noProof/>
        </w:rPr>
        <w:drawing>
          <wp:inline distT="0" distB="0" distL="0" distR="0" wp14:anchorId="0CFD197D" wp14:editId="15B210A2">
            <wp:extent cx="5374432" cy="4003221"/>
            <wp:effectExtent l="19050" t="19050" r="17145" b="165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85662" cy="4011586"/>
                    </a:xfrm>
                    <a:prstGeom prst="rect">
                      <a:avLst/>
                    </a:prstGeom>
                    <a:ln w="158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91CE99" w14:textId="7B6D6B04" w:rsidR="00487DD6" w:rsidRDefault="00487DD6" w:rsidP="00891194">
      <w:pPr>
        <w:pStyle w:val="1e"/>
      </w:pPr>
      <w:r>
        <w:rPr>
          <w:rFonts w:hint="eastAsia"/>
        </w:rPr>
        <w:t>点击“</w:t>
      </w:r>
      <w:r>
        <w:rPr>
          <w:rFonts w:hint="eastAsia"/>
        </w:rPr>
        <w:t>S</w:t>
      </w:r>
      <w:r>
        <w:t>ign up</w:t>
      </w:r>
      <w:r>
        <w:rPr>
          <w:rFonts w:hint="eastAsia"/>
        </w:rPr>
        <w:t>”进行注册。注意：最好以自己私人邮箱进行注册。注册完毕后以该账号登录</w:t>
      </w:r>
      <w:r>
        <w:rPr>
          <w:rFonts w:hint="eastAsia"/>
        </w:rPr>
        <w:t>g</w:t>
      </w:r>
      <w:r>
        <w:t>itee</w:t>
      </w:r>
      <w:r>
        <w:rPr>
          <w:rFonts w:hint="eastAsia"/>
        </w:rPr>
        <w:t>。</w:t>
      </w:r>
    </w:p>
    <w:p w14:paraId="2FAF6E04" w14:textId="744E0511" w:rsidR="00487DD6" w:rsidRDefault="00487DD6" w:rsidP="00487DD6">
      <w:pPr>
        <w:pStyle w:val="30"/>
      </w:pPr>
      <w:r>
        <w:rPr>
          <w:rFonts w:hint="eastAsia"/>
        </w:rPr>
        <w:lastRenderedPageBreak/>
        <w:t>获取</w:t>
      </w:r>
      <w:r w:rsidRPr="00487DD6">
        <w:t>lfs-course</w:t>
      </w:r>
      <w:r>
        <w:rPr>
          <w:rFonts w:hint="eastAsia"/>
        </w:rPr>
        <w:t>的仓库地址</w:t>
      </w:r>
    </w:p>
    <w:p w14:paraId="149ABADF" w14:textId="65AC80D2" w:rsidR="00487DD6" w:rsidRDefault="00487DD6" w:rsidP="00891194">
      <w:pPr>
        <w:pStyle w:val="1e"/>
      </w:pPr>
      <w:r w:rsidRPr="00487DD6">
        <w:rPr>
          <w:noProof/>
        </w:rPr>
        <w:drawing>
          <wp:inline distT="0" distB="0" distL="0" distR="0" wp14:anchorId="25D6D2E1" wp14:editId="1DFD9743">
            <wp:extent cx="5385707" cy="1258975"/>
            <wp:effectExtent l="19050" t="19050" r="24765" b="177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5199" cy="126353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771520" w14:textId="2F6A699B" w:rsidR="00487DD6" w:rsidRDefault="00487DD6" w:rsidP="00891194">
      <w:pPr>
        <w:pStyle w:val="1e"/>
      </w:pPr>
      <w:r>
        <w:rPr>
          <w:rFonts w:hint="eastAsia"/>
        </w:rPr>
        <w:t>打开网址：</w:t>
      </w:r>
      <w:hyperlink r:id="rId83" w:history="1">
        <w:r w:rsidRPr="00D3559B">
          <w:rPr>
            <w:rStyle w:val="ad"/>
          </w:rPr>
          <w:t>https://gitee.com/openeuler-practice-courses/lfs-course</w:t>
        </w:r>
      </w:hyperlink>
      <w:r>
        <w:t xml:space="preserve"> </w:t>
      </w:r>
      <w:r>
        <w:rPr>
          <w:rFonts w:hint="eastAsia"/>
        </w:rPr>
        <w:t>并复制该仓库的地址，其地址为：</w:t>
      </w:r>
      <w:hyperlink r:id="rId84" w:history="1">
        <w:r w:rsidRPr="00D3559B">
          <w:rPr>
            <w:rStyle w:val="ad"/>
          </w:rPr>
          <w:t>https://gitee.com/openeuler-practice-courses/lfs-course.git</w:t>
        </w:r>
      </w:hyperlink>
      <w:r>
        <w:t xml:space="preserve"> </w:t>
      </w:r>
    </w:p>
    <w:p w14:paraId="5882FE14" w14:textId="0684730B" w:rsidR="00487DD6" w:rsidRDefault="00CC2085" w:rsidP="00CC2085">
      <w:pPr>
        <w:pStyle w:val="2"/>
      </w:pPr>
      <w:bookmarkStart w:id="35" w:name="_Toc76155782"/>
      <w:r>
        <w:rPr>
          <w:rFonts w:hint="eastAsia"/>
        </w:rPr>
        <w:t>从</w:t>
      </w:r>
      <w:r>
        <w:rPr>
          <w:rFonts w:hint="eastAsia"/>
          <w:lang w:eastAsia="zh-CN"/>
        </w:rPr>
        <w:t>git</w:t>
      </w:r>
      <w:r>
        <w:rPr>
          <w:rFonts w:hint="eastAsia"/>
        </w:rPr>
        <w:t>仓库获取资料</w:t>
      </w:r>
      <w:bookmarkEnd w:id="35"/>
    </w:p>
    <w:p w14:paraId="23DC3CFC" w14:textId="4125A802" w:rsidR="009A50CB" w:rsidRDefault="009A50CB" w:rsidP="009A50CB">
      <w:pPr>
        <w:pStyle w:val="30"/>
      </w:pPr>
      <w:r>
        <w:t>Git</w:t>
      </w:r>
      <w:r>
        <w:t>的初始设置</w:t>
      </w:r>
    </w:p>
    <w:p w14:paraId="531C4C9D" w14:textId="77777777" w:rsidR="009A50CB" w:rsidRDefault="009A50CB" w:rsidP="00891194">
      <w:pPr>
        <w:pStyle w:val="1e"/>
      </w:pPr>
      <w:r>
        <w:t>若是第一次使用</w:t>
      </w:r>
      <w:r>
        <w:t>git</w:t>
      </w:r>
      <w:r>
        <w:t>命令，则要设置姓名和邮箱（请用英文输入）。</w:t>
      </w:r>
    </w:p>
    <w:p w14:paraId="7FB3FE4B" w14:textId="77777777" w:rsidR="009A50CB" w:rsidRDefault="009A50CB" w:rsidP="009A50CB">
      <w:pPr>
        <w:pStyle w:val="2f2"/>
      </w:pPr>
      <w:r>
        <w:t>git config --global user.name "your-user-name"</w:t>
      </w:r>
    </w:p>
    <w:p w14:paraId="372F8C97" w14:textId="23589FD6" w:rsidR="009A50CB" w:rsidRDefault="009A50CB" w:rsidP="009A50CB">
      <w:pPr>
        <w:pStyle w:val="2f2"/>
      </w:pPr>
      <w:r>
        <w:t>git config --global user.email "your-email-address</w:t>
      </w:r>
      <w:r w:rsidR="00284744">
        <w:t>-</w:t>
      </w:r>
      <w:r w:rsidR="00284744">
        <w:rPr>
          <w:rFonts w:hint="eastAsia"/>
          <w:lang w:eastAsia="zh-CN"/>
        </w:rPr>
        <w:t>on</w:t>
      </w:r>
      <w:r w:rsidR="00284744">
        <w:t>-gitee</w:t>
      </w:r>
      <w:r>
        <w:t>"</w:t>
      </w:r>
    </w:p>
    <w:p w14:paraId="01FA8E61" w14:textId="5EC3606C" w:rsidR="00487DD6" w:rsidRDefault="00AA79A1" w:rsidP="00891194">
      <w:pPr>
        <w:pStyle w:val="1e"/>
      </w:pPr>
      <w:r>
        <w:rPr>
          <w:rFonts w:hint="eastAsia"/>
        </w:rPr>
        <w:t>在刚刚安装的</w:t>
      </w:r>
      <w:r>
        <w:rPr>
          <w:rFonts w:hint="eastAsia"/>
        </w:rPr>
        <w:t>o</w:t>
      </w:r>
      <w:r>
        <w:t>penEuler</w:t>
      </w:r>
      <w:r>
        <w:rPr>
          <w:rFonts w:hint="eastAsia"/>
        </w:rPr>
        <w:t>环境下运行以上命令。</w:t>
      </w:r>
      <w:r w:rsidR="009A50CB">
        <w:t>注意邮箱地址应与</w:t>
      </w:r>
      <w:r w:rsidR="009A50CB">
        <w:t>gitee</w:t>
      </w:r>
      <w:r w:rsidR="009A50CB">
        <w:t>账号的邮箱地址保持一致。</w:t>
      </w:r>
    </w:p>
    <w:p w14:paraId="09E05B0E" w14:textId="78E43DD5" w:rsidR="0067569F" w:rsidRDefault="0067569F" w:rsidP="0067569F">
      <w:pPr>
        <w:pStyle w:val="30"/>
      </w:pPr>
      <w:r>
        <w:rPr>
          <w:rFonts w:hint="eastAsia"/>
        </w:rPr>
        <w:t>克隆</w:t>
      </w:r>
      <w:r w:rsidRPr="0067569F">
        <w:t>lfs-course</w:t>
      </w:r>
      <w:r>
        <w:rPr>
          <w:rFonts w:hint="eastAsia"/>
        </w:rPr>
        <w:t>仓库</w:t>
      </w:r>
    </w:p>
    <w:p w14:paraId="74CA6A17" w14:textId="240D5E41" w:rsidR="00D80763" w:rsidRDefault="00D80763" w:rsidP="00AA79A1">
      <w:pPr>
        <w:pStyle w:val="2f2"/>
      </w:pPr>
      <w:r>
        <w:t>mkdir ~/openEuler</w:t>
      </w:r>
    </w:p>
    <w:p w14:paraId="2FE5991D" w14:textId="324C61E0" w:rsidR="00D80763" w:rsidRDefault="00D80763" w:rsidP="00AA79A1">
      <w:pPr>
        <w:pStyle w:val="2f2"/>
      </w:pPr>
      <w:r>
        <w:t>cd ~/openEuler</w:t>
      </w:r>
    </w:p>
    <w:p w14:paraId="7F11DAF5" w14:textId="02FE6737" w:rsidR="0067569F" w:rsidRDefault="0067569F" w:rsidP="00AA79A1">
      <w:pPr>
        <w:pStyle w:val="2f2"/>
      </w:pPr>
      <w:r>
        <w:t xml:space="preserve">git clone </w:t>
      </w:r>
      <w:r w:rsidRPr="0067569F">
        <w:t>https://gitee.com/openeuler-practice-courses/lfs-course</w:t>
      </w:r>
    </w:p>
    <w:p w14:paraId="6B09F604" w14:textId="0AAB1EE5" w:rsidR="0067569F" w:rsidRDefault="0067569F" w:rsidP="00AA79A1">
      <w:pPr>
        <w:pStyle w:val="2f2"/>
      </w:pPr>
      <w:r>
        <w:t xml:space="preserve">cd </w:t>
      </w:r>
      <w:r w:rsidR="00AA79A1" w:rsidRPr="00AA79A1">
        <w:t>cd lfs-course/</w:t>
      </w:r>
    </w:p>
    <w:p w14:paraId="0C4841FE" w14:textId="77777777" w:rsidR="00AA79A1" w:rsidRDefault="00AA79A1" w:rsidP="00AA79A1">
      <w:pPr>
        <w:pStyle w:val="2f2"/>
      </w:pPr>
      <w:r>
        <w:t>ls</w:t>
      </w:r>
    </w:p>
    <w:p w14:paraId="61CCEFB0" w14:textId="4B1861F3" w:rsidR="00AA79A1" w:rsidRPr="00AA79A1" w:rsidRDefault="00AA79A1" w:rsidP="00AA79A1">
      <w:pPr>
        <w:pStyle w:val="2f2"/>
        <w:rPr>
          <w:color w:val="7F7F7F" w:themeColor="text1" w:themeTint="80"/>
        </w:rPr>
      </w:pPr>
      <w:r w:rsidRPr="00AA79A1">
        <w:rPr>
          <w:color w:val="7F7F7F" w:themeColor="text1" w:themeTint="80"/>
        </w:rPr>
        <w:t xml:space="preserve">LICENSE  README.en.md  README.md  </w:t>
      </w:r>
      <w:r w:rsidRPr="00AA79A1">
        <w:rPr>
          <w:color w:val="4F81BD" w:themeColor="accent1"/>
        </w:rPr>
        <w:t>lfs-7.7-systemd</w:t>
      </w:r>
      <w:r w:rsidRPr="00AA79A1">
        <w:rPr>
          <w:color w:val="7F7F7F" w:themeColor="text1" w:themeTint="80"/>
        </w:rPr>
        <w:t>/</w:t>
      </w:r>
    </w:p>
    <w:p w14:paraId="2C5702CF" w14:textId="2D4CD494" w:rsidR="00CC2085" w:rsidRDefault="00AA79A1" w:rsidP="00891194">
      <w:pPr>
        <w:pStyle w:val="1e"/>
      </w:pPr>
      <w:r>
        <w:rPr>
          <w:rFonts w:hint="eastAsia"/>
        </w:rPr>
        <w:t>本次实验的资料即在“</w:t>
      </w:r>
      <w:r w:rsidRPr="00AA79A1">
        <w:t>lfs-7.7-systemd/</w:t>
      </w:r>
      <w:r>
        <w:rPr>
          <w:rFonts w:hint="eastAsia"/>
        </w:rPr>
        <w:t>”目录里面</w:t>
      </w:r>
      <w:r w:rsidR="0067569F">
        <w:t>。</w:t>
      </w:r>
    </w:p>
    <w:p w14:paraId="0404A2DD" w14:textId="35DB099D" w:rsidR="00CC2085" w:rsidRDefault="00450AC7" w:rsidP="00450AC7">
      <w:pPr>
        <w:pStyle w:val="2"/>
      </w:pPr>
      <w:bookmarkStart w:id="36" w:name="_Toc76155783"/>
      <w:r>
        <w:rPr>
          <w:rFonts w:hint="eastAsia"/>
          <w:lang w:eastAsia="zh-CN"/>
        </w:rPr>
        <w:t>将资料复制到本地</w:t>
      </w:r>
      <w:bookmarkEnd w:id="36"/>
    </w:p>
    <w:p w14:paraId="3CCD8546" w14:textId="6BA2BC52" w:rsidR="00A142A2" w:rsidRDefault="0030411F" w:rsidP="00891194">
      <w:pPr>
        <w:pStyle w:val="1e"/>
      </w:pPr>
      <w:r>
        <w:rPr>
          <w:rFonts w:hint="eastAsia"/>
        </w:rPr>
        <w:t>下面以在</w:t>
      </w:r>
      <w:r>
        <w:rPr>
          <w:rFonts w:hint="eastAsia"/>
        </w:rPr>
        <w:t>W</w:t>
      </w:r>
      <w:r>
        <w:t>indows 10</w:t>
      </w:r>
      <w:r>
        <w:rPr>
          <w:rFonts w:hint="eastAsia"/>
        </w:rPr>
        <w:t>中为例讲解如何将虚拟机中的资料拷贝到本地。</w:t>
      </w:r>
    </w:p>
    <w:p w14:paraId="5D1F7638" w14:textId="778284AE" w:rsidR="0030411F" w:rsidRDefault="0030411F" w:rsidP="0085086B">
      <w:pPr>
        <w:pStyle w:val="30"/>
      </w:pPr>
      <w:r>
        <w:rPr>
          <w:rFonts w:hint="eastAsia"/>
        </w:rPr>
        <w:t>在虚拟机中查看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2F7A95B0" w14:textId="77777777" w:rsidR="0030411F" w:rsidRDefault="0030411F" w:rsidP="0085086B">
      <w:pPr>
        <w:pStyle w:val="2f2"/>
      </w:pPr>
      <w:r>
        <w:t>ip a | grep 192.168</w:t>
      </w:r>
    </w:p>
    <w:p w14:paraId="65290E28" w14:textId="3170D1F3" w:rsidR="0030411F" w:rsidRPr="0085086B" w:rsidRDefault="0030411F" w:rsidP="0085086B">
      <w:pPr>
        <w:pStyle w:val="2f2"/>
        <w:rPr>
          <w:color w:val="7F7F7F" w:themeColor="text1" w:themeTint="80"/>
        </w:rPr>
      </w:pPr>
      <w:r w:rsidRPr="0085086B">
        <w:rPr>
          <w:color w:val="7F7F7F" w:themeColor="text1" w:themeTint="80"/>
        </w:rPr>
        <w:t xml:space="preserve">    inet </w:t>
      </w:r>
      <w:r w:rsidRPr="0085086B">
        <w:rPr>
          <w:i/>
          <w:iCs/>
          <w:color w:val="4F81BD" w:themeColor="accent1"/>
        </w:rPr>
        <w:t>192.168.56.102</w:t>
      </w:r>
      <w:r w:rsidRPr="0085086B">
        <w:rPr>
          <w:color w:val="7F7F7F" w:themeColor="text1" w:themeTint="80"/>
        </w:rPr>
        <w:t>/24 brd 192.168.56.255 scope global dynamic noprefixroute enp0s8</w:t>
      </w:r>
    </w:p>
    <w:p w14:paraId="50331D09" w14:textId="7A43DF16" w:rsidR="0085086B" w:rsidRDefault="0085086B" w:rsidP="00891194">
      <w:pPr>
        <w:pStyle w:val="1e"/>
      </w:pPr>
      <w:r>
        <w:rPr>
          <w:rFonts w:hint="eastAsia"/>
        </w:rPr>
        <w:t>可以看出该虚拟机本地</w:t>
      </w:r>
      <w:r>
        <w:rPr>
          <w:rFonts w:hint="eastAsia"/>
        </w:rPr>
        <w:t>IP</w:t>
      </w:r>
      <w:r>
        <w:rPr>
          <w:rFonts w:hint="eastAsia"/>
        </w:rPr>
        <w:t>地址为</w:t>
      </w:r>
      <w:r w:rsidRPr="0085086B">
        <w:rPr>
          <w:rFonts w:hint="eastAsia"/>
          <w:i/>
          <w:iCs/>
        </w:rPr>
        <w:t>1</w:t>
      </w:r>
      <w:r w:rsidRPr="0085086B">
        <w:rPr>
          <w:i/>
          <w:iCs/>
        </w:rPr>
        <w:t>92.168.56.102</w:t>
      </w:r>
      <w:r>
        <w:rPr>
          <w:rFonts w:hint="eastAsia"/>
        </w:rPr>
        <w:t>。</w:t>
      </w:r>
    </w:p>
    <w:p w14:paraId="18D256FD" w14:textId="7199C0FD" w:rsidR="0085086B" w:rsidRDefault="0085086B" w:rsidP="0085086B">
      <w:pPr>
        <w:pStyle w:val="30"/>
      </w:pPr>
      <w:r>
        <w:rPr>
          <w:rFonts w:hint="eastAsia"/>
        </w:rPr>
        <w:lastRenderedPageBreak/>
        <w:t>在</w:t>
      </w:r>
      <w:r>
        <w:t>Windows</w:t>
      </w:r>
      <w:r>
        <w:rPr>
          <w:rFonts w:hint="eastAsia"/>
        </w:rPr>
        <w:t>的</w:t>
      </w:r>
      <w:r>
        <w:rPr>
          <w:rFonts w:hint="eastAsia"/>
        </w:rPr>
        <w:t>File</w:t>
      </w:r>
      <w:r>
        <w:t xml:space="preserve"> Explorer</w:t>
      </w:r>
      <w:r>
        <w:rPr>
          <w:rFonts w:hint="eastAsia"/>
        </w:rPr>
        <w:t>中打开</w:t>
      </w:r>
      <w:r>
        <w:rPr>
          <w:rFonts w:hint="eastAsia"/>
        </w:rPr>
        <w:t>D</w:t>
      </w:r>
      <w:r>
        <w:t>ownloads</w:t>
      </w:r>
      <w:r>
        <w:rPr>
          <w:rFonts w:hint="eastAsia"/>
        </w:rPr>
        <w:t>文件夹</w:t>
      </w:r>
    </w:p>
    <w:p w14:paraId="3B2F9A7A" w14:textId="6C75BD67" w:rsidR="0085086B" w:rsidRDefault="0085086B" w:rsidP="00891194">
      <w:pPr>
        <w:pStyle w:val="1e"/>
      </w:pPr>
      <w:r w:rsidRPr="0085086B">
        <w:rPr>
          <w:noProof/>
        </w:rPr>
        <w:drawing>
          <wp:inline distT="0" distB="0" distL="0" distR="0" wp14:anchorId="7BF01339" wp14:editId="6B2200A8">
            <wp:extent cx="5429250" cy="1238171"/>
            <wp:effectExtent l="19050" t="19050" r="19050" b="19685"/>
            <wp:docPr id="46" name="Picture 4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Word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57611" cy="124463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435588" w14:textId="4CEA6B12" w:rsidR="0030411F" w:rsidRDefault="0085086B" w:rsidP="00891194">
      <w:pPr>
        <w:pStyle w:val="1e"/>
      </w:pPr>
      <w:r>
        <w:rPr>
          <w:rFonts w:hint="eastAsia"/>
        </w:rPr>
        <w:t>这样保证文件夹路径中不包含空格或中文名。</w:t>
      </w:r>
    </w:p>
    <w:p w14:paraId="581A6BAD" w14:textId="77692FA6" w:rsidR="0085086B" w:rsidRDefault="0085086B" w:rsidP="0085086B">
      <w:pPr>
        <w:pStyle w:val="30"/>
      </w:pPr>
      <w:r>
        <w:rPr>
          <w:rFonts w:hint="eastAsia"/>
        </w:rPr>
        <w:t>在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Explorer</w:t>
      </w:r>
      <w:r>
        <w:rPr>
          <w:rFonts w:hint="eastAsia"/>
        </w:rPr>
        <w:t>的地址栏中输入“</w:t>
      </w:r>
      <w:r>
        <w:rPr>
          <w:rFonts w:hint="eastAsia"/>
        </w:rPr>
        <w:t>c</w:t>
      </w:r>
      <w:r>
        <w:t>md</w:t>
      </w:r>
      <w:r>
        <w:rPr>
          <w:rFonts w:hint="eastAsia"/>
        </w:rPr>
        <w:t>”并按回车</w:t>
      </w:r>
    </w:p>
    <w:p w14:paraId="0E93051D" w14:textId="227C3F10" w:rsidR="00450AC7" w:rsidRDefault="0085086B" w:rsidP="00891194">
      <w:pPr>
        <w:pStyle w:val="1e"/>
      </w:pPr>
      <w:r>
        <w:rPr>
          <w:rFonts w:hint="eastAsia"/>
        </w:rPr>
        <w:t>这样会打开一个命令窗，并且路径就定位在</w:t>
      </w:r>
      <w:r>
        <w:rPr>
          <w:rFonts w:hint="eastAsia"/>
        </w:rPr>
        <w:t>D</w:t>
      </w:r>
      <w:r>
        <w:t>ownloads</w:t>
      </w:r>
      <w:r>
        <w:rPr>
          <w:rFonts w:hint="eastAsia"/>
        </w:rPr>
        <w:t>文件夹下。</w:t>
      </w:r>
    </w:p>
    <w:p w14:paraId="138BFF23" w14:textId="0D108A75" w:rsidR="0085086B" w:rsidRDefault="0085086B" w:rsidP="0085086B">
      <w:pPr>
        <w:pStyle w:val="30"/>
      </w:pPr>
      <w:r>
        <w:rPr>
          <w:rFonts w:hint="eastAsia"/>
        </w:rPr>
        <w:t>用</w:t>
      </w:r>
      <w:r>
        <w:rPr>
          <w:rFonts w:hint="eastAsia"/>
        </w:rPr>
        <w:t>s</w:t>
      </w:r>
      <w:r>
        <w:t>cp</w:t>
      </w:r>
      <w:r>
        <w:rPr>
          <w:rFonts w:hint="eastAsia"/>
        </w:rPr>
        <w:t>命令进行拷贝</w:t>
      </w:r>
    </w:p>
    <w:p w14:paraId="10CA9B38" w14:textId="58927A3B" w:rsidR="0085086B" w:rsidRDefault="0085086B" w:rsidP="0085086B">
      <w:pPr>
        <w:pStyle w:val="2f2"/>
      </w:pPr>
      <w:r w:rsidRPr="0085086B">
        <w:t>scp -r root@192.168.56.102:~/opc/lfs-course/ ./</w:t>
      </w:r>
    </w:p>
    <w:p w14:paraId="7CD36BAC" w14:textId="592F9FA5" w:rsidR="0085086B" w:rsidRPr="005562C8" w:rsidRDefault="0085086B" w:rsidP="00891194">
      <w:pPr>
        <w:pStyle w:val="1e"/>
      </w:pPr>
      <w:r>
        <w:rPr>
          <w:rFonts w:hint="eastAsia"/>
        </w:rPr>
        <w:t>这样会将虚拟机</w:t>
      </w:r>
      <w:r>
        <w:rPr>
          <w:rFonts w:hint="eastAsia"/>
        </w:rPr>
        <w:t>l</w:t>
      </w:r>
      <w:r>
        <w:t>fs-course</w:t>
      </w:r>
      <w:r>
        <w:rPr>
          <w:rFonts w:hint="eastAsia"/>
        </w:rPr>
        <w:t>目录中所有内容（包括目录本身）拷贝至本地</w:t>
      </w:r>
      <w:r w:rsidR="00737E6F">
        <w:rPr>
          <w:rFonts w:hint="eastAsia"/>
        </w:rPr>
        <w:t>（</w:t>
      </w:r>
      <w:r w:rsidR="006F009B">
        <w:rPr>
          <w:rFonts w:hint="eastAsia"/>
        </w:rPr>
        <w:t>对于本实验，</w:t>
      </w:r>
      <w:r w:rsidR="00737E6F">
        <w:rPr>
          <w:rFonts w:hint="eastAsia"/>
        </w:rPr>
        <w:t>您也可以仅仅拷贝</w:t>
      </w:r>
      <w:r w:rsidR="00737E6F" w:rsidRPr="00AA79A1">
        <w:t>lfs-7.7-</w:t>
      </w:r>
      <w:r w:rsidR="00737E6F" w:rsidRPr="00CC23FF">
        <w:t>systemd</w:t>
      </w:r>
      <w:r w:rsidR="00737E6F" w:rsidRPr="00AA79A1">
        <w:t>/</w:t>
      </w:r>
      <w:r w:rsidR="00737E6F">
        <w:rPr>
          <w:rFonts w:hint="eastAsia"/>
        </w:rPr>
        <w:t>目录下内容）</w:t>
      </w:r>
      <w:r>
        <w:rPr>
          <w:rFonts w:hint="eastAsia"/>
        </w:rPr>
        <w:t>。</w:t>
      </w:r>
    </w:p>
    <w:p w14:paraId="696D7AF6" w14:textId="77777777" w:rsidR="00412100" w:rsidRPr="009D4127" w:rsidRDefault="0041210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Book Antiqua"/>
          <w:b/>
          <w:bCs/>
          <w:sz w:val="44"/>
          <w:szCs w:val="44"/>
        </w:rPr>
      </w:pPr>
      <w:r w:rsidRPr="009D4127">
        <w:rPr>
          <w:rFonts w:ascii="Huawei Sans" w:eastAsia="方正兰亭黑简体" w:hAnsi="Huawei Sans"/>
        </w:rPr>
        <w:br w:type="page"/>
      </w:r>
    </w:p>
    <w:p w14:paraId="30A53B4A" w14:textId="58177807" w:rsidR="00DC6966" w:rsidRDefault="00C55A25" w:rsidP="00D65C31">
      <w:pPr>
        <w:pStyle w:val="1"/>
      </w:pPr>
      <w:bookmarkStart w:id="37" w:name="_Toc76155784"/>
      <w:bookmarkEnd w:id="12"/>
      <w:r>
        <w:rPr>
          <w:rFonts w:hint="eastAsia"/>
        </w:rPr>
        <w:lastRenderedPageBreak/>
        <w:t>LFS</w:t>
      </w:r>
      <w:r>
        <w:rPr>
          <w:rFonts w:hint="eastAsia"/>
        </w:rPr>
        <w:t>系统的构建</w:t>
      </w:r>
      <w:bookmarkEnd w:id="37"/>
    </w:p>
    <w:p w14:paraId="0D25A1AB" w14:textId="60F6F419" w:rsidR="00F14DB5" w:rsidRDefault="007D1880" w:rsidP="00891194">
      <w:pPr>
        <w:pStyle w:val="1e"/>
      </w:pPr>
      <w:r>
        <w:rPr>
          <w:rFonts w:hint="eastAsia"/>
        </w:rPr>
        <w:t>现在，我们就要开始真正构建</w:t>
      </w:r>
      <w:r>
        <w:rPr>
          <w:rFonts w:hint="eastAsia"/>
        </w:rPr>
        <w:t>LFS</w:t>
      </w:r>
      <w:r>
        <w:rPr>
          <w:rFonts w:hint="eastAsia"/>
        </w:rPr>
        <w:t>系统之旅啦！</w:t>
      </w:r>
      <w:r w:rsidR="00A17070">
        <w:rPr>
          <w:rFonts w:hint="eastAsia"/>
        </w:rPr>
        <w:t>该过程分如下几个阶段：</w:t>
      </w:r>
    </w:p>
    <w:p w14:paraId="7CFF4E87" w14:textId="1FD0B798" w:rsidR="00A17070" w:rsidRDefault="00A17070" w:rsidP="00891194">
      <w:pPr>
        <w:pStyle w:val="1e"/>
        <w:numPr>
          <w:ilvl w:val="0"/>
          <w:numId w:val="18"/>
        </w:numPr>
      </w:pPr>
      <w:r>
        <w:rPr>
          <w:rFonts w:hint="eastAsia"/>
        </w:rPr>
        <w:t>准备构建</w:t>
      </w:r>
      <w:r>
        <w:rPr>
          <w:rFonts w:hint="eastAsia"/>
        </w:rPr>
        <w:t>LFS</w:t>
      </w:r>
      <w:r>
        <w:rPr>
          <w:rFonts w:hint="eastAsia"/>
        </w:rPr>
        <w:t>系统所需的包和补丁</w:t>
      </w:r>
    </w:p>
    <w:p w14:paraId="252010BF" w14:textId="2F4B9352" w:rsidR="00A17070" w:rsidRDefault="00A17070" w:rsidP="00891194">
      <w:pPr>
        <w:pStyle w:val="1e"/>
        <w:numPr>
          <w:ilvl w:val="0"/>
          <w:numId w:val="18"/>
        </w:numPr>
      </w:pPr>
      <w:r>
        <w:rPr>
          <w:rFonts w:hint="eastAsia"/>
        </w:rPr>
        <w:t>创建并以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>用户编译临时工具链</w:t>
      </w:r>
    </w:p>
    <w:p w14:paraId="015F7B59" w14:textId="0CAECA29" w:rsidR="00A17070" w:rsidRDefault="00D07A04" w:rsidP="00891194">
      <w:pPr>
        <w:pStyle w:val="1e"/>
        <w:numPr>
          <w:ilvl w:val="0"/>
          <w:numId w:val="18"/>
        </w:numPr>
      </w:pPr>
      <w:r>
        <w:rPr>
          <w:rFonts w:hint="eastAsia"/>
        </w:rPr>
        <w:t>在</w:t>
      </w:r>
      <w:r>
        <w:rPr>
          <w:rFonts w:hint="eastAsia"/>
        </w:rPr>
        <w:t>c</w:t>
      </w:r>
      <w:r>
        <w:t>hrooted</w:t>
      </w:r>
      <w:r>
        <w:rPr>
          <w:rFonts w:hint="eastAsia"/>
        </w:rPr>
        <w:t>环境下构建真正的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>目标系统</w:t>
      </w:r>
    </w:p>
    <w:p w14:paraId="69747D03" w14:textId="4CBDEB5C" w:rsidR="00A17070" w:rsidRDefault="00D07A04" w:rsidP="00891194">
      <w:pPr>
        <w:pStyle w:val="1e"/>
        <w:numPr>
          <w:ilvl w:val="0"/>
          <w:numId w:val="18"/>
        </w:numPr>
      </w:pPr>
      <w:r>
        <w:rPr>
          <w:rFonts w:hint="eastAsia"/>
        </w:rPr>
        <w:t>配置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>目标系统</w:t>
      </w:r>
    </w:p>
    <w:p w14:paraId="2CFB0AA8" w14:textId="423DAC57" w:rsidR="00D07A04" w:rsidRDefault="00D07A04" w:rsidP="00891194">
      <w:pPr>
        <w:pStyle w:val="1e"/>
        <w:numPr>
          <w:ilvl w:val="0"/>
          <w:numId w:val="18"/>
        </w:numPr>
      </w:pPr>
      <w:r>
        <w:rPr>
          <w:rFonts w:hint="eastAsia"/>
        </w:rPr>
        <w:t>编译并安装内核</w:t>
      </w:r>
    </w:p>
    <w:p w14:paraId="53096D28" w14:textId="3AD7B029" w:rsidR="00D07A04" w:rsidRDefault="00D07A04" w:rsidP="00891194">
      <w:pPr>
        <w:pStyle w:val="1e"/>
        <w:numPr>
          <w:ilvl w:val="0"/>
          <w:numId w:val="18"/>
        </w:numPr>
      </w:pPr>
      <w:r>
        <w:rPr>
          <w:rFonts w:hint="eastAsia"/>
        </w:rPr>
        <w:t>设置</w:t>
      </w:r>
      <w:r>
        <w:rPr>
          <w:rFonts w:hint="eastAsia"/>
        </w:rPr>
        <w:t>GRUB</w:t>
      </w:r>
      <w:r>
        <w:rPr>
          <w:rFonts w:hint="eastAsia"/>
        </w:rPr>
        <w:t>使新系统可引导</w:t>
      </w:r>
    </w:p>
    <w:p w14:paraId="5B0B9FB9" w14:textId="2605ABDF" w:rsidR="00D07A04" w:rsidRDefault="00D07A04" w:rsidP="00891194">
      <w:pPr>
        <w:pStyle w:val="1e"/>
        <w:numPr>
          <w:ilvl w:val="0"/>
          <w:numId w:val="18"/>
        </w:numPr>
      </w:pPr>
      <w:r>
        <w:rPr>
          <w:rFonts w:hint="eastAsia"/>
        </w:rPr>
        <w:t>进入新系统</w:t>
      </w:r>
    </w:p>
    <w:p w14:paraId="30025C3D" w14:textId="77777777" w:rsidR="0008719C" w:rsidRDefault="0008719C" w:rsidP="00891194">
      <w:pPr>
        <w:pStyle w:val="1e"/>
      </w:pPr>
    </w:p>
    <w:p w14:paraId="190DB96D" w14:textId="2CCA6455" w:rsidR="0092773F" w:rsidRPr="0008719C" w:rsidRDefault="0092773F" w:rsidP="00891194">
      <w:pPr>
        <w:pStyle w:val="1e"/>
      </w:pPr>
      <w:r>
        <w:rPr>
          <w:rFonts w:hint="eastAsia"/>
        </w:rPr>
        <w:t>这里只</w:t>
      </w:r>
      <w:r w:rsidR="001573E6">
        <w:rPr>
          <w:rFonts w:hint="eastAsia"/>
        </w:rPr>
        <w:t>列出</w:t>
      </w:r>
      <w:r>
        <w:rPr>
          <w:rFonts w:hint="eastAsia"/>
        </w:rPr>
        <w:t>一些</w:t>
      </w:r>
      <w:r w:rsidR="001573E6">
        <w:rPr>
          <w:rFonts w:hint="eastAsia"/>
        </w:rPr>
        <w:t>特别注意的地方</w:t>
      </w:r>
      <w:r>
        <w:rPr>
          <w:rFonts w:hint="eastAsia"/>
        </w:rPr>
        <w:t>，具体构建过程请参考“构建脚本”和</w:t>
      </w:r>
      <w:r w:rsidRPr="0092773F">
        <w:t>LFS-BOOK-7.7-systemd.pdf</w:t>
      </w:r>
      <w:r>
        <w:rPr>
          <w:rFonts w:hint="eastAsia"/>
        </w:rPr>
        <w:t>。</w:t>
      </w:r>
    </w:p>
    <w:p w14:paraId="2C8687D7" w14:textId="10EFEE22" w:rsidR="00F435A5" w:rsidRDefault="00F435A5" w:rsidP="00F435A5">
      <w:pPr>
        <w:pStyle w:val="2"/>
        <w:rPr>
          <w:lang w:eastAsia="zh-CN"/>
        </w:rPr>
      </w:pPr>
      <w:bookmarkStart w:id="38" w:name="_Toc76155785"/>
      <w:r>
        <w:rPr>
          <w:lang w:eastAsia="zh-CN"/>
        </w:rPr>
        <w:t>准备构建</w:t>
      </w:r>
      <w:r>
        <w:rPr>
          <w:lang w:eastAsia="zh-CN"/>
        </w:rPr>
        <w:t>LFS</w:t>
      </w:r>
      <w:r>
        <w:rPr>
          <w:lang w:eastAsia="zh-CN"/>
        </w:rPr>
        <w:t>系统所需的包和补丁</w:t>
      </w:r>
      <w:bookmarkEnd w:id="38"/>
    </w:p>
    <w:p w14:paraId="401607F7" w14:textId="55C22413" w:rsidR="00F435A5" w:rsidRDefault="00903448" w:rsidP="00891194">
      <w:pPr>
        <w:pStyle w:val="1e"/>
      </w:pPr>
      <w:r>
        <w:rPr>
          <w:rFonts w:hint="eastAsia"/>
        </w:rPr>
        <w:t>请在</w:t>
      </w:r>
      <w:r>
        <w:rPr>
          <w:rFonts w:hint="eastAsia"/>
        </w:rPr>
        <w:t>LFS</w:t>
      </w:r>
      <w:r>
        <w:rPr>
          <w:rFonts w:hint="eastAsia"/>
        </w:rPr>
        <w:t>官网下载页面（</w:t>
      </w:r>
      <w:r w:rsidRPr="00903448">
        <w:t>https://www.linuxfromscratch.org/lfs/download.html</w:t>
      </w:r>
      <w:r>
        <w:rPr>
          <w:rFonts w:hint="eastAsia"/>
        </w:rPr>
        <w:t>）找到“</w:t>
      </w:r>
      <w:r>
        <w:rPr>
          <w:rFonts w:hint="eastAsia"/>
        </w:rPr>
        <w:t>P</w:t>
      </w:r>
      <w:r>
        <w:t>ackages for LFS</w:t>
      </w:r>
      <w:r>
        <w:rPr>
          <w:rFonts w:hint="eastAsia"/>
        </w:rPr>
        <w:t>”一节并将</w:t>
      </w:r>
      <w:r w:rsidRPr="00903448">
        <w:t>lfs-packages-7.7-systemd.tar</w:t>
      </w:r>
      <w:r>
        <w:rPr>
          <w:rFonts w:hint="eastAsia"/>
        </w:rPr>
        <w:t>包下载到您的本地。</w:t>
      </w:r>
    </w:p>
    <w:p w14:paraId="283C65CD" w14:textId="7389EF3F" w:rsidR="00F435A5" w:rsidRDefault="00F435A5" w:rsidP="00F435A5">
      <w:pPr>
        <w:pStyle w:val="2"/>
        <w:rPr>
          <w:lang w:eastAsia="zh-CN"/>
        </w:rPr>
      </w:pPr>
      <w:bookmarkStart w:id="39" w:name="_Toc76155786"/>
      <w:r>
        <w:rPr>
          <w:lang w:eastAsia="zh-CN"/>
        </w:rPr>
        <w:t>创建并以</w:t>
      </w:r>
      <w:r>
        <w:rPr>
          <w:lang w:eastAsia="zh-CN"/>
        </w:rPr>
        <w:t>lfs</w:t>
      </w:r>
      <w:r>
        <w:rPr>
          <w:lang w:eastAsia="zh-CN"/>
        </w:rPr>
        <w:t>用户编译临时工具链</w:t>
      </w:r>
      <w:bookmarkEnd w:id="39"/>
    </w:p>
    <w:p w14:paraId="411277B5" w14:textId="799889A2" w:rsidR="00372698" w:rsidRDefault="00372698" w:rsidP="00372698">
      <w:pPr>
        <w:pStyle w:val="3"/>
      </w:pPr>
      <w:bookmarkStart w:id="40" w:name="_Toc76155787"/>
      <w:r>
        <w:t>/mnt/lfs</w:t>
      </w:r>
      <w:r>
        <w:rPr>
          <w:rFonts w:hint="eastAsia"/>
        </w:rPr>
        <w:t>及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>用户</w:t>
      </w:r>
      <w:bookmarkEnd w:id="40"/>
    </w:p>
    <w:p w14:paraId="301A1F7F" w14:textId="1425232D" w:rsidR="00F435A5" w:rsidRDefault="00A91B07" w:rsidP="00891194">
      <w:pPr>
        <w:pStyle w:val="1e"/>
      </w:pPr>
      <w:r>
        <w:rPr>
          <w:rFonts w:hint="eastAsia"/>
        </w:rPr>
        <w:t>为了避免损坏宿主系统，我们</w:t>
      </w:r>
      <w:r w:rsidR="00372698">
        <w:rPr>
          <w:rFonts w:hint="eastAsia"/>
        </w:rPr>
        <w:t>将</w:t>
      </w:r>
      <w:r>
        <w:rPr>
          <w:rFonts w:hint="eastAsia"/>
        </w:rPr>
        <w:t>建立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>用户并以他编译临时工具链。</w:t>
      </w:r>
    </w:p>
    <w:p w14:paraId="38DD0C80" w14:textId="77777777" w:rsidR="00BF4C1D" w:rsidRDefault="00BF4C1D" w:rsidP="00891194">
      <w:pPr>
        <w:pStyle w:val="1e"/>
      </w:pPr>
    </w:p>
    <w:p w14:paraId="13356FA8" w14:textId="53F4EE1A" w:rsidR="00BF4C1D" w:rsidRDefault="00BF4C1D" w:rsidP="00891194">
      <w:pPr>
        <w:pStyle w:val="1e"/>
      </w:pPr>
      <w:r>
        <w:rPr>
          <w:rFonts w:hint="eastAsia"/>
        </w:rPr>
        <w:t>我们</w:t>
      </w:r>
      <w:r w:rsidR="00372698">
        <w:rPr>
          <w:rFonts w:hint="eastAsia"/>
        </w:rPr>
        <w:t>首先</w:t>
      </w:r>
      <w:r>
        <w:rPr>
          <w:rFonts w:hint="eastAsia"/>
        </w:rPr>
        <w:t>设置了</w:t>
      </w:r>
      <w:r>
        <w:rPr>
          <w:rFonts w:hint="eastAsia"/>
        </w:rPr>
        <w:t>$</w:t>
      </w:r>
      <w:r>
        <w:t>LFS</w:t>
      </w:r>
      <w:r>
        <w:rPr>
          <w:rFonts w:hint="eastAsia"/>
        </w:rPr>
        <w:t>环境变量：</w:t>
      </w:r>
    </w:p>
    <w:p w14:paraId="086B4769" w14:textId="51BFFE52" w:rsidR="00BF4C1D" w:rsidRDefault="00BF4C1D" w:rsidP="00BF4C1D">
      <w:pPr>
        <w:pStyle w:val="2f2"/>
      </w:pPr>
      <w:r w:rsidRPr="00BF4C1D">
        <w:t>export LFS=/mnt/lfs</w:t>
      </w:r>
    </w:p>
    <w:p w14:paraId="169F4676" w14:textId="0A87BC05" w:rsidR="00BF4C1D" w:rsidRDefault="00372698" w:rsidP="00891194">
      <w:pPr>
        <w:pStyle w:val="1e"/>
      </w:pPr>
      <w:r>
        <w:rPr>
          <w:rFonts w:hint="eastAsia"/>
        </w:rPr>
        <w:t>然后</w:t>
      </w:r>
      <w:r w:rsidR="00BF4C1D">
        <w:rPr>
          <w:rFonts w:hint="eastAsia"/>
        </w:rPr>
        <w:t>在宿主机上创建相应文件夹</w:t>
      </w:r>
      <w:r w:rsidR="00A47CA3">
        <w:rPr>
          <w:rFonts w:hint="eastAsia"/>
        </w:rPr>
        <w:t>（这个文件夹将成为</w:t>
      </w:r>
      <w:r w:rsidR="00A47CA3">
        <w:rPr>
          <w:rFonts w:hint="eastAsia"/>
        </w:rPr>
        <w:t>c</w:t>
      </w:r>
      <w:r w:rsidR="00A47CA3">
        <w:t>hrooted</w:t>
      </w:r>
      <w:r w:rsidR="00A47CA3">
        <w:rPr>
          <w:rFonts w:hint="eastAsia"/>
        </w:rPr>
        <w:t>的根）</w:t>
      </w:r>
      <w:r w:rsidR="00BF4C1D">
        <w:rPr>
          <w:rFonts w:hint="eastAsia"/>
        </w:rPr>
        <w:t>：</w:t>
      </w:r>
    </w:p>
    <w:p w14:paraId="775EE2FF" w14:textId="22785477" w:rsidR="00BF4C1D" w:rsidRDefault="00BF4C1D" w:rsidP="00BF4C1D">
      <w:pPr>
        <w:pStyle w:val="2f2"/>
        <w:rPr>
          <w:lang w:eastAsia="zh-CN"/>
        </w:rPr>
      </w:pPr>
      <w:r w:rsidRPr="00BF4C1D">
        <w:rPr>
          <w:lang w:eastAsia="zh-CN"/>
        </w:rPr>
        <w:lastRenderedPageBreak/>
        <w:t>mkdir -pv $LFS</w:t>
      </w:r>
    </w:p>
    <w:p w14:paraId="0E375171" w14:textId="212BC9DB" w:rsidR="00BF4C1D" w:rsidRDefault="00BF4C1D" w:rsidP="00891194">
      <w:pPr>
        <w:pStyle w:val="1e"/>
      </w:pPr>
      <w:r>
        <w:rPr>
          <w:rFonts w:hint="eastAsia"/>
        </w:rPr>
        <w:t>并将</w:t>
      </w:r>
      <w:r>
        <w:rPr>
          <w:rFonts w:hint="eastAsia"/>
        </w:rPr>
        <w:t>LFS</w:t>
      </w:r>
      <w:r>
        <w:rPr>
          <w:rFonts w:hint="eastAsia"/>
        </w:rPr>
        <w:t>系统将要编译和安装到的那个盘挂载进来（通过修改宿主机的</w:t>
      </w:r>
      <w:r>
        <w:rPr>
          <w:rFonts w:hint="eastAsia"/>
        </w:rPr>
        <w:t>f</w:t>
      </w:r>
      <w:r>
        <w:t>stab</w:t>
      </w:r>
      <w:r>
        <w:rPr>
          <w:rFonts w:hint="eastAsia"/>
        </w:rPr>
        <w:t>）：</w:t>
      </w:r>
    </w:p>
    <w:p w14:paraId="7A047196" w14:textId="08A14041" w:rsidR="00BF4C1D" w:rsidRPr="00BF4C1D" w:rsidRDefault="00BF4C1D" w:rsidP="00BF4C1D">
      <w:pPr>
        <w:pStyle w:val="2f2"/>
      </w:pPr>
      <w:r w:rsidRPr="00BF4C1D">
        <w:t>/dev/sdb1 /mnt/lfs ext4 defaults 1 1</w:t>
      </w:r>
    </w:p>
    <w:p w14:paraId="7B3C18D0" w14:textId="77777777" w:rsidR="00BF4C1D" w:rsidRDefault="00BF4C1D" w:rsidP="00891194">
      <w:pPr>
        <w:pStyle w:val="1e"/>
      </w:pPr>
    </w:p>
    <w:p w14:paraId="4B90EFAE" w14:textId="7BAE7A47" w:rsidR="00BF4C1D" w:rsidRDefault="00372698" w:rsidP="00891194">
      <w:pPr>
        <w:pStyle w:val="1e"/>
      </w:pPr>
      <w:r>
        <w:rPr>
          <w:rFonts w:hint="eastAsia"/>
        </w:rPr>
        <w:t>创建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>用户：</w:t>
      </w:r>
    </w:p>
    <w:p w14:paraId="7A2B9EBB" w14:textId="77777777" w:rsidR="00372698" w:rsidRDefault="00372698" w:rsidP="00372698">
      <w:pPr>
        <w:pStyle w:val="2f2"/>
      </w:pPr>
      <w:r>
        <w:t>groupadd lfs</w:t>
      </w:r>
    </w:p>
    <w:p w14:paraId="1247B377" w14:textId="767561CB" w:rsidR="00BF4C1D" w:rsidRDefault="00372698" w:rsidP="00372698">
      <w:pPr>
        <w:pStyle w:val="2f2"/>
      </w:pPr>
      <w:r>
        <w:t>useradd -s /bin/bash -g lfs -m -k /dev/null lfs</w:t>
      </w:r>
    </w:p>
    <w:p w14:paraId="63BC9A1F" w14:textId="501CB5A5" w:rsidR="00BF4C1D" w:rsidRDefault="003A435F" w:rsidP="003A435F">
      <w:pPr>
        <w:pStyle w:val="3"/>
      </w:pPr>
      <w:bookmarkStart w:id="41" w:name="_Toc76155788"/>
      <w:r w:rsidRPr="003A435F">
        <w:t xml:space="preserve">$LFS/sources </w:t>
      </w:r>
      <w:r>
        <w:rPr>
          <w:rFonts w:hint="eastAsia"/>
        </w:rPr>
        <w:t>和</w:t>
      </w:r>
      <w:r w:rsidRPr="003A435F">
        <w:t>$LFS/tools</w:t>
      </w:r>
      <w:r>
        <w:rPr>
          <w:rFonts w:hint="eastAsia"/>
        </w:rPr>
        <w:t>文件夹</w:t>
      </w:r>
      <w:bookmarkEnd w:id="41"/>
    </w:p>
    <w:p w14:paraId="10359E50" w14:textId="7EAD7E09" w:rsidR="00372698" w:rsidRDefault="007B3BC5" w:rsidP="00891194">
      <w:pPr>
        <w:pStyle w:val="1e"/>
      </w:pPr>
      <w:r>
        <w:rPr>
          <w:rFonts w:hint="eastAsia"/>
        </w:rPr>
        <w:t>我们用</w:t>
      </w:r>
      <w:r>
        <w:rPr>
          <w:rFonts w:hint="eastAsia"/>
        </w:rPr>
        <w:t>s</w:t>
      </w:r>
      <w:r>
        <w:t>cp</w:t>
      </w:r>
      <w:r>
        <w:rPr>
          <w:rFonts w:hint="eastAsia"/>
        </w:rPr>
        <w:t>命令</w:t>
      </w:r>
      <w:r w:rsidR="003A435F">
        <w:rPr>
          <w:rFonts w:hint="eastAsia"/>
        </w:rPr>
        <w:t>将构建</w:t>
      </w:r>
      <w:r w:rsidR="003A435F">
        <w:rPr>
          <w:rFonts w:hint="eastAsia"/>
        </w:rPr>
        <w:t>LFS</w:t>
      </w:r>
      <w:r w:rsidR="003A435F">
        <w:rPr>
          <w:rFonts w:hint="eastAsia"/>
        </w:rPr>
        <w:t>系统需要的包</w:t>
      </w:r>
      <w:r>
        <w:rPr>
          <w:rFonts w:hint="eastAsia"/>
        </w:rPr>
        <w:t>从本地拷贝</w:t>
      </w:r>
      <w:r w:rsidR="003A435F">
        <w:rPr>
          <w:rFonts w:hint="eastAsia"/>
        </w:rPr>
        <w:t>到</w:t>
      </w:r>
      <w:r w:rsidR="003A435F">
        <w:rPr>
          <w:rFonts w:hint="eastAsia"/>
        </w:rPr>
        <w:t>/</w:t>
      </w:r>
      <w:r w:rsidR="003A435F">
        <w:t>mnt/lfs</w:t>
      </w:r>
      <w:r>
        <w:t>：</w:t>
      </w:r>
    </w:p>
    <w:p w14:paraId="558C6B80" w14:textId="7D3DD887" w:rsidR="007B3BC5" w:rsidRDefault="007B3BC5" w:rsidP="007B3BC5">
      <w:pPr>
        <w:pStyle w:val="2f2"/>
      </w:pPr>
      <w:r w:rsidRPr="007B3BC5">
        <w:t>scp lfs-packages-7.7-systemd.tar root@</w:t>
      </w:r>
      <w:r w:rsidRPr="007B3BC5">
        <w:rPr>
          <w:i/>
        </w:rPr>
        <w:t>192.168.11.130</w:t>
      </w:r>
      <w:r w:rsidRPr="007B3BC5">
        <w:t>:/mnt/lfs/</w:t>
      </w:r>
    </w:p>
    <w:p w14:paraId="74071663" w14:textId="20F11DE0" w:rsidR="00372698" w:rsidRDefault="003A435F" w:rsidP="00891194">
      <w:pPr>
        <w:pStyle w:val="1e"/>
      </w:pPr>
      <w:r>
        <w:rPr>
          <w:rFonts w:hint="eastAsia"/>
        </w:rPr>
        <w:t>（</w:t>
      </w:r>
      <w:r w:rsidR="007B3BC5">
        <w:rPr>
          <w:rFonts w:hint="eastAsia"/>
        </w:rPr>
        <w:t>注意：请替换命令中的</w:t>
      </w:r>
      <w:r w:rsidR="007B3BC5">
        <w:rPr>
          <w:rFonts w:hint="eastAsia"/>
        </w:rPr>
        <w:t>IP</w:t>
      </w:r>
      <w:r w:rsidR="007B3BC5">
        <w:rPr>
          <w:rFonts w:hint="eastAsia"/>
        </w:rPr>
        <w:t>地址为您自己宿主机的</w:t>
      </w:r>
      <w:r w:rsidR="007B3BC5">
        <w:rPr>
          <w:rFonts w:hint="eastAsia"/>
        </w:rPr>
        <w:t>IP</w:t>
      </w:r>
      <w:r w:rsidR="007B3BC5">
        <w:rPr>
          <w:rFonts w:hint="eastAsia"/>
        </w:rPr>
        <w:t>地址。</w:t>
      </w:r>
      <w:r>
        <w:rPr>
          <w:rFonts w:hint="eastAsia"/>
        </w:rPr>
        <w:t>）</w:t>
      </w:r>
    </w:p>
    <w:p w14:paraId="31DE3B1A" w14:textId="77777777" w:rsidR="005A28E2" w:rsidRDefault="003A435F" w:rsidP="00891194">
      <w:pPr>
        <w:pStyle w:val="1e"/>
      </w:pPr>
      <w:r>
        <w:rPr>
          <w:rFonts w:hint="eastAsia"/>
        </w:rPr>
        <w:t>这个包将会以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>用户解压到</w:t>
      </w:r>
      <w:r w:rsidRPr="007B3BC5">
        <w:t>$LFS/sources</w:t>
      </w:r>
      <w:r>
        <w:t>。</w:t>
      </w:r>
    </w:p>
    <w:p w14:paraId="2B616EE2" w14:textId="77777777" w:rsidR="005A28E2" w:rsidRDefault="005A28E2" w:rsidP="00891194">
      <w:pPr>
        <w:pStyle w:val="1e"/>
      </w:pPr>
    </w:p>
    <w:p w14:paraId="4EF2BE10" w14:textId="5450D8C8" w:rsidR="00372698" w:rsidRDefault="003A435F" w:rsidP="00891194">
      <w:pPr>
        <w:pStyle w:val="1e"/>
      </w:pPr>
      <w:r>
        <w:rPr>
          <w:rFonts w:hint="eastAsia"/>
        </w:rPr>
        <w:t>另外请注意临时工具链都会安装到</w:t>
      </w:r>
      <w:r w:rsidRPr="003A435F">
        <w:t>$LFS/tools</w:t>
      </w:r>
      <w:r>
        <w:t>。</w:t>
      </w:r>
    </w:p>
    <w:p w14:paraId="759A9E36" w14:textId="1DC9CFD7" w:rsidR="0009684A" w:rsidRDefault="0009684A" w:rsidP="0009684A">
      <w:pPr>
        <w:pStyle w:val="3"/>
      </w:pPr>
      <w:bookmarkStart w:id="42" w:name="_Toc76155789"/>
      <w:r>
        <w:t>通用编译指南</w:t>
      </w:r>
      <w:bookmarkEnd w:id="42"/>
    </w:p>
    <w:p w14:paraId="47B4853D" w14:textId="77777777" w:rsidR="0009684A" w:rsidRDefault="0009684A" w:rsidP="00891194">
      <w:pPr>
        <w:pStyle w:val="1e"/>
      </w:pPr>
      <w:r>
        <w:t>对于每个软件包：</w:t>
      </w:r>
    </w:p>
    <w:p w14:paraId="7368464E" w14:textId="77777777" w:rsidR="0009684A" w:rsidRDefault="0009684A" w:rsidP="00891194">
      <w:pPr>
        <w:pStyle w:val="1e"/>
      </w:pPr>
      <w:r>
        <w:t xml:space="preserve">a. </w:t>
      </w:r>
      <w:r>
        <w:t>以</w:t>
      </w:r>
      <w:r>
        <w:t>lfs</w:t>
      </w:r>
      <w:r>
        <w:t>用户解压要编译的软件包</w:t>
      </w:r>
    </w:p>
    <w:p w14:paraId="025E13AE" w14:textId="77777777" w:rsidR="0009684A" w:rsidRDefault="0009684A" w:rsidP="00891194">
      <w:pPr>
        <w:pStyle w:val="1e"/>
      </w:pPr>
      <w:r>
        <w:t xml:space="preserve">b. </w:t>
      </w:r>
      <w:r>
        <w:t>进入到解压后创建的目录中</w:t>
      </w:r>
    </w:p>
    <w:p w14:paraId="6E2598B4" w14:textId="77777777" w:rsidR="0009684A" w:rsidRDefault="0009684A" w:rsidP="00891194">
      <w:pPr>
        <w:pStyle w:val="1e"/>
      </w:pPr>
      <w:r>
        <w:t xml:space="preserve">c. </w:t>
      </w:r>
      <w:r>
        <w:t>根据指南说明编译软件包</w:t>
      </w:r>
    </w:p>
    <w:p w14:paraId="33602ED3" w14:textId="77777777" w:rsidR="0009684A" w:rsidRDefault="0009684A" w:rsidP="00891194">
      <w:pPr>
        <w:pStyle w:val="1e"/>
      </w:pPr>
      <w:r>
        <w:t xml:space="preserve">d. </w:t>
      </w:r>
      <w:r>
        <w:t>回退到源文件目录</w:t>
      </w:r>
    </w:p>
    <w:p w14:paraId="78716BEE" w14:textId="0BF121C2" w:rsidR="003A435F" w:rsidRPr="0009684A" w:rsidRDefault="0009684A" w:rsidP="00891194">
      <w:pPr>
        <w:pStyle w:val="1e"/>
      </w:pPr>
      <w:r>
        <w:t xml:space="preserve">e. </w:t>
      </w:r>
      <w:r>
        <w:t>除非特别说明，删除解压出来的目录（和为了编译而创建的</w:t>
      </w:r>
      <w:r>
        <w:t>build</w:t>
      </w:r>
      <w:r>
        <w:t>目录）</w:t>
      </w:r>
    </w:p>
    <w:p w14:paraId="3246865E" w14:textId="41B36784" w:rsidR="003A435F" w:rsidRDefault="00F70F0E" w:rsidP="00F70F0E">
      <w:pPr>
        <w:pStyle w:val="3"/>
      </w:pPr>
      <w:bookmarkStart w:id="43" w:name="_Toc76155790"/>
      <w:r>
        <w:rPr>
          <w:rFonts w:hint="eastAsia"/>
        </w:rPr>
        <w:t>g</w:t>
      </w:r>
      <w:r>
        <w:t>cc-4.9.2</w:t>
      </w:r>
      <w:r>
        <w:rPr>
          <w:rFonts w:hint="eastAsia"/>
        </w:rPr>
        <w:t>编译问题</w:t>
      </w:r>
      <w:bookmarkEnd w:id="43"/>
    </w:p>
    <w:p w14:paraId="40241B44" w14:textId="01208F69" w:rsidR="00F70F0E" w:rsidRDefault="00B8677C" w:rsidP="00891194">
      <w:pPr>
        <w:pStyle w:val="1e"/>
      </w:pPr>
      <w:r w:rsidRPr="00B8677C">
        <w:t>对于</w:t>
      </w:r>
      <w:r w:rsidRPr="00B8677C">
        <w:t>gcc-4.9.2</w:t>
      </w:r>
      <w:r w:rsidRPr="00B8677C">
        <w:t>编译过程中的一个问题（和</w:t>
      </w:r>
      <w:r w:rsidRPr="00B8677C">
        <w:t>cfns.h</w:t>
      </w:r>
      <w:r w:rsidRPr="00B8677C">
        <w:t>头文件有关），这里非官方解决方案安装</w:t>
      </w:r>
      <w:r w:rsidR="00FF490B">
        <w:rPr>
          <w:rFonts w:hint="eastAsia"/>
        </w:rPr>
        <w:t>一个</w:t>
      </w:r>
      <w:r w:rsidRPr="00B8677C">
        <w:t>补丁</w:t>
      </w:r>
      <w:r w:rsidR="00F70F0E">
        <w:rPr>
          <w:rFonts w:hint="eastAsia"/>
        </w:rPr>
        <w:t>：</w:t>
      </w:r>
    </w:p>
    <w:p w14:paraId="088CC500" w14:textId="77777777" w:rsidR="00F70F0E" w:rsidRDefault="00F70F0E" w:rsidP="00F70F0E">
      <w:pPr>
        <w:pStyle w:val="2f2"/>
      </w:pPr>
      <w:r>
        <w:t>cd $LFS/sources/gcc-4.9.2</w:t>
      </w:r>
    </w:p>
    <w:p w14:paraId="4436D545" w14:textId="725B5CDC" w:rsidR="00F70F0E" w:rsidRPr="00F70F0E" w:rsidRDefault="00F70F0E" w:rsidP="00F70F0E">
      <w:pPr>
        <w:pStyle w:val="2f2"/>
        <w:rPr>
          <w:lang w:eastAsia="zh-CN"/>
        </w:rPr>
      </w:pPr>
      <w:r>
        <w:rPr>
          <w:lang w:eastAsia="zh-CN"/>
        </w:rPr>
        <w:t>patch -p1 &lt; cfns-4.9.2.patch</w:t>
      </w:r>
    </w:p>
    <w:p w14:paraId="4BB13550" w14:textId="5F4BE36A" w:rsidR="00FF490B" w:rsidRDefault="00DB3176" w:rsidP="00891194">
      <w:pPr>
        <w:pStyle w:val="1e"/>
      </w:pPr>
      <w:r>
        <w:rPr>
          <w:rFonts w:hint="eastAsia"/>
        </w:rPr>
        <w:t>提示</w:t>
      </w:r>
      <w:r w:rsidR="00B8677C" w:rsidRPr="00B8677C">
        <w:t>：</w:t>
      </w:r>
      <w:r w:rsidR="00FF490B">
        <w:rPr>
          <w:rFonts w:hint="eastAsia"/>
        </w:rPr>
        <w:t>补丁“</w:t>
      </w:r>
      <w:r w:rsidR="00FF490B" w:rsidRPr="00FF490B">
        <w:t>cfns-4.9.2.patch</w:t>
      </w:r>
      <w:r w:rsidR="00FF490B">
        <w:rPr>
          <w:rFonts w:hint="eastAsia"/>
        </w:rPr>
        <w:t>”可以</w:t>
      </w:r>
      <w:r w:rsidR="00951BB4">
        <w:rPr>
          <w:rFonts w:hint="eastAsia"/>
        </w:rPr>
        <w:t>克隆</w:t>
      </w:r>
      <w:r w:rsidR="00FF490B">
        <w:rPr>
          <w:rFonts w:hint="eastAsia"/>
        </w:rPr>
        <w:t>创新实践课的</w:t>
      </w:r>
      <w:r w:rsidR="00951BB4">
        <w:rPr>
          <w:rFonts w:hint="eastAsia"/>
        </w:rPr>
        <w:t>仓库</w:t>
      </w:r>
      <w:r w:rsidR="00FF490B">
        <w:rPr>
          <w:rFonts w:hint="eastAsia"/>
        </w:rPr>
        <w:t>得到：</w:t>
      </w:r>
    </w:p>
    <w:p w14:paraId="47705B0C" w14:textId="325E0E7F" w:rsidR="00FF490B" w:rsidRDefault="00FF490B" w:rsidP="00FF490B">
      <w:pPr>
        <w:pStyle w:val="2f2"/>
      </w:pPr>
      <w:r w:rsidRPr="00FF490B">
        <w:t>git clone</w:t>
      </w:r>
      <w:r>
        <w:t xml:space="preserve"> </w:t>
      </w:r>
      <w:r w:rsidRPr="00FF490B">
        <w:t>https://gitee.com/openeuler-practice-courses/lfs-course.git</w:t>
      </w:r>
    </w:p>
    <w:p w14:paraId="569D9632" w14:textId="71CC589C" w:rsidR="003A435F" w:rsidRDefault="00B8677C" w:rsidP="00891194">
      <w:pPr>
        <w:pStyle w:val="1e"/>
      </w:pPr>
      <w:r w:rsidRPr="00B8677C">
        <w:t>在</w:t>
      </w:r>
      <w:r w:rsidRPr="00B8677C">
        <w:t>GCC</w:t>
      </w:r>
      <w:r w:rsidRPr="00B8677C">
        <w:t>后续版本中，通过增加一个新</w:t>
      </w:r>
      <w:r>
        <w:rPr>
          <w:rFonts w:hint="eastAsia"/>
        </w:rPr>
        <w:t>的</w:t>
      </w:r>
      <w:r w:rsidRPr="00B8677C">
        <w:t>类解决了此问题</w:t>
      </w:r>
      <w:r>
        <w:rPr>
          <w:rFonts w:hint="eastAsia"/>
        </w:rPr>
        <w:t>。</w:t>
      </w:r>
      <w:r w:rsidR="005373ED">
        <w:rPr>
          <w:rFonts w:hint="eastAsia"/>
        </w:rPr>
        <w:t>当然，您也可以提供您自己的解决方案。</w:t>
      </w:r>
    </w:p>
    <w:p w14:paraId="3C86E4DE" w14:textId="65373B40" w:rsidR="005373ED" w:rsidRDefault="003138A0" w:rsidP="003138A0">
      <w:pPr>
        <w:pStyle w:val="3"/>
      </w:pPr>
      <w:bookmarkStart w:id="44" w:name="_Toc76155791"/>
      <w:r>
        <w:rPr>
          <w:rFonts w:hint="eastAsia"/>
        </w:rPr>
        <w:lastRenderedPageBreak/>
        <w:t>其他需要注意的地方</w:t>
      </w:r>
      <w:bookmarkEnd w:id="44"/>
    </w:p>
    <w:p w14:paraId="1E06DF29" w14:textId="0D0790C2" w:rsidR="005373ED" w:rsidRDefault="003138A0" w:rsidP="00891194">
      <w:pPr>
        <w:pStyle w:val="1e"/>
      </w:pPr>
      <w:r w:rsidRPr="003138A0">
        <w:t>Stripping</w:t>
      </w:r>
      <w:r>
        <w:rPr>
          <w:rFonts w:hint="eastAsia"/>
        </w:rPr>
        <w:t>节约的空间有限，可以不做。</w:t>
      </w:r>
    </w:p>
    <w:p w14:paraId="764928C2" w14:textId="4A2139E1" w:rsidR="003138A0" w:rsidRDefault="003138A0" w:rsidP="00891194">
      <w:pPr>
        <w:pStyle w:val="1e"/>
      </w:pPr>
      <w:r>
        <w:rPr>
          <w:rFonts w:hint="eastAsia"/>
        </w:rPr>
        <w:t>注意几次</w:t>
      </w:r>
      <w:r>
        <w:rPr>
          <w:rFonts w:hint="eastAsia"/>
        </w:rPr>
        <w:t>c</w:t>
      </w:r>
      <w:r>
        <w:t>hmod</w:t>
      </w:r>
      <w:r>
        <w:rPr>
          <w:rFonts w:hint="eastAsia"/>
        </w:rPr>
        <w:t>和</w:t>
      </w:r>
      <w:r>
        <w:rPr>
          <w:rFonts w:hint="eastAsia"/>
        </w:rPr>
        <w:t>ch</w:t>
      </w:r>
      <w:r>
        <w:t>own</w:t>
      </w:r>
      <w:r>
        <w:rPr>
          <w:rFonts w:hint="eastAsia"/>
        </w:rPr>
        <w:t>的作用。</w:t>
      </w:r>
    </w:p>
    <w:p w14:paraId="7537238D" w14:textId="08442D37" w:rsidR="00F435A5" w:rsidRDefault="00F435A5" w:rsidP="00F435A5">
      <w:pPr>
        <w:pStyle w:val="2"/>
      </w:pPr>
      <w:bookmarkStart w:id="45" w:name="_Toc76155792"/>
      <w:r>
        <w:t>在</w:t>
      </w:r>
      <w:r>
        <w:t>chrooted</w:t>
      </w:r>
      <w:r>
        <w:t>环境下构建真正的</w:t>
      </w:r>
      <w:r>
        <w:t>LFS</w:t>
      </w:r>
      <w:r>
        <w:t>目标系统</w:t>
      </w:r>
      <w:bookmarkEnd w:id="45"/>
    </w:p>
    <w:p w14:paraId="5F5BBEF3" w14:textId="7A010ACD" w:rsidR="00F435A5" w:rsidRDefault="00B07A30" w:rsidP="00891194">
      <w:pPr>
        <w:pStyle w:val="1e"/>
      </w:pPr>
      <w:r>
        <w:rPr>
          <w:rFonts w:hint="eastAsia"/>
        </w:rPr>
        <w:t>和</w:t>
      </w:r>
      <w:r w:rsidR="00125421">
        <w:rPr>
          <w:rFonts w:hint="eastAsia"/>
        </w:rPr>
        <w:t>LFS</w:t>
      </w:r>
      <w:r w:rsidR="00125421">
        <w:t>-BOOK</w:t>
      </w:r>
      <w:r>
        <w:rPr>
          <w:rFonts w:hint="eastAsia"/>
        </w:rPr>
        <w:t>不同的是，我们允许您不断地重启宿主机系统，这在“构建脚本”中多次重启的命令也可以看出来。但在此节每次重启系统后，需要重新</w:t>
      </w:r>
      <w:r>
        <w:rPr>
          <w:rFonts w:hint="eastAsia"/>
        </w:rPr>
        <w:t>m</w:t>
      </w:r>
      <w:r>
        <w:t>ount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hroot</w:t>
      </w:r>
      <w:r w:rsidR="00891125">
        <w:rPr>
          <w:rFonts w:hint="eastAsia"/>
        </w:rPr>
        <w:t>：</w:t>
      </w:r>
    </w:p>
    <w:p w14:paraId="3F2EA293" w14:textId="041FC7B0" w:rsidR="00891125" w:rsidRDefault="00F1466B" w:rsidP="00F1466B">
      <w:pPr>
        <w:pStyle w:val="3"/>
      </w:pPr>
      <w:bookmarkStart w:id="46" w:name="_Toc76155793"/>
      <w:r>
        <w:rPr>
          <w:rFonts w:hint="eastAsia"/>
        </w:rPr>
        <w:t>m</w:t>
      </w:r>
      <w:r>
        <w:t>ount &amp; chroot</w:t>
      </w:r>
      <w:bookmarkEnd w:id="46"/>
    </w:p>
    <w:p w14:paraId="5D55EE14" w14:textId="03F67522" w:rsidR="00891125" w:rsidRDefault="00293632" w:rsidP="00891194">
      <w:pPr>
        <w:pStyle w:val="1e"/>
      </w:pPr>
      <w:r>
        <w:rPr>
          <w:rFonts w:hint="eastAsia"/>
        </w:rPr>
        <w:t>本节中的所有安装工作都是在以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用户登录宿主机系统后挂载相应目录、再进入</w:t>
      </w:r>
      <w:r>
        <w:rPr>
          <w:rFonts w:hint="eastAsia"/>
        </w:rPr>
        <w:t>c</w:t>
      </w:r>
      <w:r>
        <w:t>hroot</w:t>
      </w:r>
      <w:r>
        <w:rPr>
          <w:rFonts w:hint="eastAsia"/>
        </w:rPr>
        <w:t>环境进行的。</w:t>
      </w:r>
      <w:r w:rsidR="00F1466B">
        <w:rPr>
          <w:rFonts w:hint="eastAsia"/>
        </w:rPr>
        <w:t>为了可以在宿主机</w:t>
      </w:r>
      <w:r w:rsidR="00F1466B">
        <w:rPr>
          <w:rFonts w:hint="eastAsia"/>
        </w:rPr>
        <w:t>r</w:t>
      </w:r>
      <w:r w:rsidR="00F1466B">
        <w:t>eboot</w:t>
      </w:r>
      <w:r w:rsidR="00F1466B">
        <w:rPr>
          <w:rFonts w:hint="eastAsia"/>
        </w:rPr>
        <w:t>后接着进行</w:t>
      </w:r>
      <w:r w:rsidR="00F1466B">
        <w:rPr>
          <w:rFonts w:hint="eastAsia"/>
        </w:rPr>
        <w:t>LFS</w:t>
      </w:r>
      <w:r w:rsidR="00F1466B">
        <w:rPr>
          <w:rFonts w:hint="eastAsia"/>
        </w:rPr>
        <w:t>系统的构建工作，建议将每次</w:t>
      </w:r>
      <w:r w:rsidR="00F1466B">
        <w:rPr>
          <w:rFonts w:hint="eastAsia"/>
        </w:rPr>
        <w:t>r</w:t>
      </w:r>
      <w:r w:rsidR="00F1466B">
        <w:t>oot</w:t>
      </w:r>
      <w:r w:rsidR="00F1466B">
        <w:rPr>
          <w:rFonts w:hint="eastAsia"/>
        </w:rPr>
        <w:t>登录进来之后的</w:t>
      </w:r>
      <w:r w:rsidR="00F1466B">
        <w:rPr>
          <w:rFonts w:hint="eastAsia"/>
        </w:rPr>
        <w:t>m</w:t>
      </w:r>
      <w:r w:rsidR="00F1466B">
        <w:t>ount</w:t>
      </w:r>
      <w:r w:rsidR="00F1466B">
        <w:rPr>
          <w:rFonts w:hint="eastAsia"/>
        </w:rPr>
        <w:t>和</w:t>
      </w:r>
      <w:r w:rsidR="00F1466B">
        <w:rPr>
          <w:rFonts w:hint="eastAsia"/>
        </w:rPr>
        <w:t>c</w:t>
      </w:r>
      <w:r w:rsidR="00F1466B">
        <w:t>hroot</w:t>
      </w:r>
      <w:r w:rsidR="00F1466B">
        <w:rPr>
          <w:rFonts w:hint="eastAsia"/>
        </w:rPr>
        <w:t>写成脚本：</w:t>
      </w:r>
    </w:p>
    <w:p w14:paraId="31D093ED" w14:textId="1F4DE50B" w:rsidR="00F1466B" w:rsidRDefault="00B35D48" w:rsidP="00891194">
      <w:pPr>
        <w:pStyle w:val="1e"/>
      </w:pPr>
      <w:r>
        <w:rPr>
          <w:rFonts w:hint="eastAsia"/>
        </w:rPr>
        <w:t>m</w:t>
      </w:r>
      <w:r>
        <w:t>ount</w:t>
      </w:r>
      <w:r>
        <w:rPr>
          <w:rFonts w:hint="eastAsia"/>
        </w:rPr>
        <w:t>脚本：</w:t>
      </w:r>
    </w:p>
    <w:p w14:paraId="0310F533" w14:textId="77777777" w:rsidR="00B35D48" w:rsidRDefault="00B35D48" w:rsidP="00B35D48">
      <w:pPr>
        <w:pStyle w:val="2f2"/>
      </w:pPr>
      <w:r>
        <w:t># For mount-and-populate later - step 1/2</w:t>
      </w:r>
    </w:p>
    <w:p w14:paraId="3C9B69DD" w14:textId="77777777" w:rsidR="00B35D48" w:rsidRDefault="00B35D48" w:rsidP="00B35D48">
      <w:pPr>
        <w:pStyle w:val="2f2"/>
      </w:pPr>
      <w:r>
        <w:t>cat &gt; ~/mount-and-populate.sh &lt;&lt; "EOF"</w:t>
      </w:r>
    </w:p>
    <w:p w14:paraId="31390FF1" w14:textId="77777777" w:rsidR="00B35D48" w:rsidRDefault="00B35D48" w:rsidP="00B35D48">
      <w:pPr>
        <w:pStyle w:val="2f2"/>
      </w:pPr>
      <w:r>
        <w:t>#!/bin/bash</w:t>
      </w:r>
    </w:p>
    <w:p w14:paraId="7525540F" w14:textId="77777777" w:rsidR="00B35D48" w:rsidRDefault="00B35D48" w:rsidP="00B35D48">
      <w:pPr>
        <w:pStyle w:val="2f2"/>
      </w:pPr>
    </w:p>
    <w:p w14:paraId="3416B68A" w14:textId="77777777" w:rsidR="00B35D48" w:rsidRDefault="00B35D48" w:rsidP="00B35D48">
      <w:pPr>
        <w:pStyle w:val="2f2"/>
      </w:pPr>
      <w:r>
        <w:t># 6.2.2. Mounting and Populating /dev</w:t>
      </w:r>
    </w:p>
    <w:p w14:paraId="6665A5F8" w14:textId="77777777" w:rsidR="00B35D48" w:rsidRDefault="00B35D48" w:rsidP="00B35D48">
      <w:pPr>
        <w:pStyle w:val="2f2"/>
      </w:pPr>
      <w:r>
        <w:t>mount -v --bind /dev $LFS/dev</w:t>
      </w:r>
    </w:p>
    <w:p w14:paraId="649D1321" w14:textId="77777777" w:rsidR="00B35D48" w:rsidRDefault="00B35D48" w:rsidP="00B35D48">
      <w:pPr>
        <w:pStyle w:val="2f2"/>
      </w:pPr>
      <w:r>
        <w:t xml:space="preserve"># 6.2.3. Mounting Virtual Kernel File Systems </w:t>
      </w:r>
    </w:p>
    <w:p w14:paraId="78F3B260" w14:textId="77777777" w:rsidR="00B35D48" w:rsidRDefault="00B35D48" w:rsidP="00B35D48">
      <w:pPr>
        <w:pStyle w:val="2f2"/>
      </w:pPr>
      <w:r>
        <w:t>mount -v --bind /dev/pts $LFS/dev/pts -o gid=5,mode=620</w:t>
      </w:r>
    </w:p>
    <w:p w14:paraId="380F0177" w14:textId="77777777" w:rsidR="00B35D48" w:rsidRDefault="00B35D48" w:rsidP="00B35D48">
      <w:pPr>
        <w:pStyle w:val="2f2"/>
      </w:pPr>
      <w:r>
        <w:t>mount -vt proc proc $LFS/proc</w:t>
      </w:r>
    </w:p>
    <w:p w14:paraId="32B7FDFC" w14:textId="77777777" w:rsidR="00B35D48" w:rsidRDefault="00B35D48" w:rsidP="00B35D48">
      <w:pPr>
        <w:pStyle w:val="2f2"/>
      </w:pPr>
      <w:r>
        <w:t>mount -vt sysfs sysfs $LFS/sys</w:t>
      </w:r>
    </w:p>
    <w:p w14:paraId="57977886" w14:textId="77777777" w:rsidR="00B35D48" w:rsidRDefault="00B35D48" w:rsidP="00B35D48">
      <w:pPr>
        <w:pStyle w:val="2f2"/>
      </w:pPr>
      <w:r>
        <w:t>mount -vt tmpfs tmpfs $LFS/run</w:t>
      </w:r>
    </w:p>
    <w:p w14:paraId="68F78D8F" w14:textId="77777777" w:rsidR="00B35D48" w:rsidRDefault="00B35D48" w:rsidP="00B35D48">
      <w:pPr>
        <w:pStyle w:val="2f2"/>
      </w:pPr>
      <w:r>
        <w:t>EOF</w:t>
      </w:r>
    </w:p>
    <w:p w14:paraId="7BFEA1D4" w14:textId="77777777" w:rsidR="00B35D48" w:rsidRDefault="00B35D48" w:rsidP="00B35D48">
      <w:pPr>
        <w:pStyle w:val="2f2"/>
      </w:pPr>
    </w:p>
    <w:p w14:paraId="0A589471" w14:textId="0889051B" w:rsidR="00B35D48" w:rsidRDefault="00B35D48" w:rsidP="00B35D48">
      <w:pPr>
        <w:pStyle w:val="2f2"/>
      </w:pPr>
      <w:r>
        <w:t>sh ~/mount-and-populate.sh</w:t>
      </w:r>
    </w:p>
    <w:p w14:paraId="29C7B700" w14:textId="12BB129F" w:rsidR="00F1466B" w:rsidRDefault="00B35D48" w:rsidP="00891194">
      <w:pPr>
        <w:pStyle w:val="1e"/>
      </w:pPr>
      <w:r>
        <w:rPr>
          <w:rFonts w:hint="eastAsia"/>
        </w:rPr>
        <w:t>ch</w:t>
      </w:r>
      <w:r>
        <w:t>root</w:t>
      </w:r>
      <w:r>
        <w:rPr>
          <w:rFonts w:hint="eastAsia"/>
        </w:rPr>
        <w:t>脚本：</w:t>
      </w:r>
    </w:p>
    <w:p w14:paraId="56B8C281" w14:textId="77777777" w:rsidR="00B35D48" w:rsidRDefault="00B35D48" w:rsidP="00B35D48">
      <w:pPr>
        <w:pStyle w:val="2f2"/>
      </w:pPr>
      <w:r>
        <w:t>cat &gt; ~/chroot-lfs.sh &lt;&lt; "EOF"</w:t>
      </w:r>
    </w:p>
    <w:p w14:paraId="090AB3B8" w14:textId="77777777" w:rsidR="00B35D48" w:rsidRDefault="00B35D48" w:rsidP="00B35D48">
      <w:pPr>
        <w:pStyle w:val="2f2"/>
      </w:pPr>
      <w:r>
        <w:t>#!/bin/bash</w:t>
      </w:r>
    </w:p>
    <w:p w14:paraId="7A9D600C" w14:textId="77777777" w:rsidR="00B35D48" w:rsidRDefault="00B35D48" w:rsidP="00B35D48">
      <w:pPr>
        <w:pStyle w:val="2f2"/>
      </w:pPr>
    </w:p>
    <w:p w14:paraId="027AB422" w14:textId="77777777" w:rsidR="00B35D48" w:rsidRDefault="00B35D48" w:rsidP="00B35D48">
      <w:pPr>
        <w:pStyle w:val="2f2"/>
      </w:pPr>
      <w:r>
        <w:t># 6.4. Entering the Chroot Environment</w:t>
      </w:r>
    </w:p>
    <w:p w14:paraId="385D34EC" w14:textId="77777777" w:rsidR="00B35D48" w:rsidRDefault="00B35D48" w:rsidP="00B35D48">
      <w:pPr>
        <w:pStyle w:val="2f2"/>
      </w:pPr>
      <w:r>
        <w:t>chroot "$LFS" /tools/bin/env -i \</w:t>
      </w:r>
    </w:p>
    <w:p w14:paraId="6AC420E5" w14:textId="77777777" w:rsidR="00B35D48" w:rsidRDefault="00B35D48" w:rsidP="00B35D48">
      <w:pPr>
        <w:pStyle w:val="2f2"/>
      </w:pPr>
      <w:r>
        <w:t xml:space="preserve">    HOME=/root \</w:t>
      </w:r>
    </w:p>
    <w:p w14:paraId="012ED5E6" w14:textId="77777777" w:rsidR="00B35D48" w:rsidRDefault="00B35D48" w:rsidP="00B35D48">
      <w:pPr>
        <w:pStyle w:val="2f2"/>
      </w:pPr>
      <w:r>
        <w:t xml:space="preserve">    TERM="$TERM" \</w:t>
      </w:r>
    </w:p>
    <w:p w14:paraId="7CD090D3" w14:textId="77777777" w:rsidR="00B35D48" w:rsidRDefault="00B35D48" w:rsidP="00B35D48">
      <w:pPr>
        <w:pStyle w:val="2f2"/>
      </w:pPr>
      <w:r>
        <w:t xml:space="preserve">    PS1='\u:\w\$ ' \</w:t>
      </w:r>
    </w:p>
    <w:p w14:paraId="6850D84D" w14:textId="77777777" w:rsidR="00B35D48" w:rsidRDefault="00B35D48" w:rsidP="00B35D48">
      <w:pPr>
        <w:pStyle w:val="2f2"/>
      </w:pPr>
      <w:r>
        <w:t xml:space="preserve">    PATH=/bin:/usr/bin:/sbin:/usr/sbin:/tools/bin \</w:t>
      </w:r>
    </w:p>
    <w:p w14:paraId="0086EBB3" w14:textId="77777777" w:rsidR="00B35D48" w:rsidRDefault="00B35D48" w:rsidP="00B35D48">
      <w:pPr>
        <w:pStyle w:val="2f2"/>
      </w:pPr>
      <w:r>
        <w:t xml:space="preserve">    /tools/bin/bash --login +h</w:t>
      </w:r>
    </w:p>
    <w:p w14:paraId="530CF0D1" w14:textId="77777777" w:rsidR="00B35D48" w:rsidRDefault="00B35D48" w:rsidP="00B35D48">
      <w:pPr>
        <w:pStyle w:val="2f2"/>
      </w:pPr>
      <w:r>
        <w:t>EOF</w:t>
      </w:r>
    </w:p>
    <w:p w14:paraId="327F6402" w14:textId="77777777" w:rsidR="00B35D48" w:rsidRDefault="00B35D48" w:rsidP="00B35D48">
      <w:pPr>
        <w:pStyle w:val="2f2"/>
      </w:pPr>
    </w:p>
    <w:p w14:paraId="5C2C7D1D" w14:textId="77777777" w:rsidR="00B35D48" w:rsidRDefault="00B35D48" w:rsidP="00B35D48">
      <w:pPr>
        <w:pStyle w:val="2f2"/>
      </w:pPr>
      <w:r>
        <w:t># chroot - step 2/2</w:t>
      </w:r>
    </w:p>
    <w:p w14:paraId="449B59BF" w14:textId="31C899F4" w:rsidR="00891125" w:rsidRDefault="00B35D48" w:rsidP="00B35D48">
      <w:pPr>
        <w:pStyle w:val="2f2"/>
      </w:pPr>
      <w:r>
        <w:t>sh ~/chroot-lfs.sh</w:t>
      </w:r>
    </w:p>
    <w:p w14:paraId="16CEBE1E" w14:textId="0580D0ED" w:rsidR="00891125" w:rsidRDefault="00454940" w:rsidP="00454940">
      <w:pPr>
        <w:pStyle w:val="3"/>
      </w:pPr>
      <w:bookmarkStart w:id="47" w:name="_Toc76155794"/>
      <w:r>
        <w:rPr>
          <w:rFonts w:hint="eastAsia"/>
        </w:rPr>
        <w:t>通用编译指南</w:t>
      </w:r>
      <w:bookmarkEnd w:id="47"/>
    </w:p>
    <w:p w14:paraId="097C7C43" w14:textId="77777777" w:rsidR="00454940" w:rsidRDefault="00454940" w:rsidP="00891194">
      <w:pPr>
        <w:pStyle w:val="1e"/>
      </w:pPr>
      <w:r>
        <w:t>对于每个软件包：</w:t>
      </w:r>
    </w:p>
    <w:p w14:paraId="07B7CF24" w14:textId="77777777" w:rsidR="00454940" w:rsidRDefault="00454940" w:rsidP="00891194">
      <w:pPr>
        <w:pStyle w:val="1e"/>
      </w:pPr>
      <w:r>
        <w:t xml:space="preserve">a. </w:t>
      </w:r>
      <w:r>
        <w:t>进入</w:t>
      </w:r>
      <w:r>
        <w:t>chroot</w:t>
      </w:r>
      <w:r>
        <w:t>环境后解压要编译的软件包</w:t>
      </w:r>
    </w:p>
    <w:p w14:paraId="31923F6B" w14:textId="77777777" w:rsidR="00454940" w:rsidRDefault="00454940" w:rsidP="00891194">
      <w:pPr>
        <w:pStyle w:val="1e"/>
      </w:pPr>
      <w:r>
        <w:t xml:space="preserve">b. </w:t>
      </w:r>
      <w:r>
        <w:t>进入到解压后创建的目录中</w:t>
      </w:r>
    </w:p>
    <w:p w14:paraId="5297AD35" w14:textId="77777777" w:rsidR="00454940" w:rsidRDefault="00454940" w:rsidP="00891194">
      <w:pPr>
        <w:pStyle w:val="1e"/>
      </w:pPr>
      <w:r>
        <w:t xml:space="preserve">c. </w:t>
      </w:r>
      <w:r>
        <w:t>根据指南说明编译软件包</w:t>
      </w:r>
    </w:p>
    <w:p w14:paraId="1FDCB315" w14:textId="77777777" w:rsidR="00454940" w:rsidRDefault="00454940" w:rsidP="00891194">
      <w:pPr>
        <w:pStyle w:val="1e"/>
      </w:pPr>
      <w:r>
        <w:t xml:space="preserve">d. </w:t>
      </w:r>
      <w:r>
        <w:t>回退到源文件目录</w:t>
      </w:r>
    </w:p>
    <w:p w14:paraId="1460548D" w14:textId="70CEE486" w:rsidR="00891125" w:rsidRDefault="00454940" w:rsidP="00891194">
      <w:pPr>
        <w:pStyle w:val="1e"/>
      </w:pPr>
      <w:r>
        <w:t xml:space="preserve">e. </w:t>
      </w:r>
      <w:r>
        <w:t>除非特别说明，删除解压出来的目录（和为了编译而创建的</w:t>
      </w:r>
      <w:r>
        <w:t>build</w:t>
      </w:r>
      <w:r>
        <w:t>目录）</w:t>
      </w:r>
    </w:p>
    <w:p w14:paraId="042BFE02" w14:textId="1373B715" w:rsidR="005B1916" w:rsidRDefault="005B1916" w:rsidP="005B1916">
      <w:pPr>
        <w:pStyle w:val="3"/>
      </w:pPr>
      <w:bookmarkStart w:id="48" w:name="_Toc76155795"/>
      <w:r>
        <w:rPr>
          <w:rFonts w:hint="eastAsia"/>
        </w:rPr>
        <w:t>第二个版本的</w:t>
      </w:r>
      <w:r>
        <w:rPr>
          <w:rFonts w:hint="eastAsia"/>
        </w:rPr>
        <w:t>c</w:t>
      </w:r>
      <w:r>
        <w:t>hroot</w:t>
      </w:r>
      <w:bookmarkEnd w:id="48"/>
    </w:p>
    <w:p w14:paraId="48C1972F" w14:textId="13ACF027" w:rsidR="005B1916" w:rsidRDefault="005B1916" w:rsidP="00891194">
      <w:pPr>
        <w:pStyle w:val="1e"/>
      </w:pPr>
      <w:r>
        <w:rPr>
          <w:rFonts w:hint="eastAsia"/>
        </w:rPr>
        <w:t>完成本节的编译安装工作后，由于不再需要</w:t>
      </w:r>
      <w:r>
        <w:rPr>
          <w:rFonts w:hint="eastAsia"/>
        </w:rPr>
        <w:t>/</w:t>
      </w:r>
      <w:r>
        <w:t>tools</w:t>
      </w:r>
      <w:r>
        <w:rPr>
          <w:rFonts w:hint="eastAsia"/>
        </w:rPr>
        <w:t>目录，在以后的任务中可以使用如下的（</w:t>
      </w:r>
      <w:r>
        <w:rPr>
          <w:rFonts w:hint="eastAsia"/>
        </w:rPr>
        <w:t>m</w:t>
      </w:r>
      <w:r>
        <w:t>ount</w:t>
      </w:r>
      <w:r>
        <w:rPr>
          <w:rFonts w:hint="eastAsia"/>
        </w:rPr>
        <w:t>和）</w:t>
      </w:r>
      <w:r>
        <w:rPr>
          <w:rFonts w:hint="eastAsia"/>
        </w:rPr>
        <w:t>c</w:t>
      </w:r>
      <w:r>
        <w:t>hroot</w:t>
      </w:r>
      <w:r>
        <w:rPr>
          <w:rFonts w:hint="eastAsia"/>
        </w:rPr>
        <w:t>命令：</w:t>
      </w:r>
    </w:p>
    <w:p w14:paraId="42EED605" w14:textId="77777777" w:rsidR="005B1916" w:rsidRDefault="005B1916" w:rsidP="005B1916">
      <w:pPr>
        <w:pStyle w:val="2f2"/>
      </w:pPr>
      <w:r>
        <w:t># mount-and-populate - step 1/2</w:t>
      </w:r>
    </w:p>
    <w:p w14:paraId="5F95642B" w14:textId="77777777" w:rsidR="005B1916" w:rsidRDefault="005B1916" w:rsidP="005B1916">
      <w:pPr>
        <w:pStyle w:val="2f2"/>
      </w:pPr>
      <w:r>
        <w:t>sh ~/mount-and-populate.sh</w:t>
      </w:r>
    </w:p>
    <w:p w14:paraId="0130A41C" w14:textId="77777777" w:rsidR="005B1916" w:rsidRDefault="005B1916" w:rsidP="005B1916">
      <w:pPr>
        <w:pStyle w:val="2f2"/>
      </w:pPr>
    </w:p>
    <w:p w14:paraId="42147B85" w14:textId="77777777" w:rsidR="005B1916" w:rsidRDefault="005B1916" w:rsidP="005B1916">
      <w:pPr>
        <w:pStyle w:val="2f2"/>
      </w:pPr>
      <w:r>
        <w:t>cat &gt; ~/chroot-lfs2.sh &lt;&lt; "EOF"</w:t>
      </w:r>
    </w:p>
    <w:p w14:paraId="26D383BF" w14:textId="77777777" w:rsidR="005B1916" w:rsidRDefault="005B1916" w:rsidP="005B1916">
      <w:pPr>
        <w:pStyle w:val="2f2"/>
      </w:pPr>
      <w:r>
        <w:t>#!/bin/bash</w:t>
      </w:r>
    </w:p>
    <w:p w14:paraId="1B7200F1" w14:textId="77777777" w:rsidR="005B1916" w:rsidRDefault="005B1916" w:rsidP="005B1916">
      <w:pPr>
        <w:pStyle w:val="2f2"/>
      </w:pPr>
    </w:p>
    <w:p w14:paraId="7F9AED1F" w14:textId="77777777" w:rsidR="005B1916" w:rsidRDefault="005B1916" w:rsidP="005B1916">
      <w:pPr>
        <w:pStyle w:val="2f2"/>
      </w:pPr>
      <w:r>
        <w:t># 6.72. Cleaning Up</w:t>
      </w:r>
    </w:p>
    <w:p w14:paraId="7587BAB7" w14:textId="77777777" w:rsidR="005B1916" w:rsidRDefault="005B1916" w:rsidP="005B1916">
      <w:pPr>
        <w:pStyle w:val="2f2"/>
      </w:pPr>
      <w:r>
        <w:t>chroot "$LFS" /usr/bin/env -i \</w:t>
      </w:r>
    </w:p>
    <w:p w14:paraId="7312F371" w14:textId="77777777" w:rsidR="005B1916" w:rsidRDefault="005B1916" w:rsidP="005B1916">
      <w:pPr>
        <w:pStyle w:val="2f2"/>
      </w:pPr>
      <w:r>
        <w:t xml:space="preserve">    HOME=/root \</w:t>
      </w:r>
    </w:p>
    <w:p w14:paraId="391224B8" w14:textId="77777777" w:rsidR="005B1916" w:rsidRDefault="005B1916" w:rsidP="005B1916">
      <w:pPr>
        <w:pStyle w:val="2f2"/>
      </w:pPr>
      <w:r>
        <w:t xml:space="preserve">    TERM="$TERM" \</w:t>
      </w:r>
    </w:p>
    <w:p w14:paraId="08178BA0" w14:textId="77777777" w:rsidR="005B1916" w:rsidRDefault="005B1916" w:rsidP="005B1916">
      <w:pPr>
        <w:pStyle w:val="2f2"/>
      </w:pPr>
      <w:r>
        <w:t xml:space="preserve">    PS1='\u:\w\$ ' \</w:t>
      </w:r>
    </w:p>
    <w:p w14:paraId="0A54385E" w14:textId="77777777" w:rsidR="005B1916" w:rsidRDefault="005B1916" w:rsidP="005B1916">
      <w:pPr>
        <w:pStyle w:val="2f2"/>
      </w:pPr>
      <w:r>
        <w:t xml:space="preserve">    PATH=/bin:/usr/bin:/sbin:/usr/sbin \</w:t>
      </w:r>
    </w:p>
    <w:p w14:paraId="5C032D50" w14:textId="77777777" w:rsidR="005B1916" w:rsidRDefault="005B1916" w:rsidP="005B1916">
      <w:pPr>
        <w:pStyle w:val="2f2"/>
      </w:pPr>
      <w:r>
        <w:t xml:space="preserve">    /bin/bash --login</w:t>
      </w:r>
    </w:p>
    <w:p w14:paraId="00EE34A0" w14:textId="77777777" w:rsidR="005B1916" w:rsidRDefault="005B1916" w:rsidP="005B1916">
      <w:pPr>
        <w:pStyle w:val="2f2"/>
      </w:pPr>
    </w:p>
    <w:p w14:paraId="4D659A71" w14:textId="77777777" w:rsidR="005B1916" w:rsidRDefault="005B1916" w:rsidP="005B1916">
      <w:pPr>
        <w:pStyle w:val="2f2"/>
      </w:pPr>
      <w:r>
        <w:t>EOF</w:t>
      </w:r>
    </w:p>
    <w:p w14:paraId="4DE2C35B" w14:textId="77777777" w:rsidR="005B1916" w:rsidRDefault="005B1916" w:rsidP="005B1916">
      <w:pPr>
        <w:pStyle w:val="2f2"/>
      </w:pPr>
    </w:p>
    <w:p w14:paraId="0F6D6B5A" w14:textId="77777777" w:rsidR="005B1916" w:rsidRDefault="005B1916" w:rsidP="005B1916">
      <w:pPr>
        <w:pStyle w:val="2f2"/>
      </w:pPr>
      <w:r>
        <w:t># chroot2 - step 2/2</w:t>
      </w:r>
    </w:p>
    <w:p w14:paraId="1A5FA8A8" w14:textId="73BC27BF" w:rsidR="005B1916" w:rsidRDefault="005B1916" w:rsidP="005B1916">
      <w:pPr>
        <w:pStyle w:val="2f2"/>
      </w:pPr>
      <w:r>
        <w:t>sh ~/chroot-lfs2.sh</w:t>
      </w:r>
    </w:p>
    <w:p w14:paraId="6C85C755" w14:textId="2DC57B41" w:rsidR="005B1916" w:rsidRDefault="005B1916" w:rsidP="00891194">
      <w:pPr>
        <w:pStyle w:val="1e"/>
      </w:pPr>
      <w:r>
        <w:rPr>
          <w:rFonts w:hint="eastAsia"/>
        </w:rPr>
        <w:t>注意</w:t>
      </w:r>
      <w:r w:rsidR="00C01C2B">
        <w:rPr>
          <w:rFonts w:hint="eastAsia"/>
        </w:rPr>
        <w:t>这里</w:t>
      </w:r>
      <w:r>
        <w:rPr>
          <w:rFonts w:hint="eastAsia"/>
        </w:rPr>
        <w:t>m</w:t>
      </w:r>
      <w:r>
        <w:t>ount</w:t>
      </w:r>
      <w:r>
        <w:rPr>
          <w:rFonts w:hint="eastAsia"/>
        </w:rPr>
        <w:t>命令</w:t>
      </w:r>
      <w:r w:rsidR="00E51C20">
        <w:rPr>
          <w:rFonts w:hint="eastAsia"/>
        </w:rPr>
        <w:t>脚本</w:t>
      </w:r>
      <w:r>
        <w:rPr>
          <w:rFonts w:hint="eastAsia"/>
        </w:rPr>
        <w:t>还是和以前一样的</w:t>
      </w:r>
      <w:r w:rsidR="007D34A9">
        <w:rPr>
          <w:rFonts w:hint="eastAsia"/>
        </w:rPr>
        <w:t>，但是</w:t>
      </w:r>
      <w:r w:rsidR="007D34A9">
        <w:rPr>
          <w:rFonts w:hint="eastAsia"/>
        </w:rPr>
        <w:t>c</w:t>
      </w:r>
      <w:r w:rsidR="007D34A9">
        <w:t>hroot</w:t>
      </w:r>
      <w:r w:rsidR="007D34A9">
        <w:rPr>
          <w:rFonts w:hint="eastAsia"/>
        </w:rPr>
        <w:t>脚本的内容与前面的有所不同</w:t>
      </w:r>
      <w:r>
        <w:rPr>
          <w:rFonts w:hint="eastAsia"/>
        </w:rPr>
        <w:t>。</w:t>
      </w:r>
    </w:p>
    <w:p w14:paraId="4E985BEB" w14:textId="116463F2" w:rsidR="00891125" w:rsidRDefault="007420DD" w:rsidP="007420DD">
      <w:pPr>
        <w:pStyle w:val="3"/>
      </w:pPr>
      <w:bookmarkStart w:id="49" w:name="_Toc76155796"/>
      <w:r>
        <w:rPr>
          <w:rFonts w:hint="eastAsia"/>
        </w:rPr>
        <w:t>其他问题</w:t>
      </w:r>
      <w:bookmarkEnd w:id="49"/>
    </w:p>
    <w:p w14:paraId="0E8FD37A" w14:textId="03C31050" w:rsidR="0034579A" w:rsidRDefault="0034579A" w:rsidP="00891194">
      <w:pPr>
        <w:pStyle w:val="1e"/>
      </w:pPr>
      <w:r>
        <w:rPr>
          <w:rFonts w:hint="eastAsia"/>
        </w:rPr>
        <w:t>L</w:t>
      </w:r>
      <w:r>
        <w:t xml:space="preserve">FS-BOOK </w:t>
      </w:r>
      <w:r w:rsidRPr="0034579A">
        <w:t>6.25.3. Setting the root password</w:t>
      </w:r>
      <w:r>
        <w:rPr>
          <w:rFonts w:hint="eastAsia"/>
        </w:rPr>
        <w:t>那一节以</w:t>
      </w:r>
      <w:r w:rsidRPr="0034579A">
        <w:rPr>
          <w:rStyle w:val="2f3"/>
        </w:rPr>
        <w:t>passwd root</w:t>
      </w:r>
      <w:r>
        <w:rPr>
          <w:rFonts w:hint="eastAsia"/>
        </w:rPr>
        <w:t>配置的密码即</w:t>
      </w:r>
      <w:r>
        <w:rPr>
          <w:rFonts w:hint="eastAsia"/>
        </w:rPr>
        <w:t>LFS</w:t>
      </w:r>
      <w:r>
        <w:rPr>
          <w:rFonts w:hint="eastAsia"/>
        </w:rPr>
        <w:t>系统的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密码。</w:t>
      </w:r>
    </w:p>
    <w:p w14:paraId="460B3723" w14:textId="2F36CB1A" w:rsidR="00891125" w:rsidRDefault="007420DD" w:rsidP="00891194">
      <w:pPr>
        <w:pStyle w:val="1e"/>
      </w:pPr>
      <w:r>
        <w:rPr>
          <w:rFonts w:hint="eastAsia"/>
        </w:rPr>
        <w:lastRenderedPageBreak/>
        <w:t>由于节约不了多少空间，</w:t>
      </w:r>
      <w:r w:rsidRPr="007420DD">
        <w:t>cleaning up</w:t>
      </w:r>
      <w:r>
        <w:rPr>
          <w:rFonts w:hint="eastAsia"/>
        </w:rPr>
        <w:t>问题</w:t>
      </w:r>
      <w:r w:rsidR="0059510A">
        <w:rPr>
          <w:rFonts w:hint="eastAsia"/>
        </w:rPr>
        <w:t>被</w:t>
      </w:r>
      <w:r>
        <w:rPr>
          <w:rFonts w:hint="eastAsia"/>
        </w:rPr>
        <w:t>再次忽略。</w:t>
      </w:r>
    </w:p>
    <w:p w14:paraId="5DB94B50" w14:textId="5646FD23" w:rsidR="00F435A5" w:rsidRDefault="00F435A5" w:rsidP="00F435A5">
      <w:pPr>
        <w:pStyle w:val="2"/>
      </w:pPr>
      <w:bookmarkStart w:id="50" w:name="_Toc76155797"/>
      <w:r>
        <w:t>配置</w:t>
      </w:r>
      <w:r>
        <w:t>LFS</w:t>
      </w:r>
      <w:r>
        <w:t>目标系统</w:t>
      </w:r>
      <w:bookmarkEnd w:id="50"/>
    </w:p>
    <w:p w14:paraId="288B3081" w14:textId="12B1A835" w:rsidR="00F435A5" w:rsidRDefault="008E2065" w:rsidP="00891194">
      <w:pPr>
        <w:pStyle w:val="1e"/>
      </w:pPr>
      <w:r>
        <w:rPr>
          <w:rFonts w:hint="eastAsia"/>
        </w:rPr>
        <w:t>本节为</w:t>
      </w:r>
      <w:r>
        <w:rPr>
          <w:rFonts w:hint="eastAsia"/>
        </w:rPr>
        <w:t>LFS</w:t>
      </w:r>
      <w:r>
        <w:rPr>
          <w:rFonts w:hint="eastAsia"/>
        </w:rPr>
        <w:t>系统进行网络、</w:t>
      </w:r>
      <w:r w:rsidR="00902167">
        <w:rPr>
          <w:rFonts w:hint="eastAsia"/>
        </w:rPr>
        <w:t>主机名、</w:t>
      </w:r>
      <w:r w:rsidR="00902167">
        <w:rPr>
          <w:rFonts w:hint="eastAsia"/>
        </w:rPr>
        <w:t>/</w:t>
      </w:r>
      <w:r w:rsidR="00902167">
        <w:t>etc/hosts</w:t>
      </w:r>
      <w:r w:rsidR="00902167">
        <w:rPr>
          <w:rFonts w:hint="eastAsia"/>
        </w:rPr>
        <w:t>文件的设置</w:t>
      </w:r>
      <w:r w:rsidR="009C571A">
        <w:rPr>
          <w:rFonts w:hint="eastAsia"/>
        </w:rPr>
        <w:t>，其余的配置</w:t>
      </w:r>
      <w:r w:rsidR="00E16B4F">
        <w:rPr>
          <w:rFonts w:hint="eastAsia"/>
        </w:rPr>
        <w:t>可以忽略</w:t>
      </w:r>
      <w:r w:rsidR="00902167">
        <w:rPr>
          <w:rFonts w:hint="eastAsia"/>
        </w:rPr>
        <w:t>。</w:t>
      </w:r>
      <w:r w:rsidR="007B163B">
        <w:rPr>
          <w:rFonts w:hint="eastAsia"/>
        </w:rPr>
        <w:t>注意本节并没有配置一个真正可以访问互联网的网络，这一任务留在进阶实验中由学生们自己去探索。</w:t>
      </w:r>
    </w:p>
    <w:p w14:paraId="7ED082AD" w14:textId="3B602D83" w:rsidR="00F435A5" w:rsidRDefault="00F435A5" w:rsidP="00F435A5">
      <w:pPr>
        <w:pStyle w:val="2"/>
      </w:pPr>
      <w:bookmarkStart w:id="51" w:name="_Toc76155798"/>
      <w:r>
        <w:t>编译并安装内核</w:t>
      </w:r>
      <w:bookmarkEnd w:id="51"/>
    </w:p>
    <w:p w14:paraId="471FAB13" w14:textId="6E22E7E9" w:rsidR="00DD0325" w:rsidRDefault="00DD0325" w:rsidP="00891194">
      <w:pPr>
        <w:pStyle w:val="1e"/>
      </w:pPr>
      <w:r>
        <w:rPr>
          <w:rFonts w:hint="eastAsia"/>
        </w:rPr>
        <w:t>本节进行内核的编译和安装。需要注意的是</w:t>
      </w:r>
      <w:r w:rsidRPr="00DD0325">
        <w:rPr>
          <w:rStyle w:val="2f3"/>
          <w:rFonts w:hint="eastAsia"/>
          <w:lang w:eastAsia="zh-CN"/>
        </w:rPr>
        <w:t>m</w:t>
      </w:r>
      <w:r w:rsidRPr="00DD0325">
        <w:rPr>
          <w:rStyle w:val="2f3"/>
          <w:lang w:eastAsia="zh-CN"/>
        </w:rPr>
        <w:t>ake menuconfig</w:t>
      </w:r>
      <w:r>
        <w:rPr>
          <w:rFonts w:hint="eastAsia"/>
        </w:rPr>
        <w:t>这一步</w:t>
      </w:r>
      <w:r w:rsidR="00191EC9">
        <w:rPr>
          <w:rFonts w:hint="eastAsia"/>
        </w:rPr>
        <w:t>，除</w:t>
      </w:r>
      <w:r w:rsidR="00191EC9">
        <w:rPr>
          <w:rFonts w:hint="eastAsia"/>
        </w:rPr>
        <w:t>LFS-</w:t>
      </w:r>
      <w:r w:rsidR="00191EC9">
        <w:t>BOOK</w:t>
      </w:r>
      <w:r w:rsidR="00191EC9">
        <w:rPr>
          <w:rFonts w:hint="eastAsia"/>
        </w:rPr>
        <w:t>中所提到的那些配置选项外，需要选择和虚拟机提供的硬件相匹配的驱动（特别是硬盘的驱动），否则以后启动新系统时系统将会</w:t>
      </w:r>
      <w:r w:rsidR="00191EC9">
        <w:rPr>
          <w:rFonts w:hint="eastAsia"/>
        </w:rPr>
        <w:t>m</w:t>
      </w:r>
      <w:r w:rsidR="00191EC9">
        <w:t>ount</w:t>
      </w:r>
      <w:r w:rsidR="00191EC9">
        <w:rPr>
          <w:rFonts w:hint="eastAsia"/>
        </w:rPr>
        <w:t>不上</w:t>
      </w:r>
      <w:r w:rsidR="00191EC9">
        <w:rPr>
          <w:rFonts w:hint="eastAsia"/>
        </w:rPr>
        <w:t>s</w:t>
      </w:r>
      <w:r w:rsidR="00191EC9">
        <w:t>db</w:t>
      </w:r>
      <w:r w:rsidR="00191EC9">
        <w:t>。</w:t>
      </w:r>
    </w:p>
    <w:p w14:paraId="5DD7C65D" w14:textId="77777777" w:rsidR="00C567AB" w:rsidRDefault="00C567AB" w:rsidP="00891194">
      <w:pPr>
        <w:pStyle w:val="1e"/>
      </w:pPr>
    </w:p>
    <w:p w14:paraId="2032216F" w14:textId="5E28C9EF" w:rsidR="00F435A5" w:rsidRDefault="00C567AB" w:rsidP="00891194">
      <w:pPr>
        <w:pStyle w:val="1e"/>
      </w:pPr>
      <w:r>
        <w:rPr>
          <w:rFonts w:hint="eastAsia"/>
        </w:rPr>
        <w:t>比如说，如果您安装了</w:t>
      </w:r>
      <w:r>
        <w:rPr>
          <w:rFonts w:hint="eastAsia"/>
        </w:rPr>
        <w:t>SCSI</w:t>
      </w:r>
      <w:r>
        <w:rPr>
          <w:rFonts w:hint="eastAsia"/>
        </w:rPr>
        <w:t>的硬盘，则需要选择以下配置：</w:t>
      </w:r>
    </w:p>
    <w:p w14:paraId="00EF2817" w14:textId="77777777" w:rsidR="00837CA4" w:rsidRDefault="00837CA4" w:rsidP="00837CA4">
      <w:pPr>
        <w:pStyle w:val="2f2"/>
      </w:pPr>
      <w:r>
        <w:t># For SCSI Disk</w:t>
      </w:r>
    </w:p>
    <w:p w14:paraId="71E199E6" w14:textId="0FA7E68C" w:rsidR="00837CA4" w:rsidRDefault="00837CA4" w:rsidP="00837CA4">
      <w:pPr>
        <w:pStyle w:val="2f2"/>
      </w:pPr>
      <w:r>
        <w:t>Linux Kernel Configuration</w:t>
      </w:r>
    </w:p>
    <w:p w14:paraId="76DA03F3" w14:textId="374451C4" w:rsidR="00837CA4" w:rsidRDefault="00837CA4" w:rsidP="00837CA4">
      <w:pPr>
        <w:pStyle w:val="2f2"/>
      </w:pPr>
      <w:r>
        <w:t xml:space="preserve">    -&gt; Device Drivers</w:t>
      </w:r>
    </w:p>
    <w:p w14:paraId="24D66875" w14:textId="53019BED" w:rsidR="00837CA4" w:rsidRDefault="00837CA4" w:rsidP="00837CA4">
      <w:pPr>
        <w:pStyle w:val="2f2"/>
      </w:pPr>
      <w:r>
        <w:t xml:space="preserve">        -&gt; SCSI device support</w:t>
      </w:r>
    </w:p>
    <w:p w14:paraId="507208A0" w14:textId="7FC7B720" w:rsidR="00837CA4" w:rsidRDefault="00837CA4" w:rsidP="00837CA4">
      <w:pPr>
        <w:pStyle w:val="2f2"/>
      </w:pPr>
      <w:r>
        <w:t xml:space="preserve">            -&gt; SCSI disk support</w:t>
      </w:r>
    </w:p>
    <w:p w14:paraId="41C1BDD6" w14:textId="4A2D0B47" w:rsidR="00837CA4" w:rsidRDefault="00837CA4" w:rsidP="00891194">
      <w:pPr>
        <w:pStyle w:val="1e"/>
      </w:pPr>
      <w:r>
        <w:rPr>
          <w:rFonts w:hint="eastAsia"/>
        </w:rPr>
        <w:t>同时也建议选中以下配置：</w:t>
      </w:r>
    </w:p>
    <w:p w14:paraId="409CA12B" w14:textId="77777777" w:rsidR="00837CA4" w:rsidRDefault="00837CA4" w:rsidP="00837CA4">
      <w:pPr>
        <w:pStyle w:val="2f2"/>
      </w:pPr>
      <w:r>
        <w:t># For BusLogic</w:t>
      </w:r>
    </w:p>
    <w:p w14:paraId="53DFD413" w14:textId="2BC93346" w:rsidR="00837CA4" w:rsidRDefault="00837CA4" w:rsidP="00837CA4">
      <w:pPr>
        <w:pStyle w:val="2f2"/>
      </w:pPr>
      <w:r>
        <w:t>Linux Kernel Configuration</w:t>
      </w:r>
    </w:p>
    <w:p w14:paraId="4CD7B47E" w14:textId="60C0C697" w:rsidR="00837CA4" w:rsidRDefault="00837CA4" w:rsidP="00837CA4">
      <w:pPr>
        <w:pStyle w:val="2f2"/>
      </w:pPr>
      <w:r>
        <w:t xml:space="preserve">    -&gt; Device Drivers</w:t>
      </w:r>
    </w:p>
    <w:p w14:paraId="0A342C94" w14:textId="5E8F779B" w:rsidR="00837CA4" w:rsidRDefault="00837CA4" w:rsidP="00837CA4">
      <w:pPr>
        <w:pStyle w:val="2f2"/>
      </w:pPr>
      <w:r>
        <w:t xml:space="preserve">        -&gt; SCSI device support</w:t>
      </w:r>
    </w:p>
    <w:p w14:paraId="0E9EE556" w14:textId="40EC4C9A" w:rsidR="00837CA4" w:rsidRDefault="00837CA4" w:rsidP="00837CA4">
      <w:pPr>
        <w:pStyle w:val="2f2"/>
      </w:pPr>
      <w:r>
        <w:t xml:space="preserve">            -&gt; SCSI low-level drivers</w:t>
      </w:r>
    </w:p>
    <w:p w14:paraId="00D0D73B" w14:textId="44437AE0" w:rsidR="00837CA4" w:rsidRDefault="00837CA4" w:rsidP="00837CA4">
      <w:pPr>
        <w:pStyle w:val="2f2"/>
      </w:pPr>
      <w:r>
        <w:t xml:space="preserve">                -&gt; BusLogic SCSI support</w:t>
      </w:r>
    </w:p>
    <w:p w14:paraId="66DDB4BE" w14:textId="77777777" w:rsidR="00837CA4" w:rsidRDefault="00837CA4" w:rsidP="00837CA4">
      <w:pPr>
        <w:pStyle w:val="2f2"/>
      </w:pPr>
    </w:p>
    <w:p w14:paraId="626BD3B6" w14:textId="77777777" w:rsidR="00837CA4" w:rsidRDefault="00837CA4" w:rsidP="00837CA4">
      <w:pPr>
        <w:pStyle w:val="2f2"/>
      </w:pPr>
      <w:r>
        <w:t># For LSI Logic</w:t>
      </w:r>
    </w:p>
    <w:p w14:paraId="5DA5C7A1" w14:textId="6BCDAF6D" w:rsidR="00837CA4" w:rsidRDefault="00837CA4" w:rsidP="00837CA4">
      <w:pPr>
        <w:pStyle w:val="2f2"/>
      </w:pPr>
      <w:r>
        <w:t>Linux Kernel Configuration</w:t>
      </w:r>
    </w:p>
    <w:p w14:paraId="3BE85583" w14:textId="4CCFD073" w:rsidR="00837CA4" w:rsidRDefault="00837CA4" w:rsidP="00837CA4">
      <w:pPr>
        <w:pStyle w:val="2f2"/>
      </w:pPr>
      <w:r>
        <w:t xml:space="preserve">    -&gt; Device Drivers </w:t>
      </w:r>
    </w:p>
    <w:p w14:paraId="5B255D40" w14:textId="5B7C9C53" w:rsidR="00837CA4" w:rsidRDefault="00837CA4" w:rsidP="00837CA4">
      <w:pPr>
        <w:pStyle w:val="2f2"/>
      </w:pPr>
      <w:r>
        <w:t xml:space="preserve">        -&gt; Fusion MPT device support</w:t>
      </w:r>
    </w:p>
    <w:p w14:paraId="4BA4E141" w14:textId="5686001B" w:rsidR="00DD0325" w:rsidRDefault="00837CA4" w:rsidP="00837CA4">
      <w:pPr>
        <w:pStyle w:val="2f2"/>
      </w:pPr>
      <w:r>
        <w:t xml:space="preserve">            -&gt; Fusion MPT (base + ScsiHost) drivers</w:t>
      </w:r>
    </w:p>
    <w:p w14:paraId="280B5039" w14:textId="494BE424" w:rsidR="00C567AB" w:rsidRDefault="00DD1CD0" w:rsidP="00891194">
      <w:pPr>
        <w:pStyle w:val="1e"/>
      </w:pPr>
      <w:r>
        <w:rPr>
          <w:rFonts w:hint="eastAsia"/>
        </w:rPr>
        <w:t>（</w:t>
      </w:r>
      <w:r w:rsidR="00732BE2">
        <w:rPr>
          <w:rFonts w:hint="eastAsia"/>
        </w:rPr>
        <w:t>若您是按本文指导配置的虚拟机，则以上</w:t>
      </w:r>
      <w:r>
        <w:rPr>
          <w:rFonts w:hint="eastAsia"/>
        </w:rPr>
        <w:t>三个项目的</w:t>
      </w:r>
      <w:r w:rsidR="00732BE2">
        <w:rPr>
          <w:rFonts w:hint="eastAsia"/>
        </w:rPr>
        <w:t>配置保持其默认值即可。</w:t>
      </w:r>
      <w:r>
        <w:rPr>
          <w:rFonts w:hint="eastAsia"/>
        </w:rPr>
        <w:t>）</w:t>
      </w:r>
    </w:p>
    <w:p w14:paraId="744D8573" w14:textId="77777777" w:rsidR="00732BE2" w:rsidRDefault="00732BE2" w:rsidP="00891194">
      <w:pPr>
        <w:pStyle w:val="1e"/>
      </w:pPr>
    </w:p>
    <w:p w14:paraId="5D0583C3" w14:textId="06A808E8" w:rsidR="00732BE2" w:rsidRDefault="00732BE2" w:rsidP="00891194">
      <w:pPr>
        <w:pStyle w:val="1e"/>
      </w:pPr>
      <w:r>
        <w:rPr>
          <w:rFonts w:hint="eastAsia"/>
        </w:rPr>
        <w:t>这里列出</w:t>
      </w:r>
      <w:r w:rsidR="000D4FB8">
        <w:rPr>
          <w:rFonts w:hint="eastAsia"/>
        </w:rPr>
        <w:t>需按</w:t>
      </w:r>
      <w:r>
        <w:rPr>
          <w:rFonts w:hint="eastAsia"/>
        </w:rPr>
        <w:t>L</w:t>
      </w:r>
      <w:r>
        <w:t>FS-BOOK</w:t>
      </w:r>
      <w:r>
        <w:rPr>
          <w:rFonts w:hint="eastAsia"/>
        </w:rPr>
        <w:t>中</w:t>
      </w:r>
      <w:r w:rsidR="000D4FB8">
        <w:rPr>
          <w:rFonts w:hint="eastAsia"/>
        </w:rPr>
        <w:t>建议</w:t>
      </w:r>
      <w:r w:rsidR="001D0973">
        <w:rPr>
          <w:rFonts w:hint="eastAsia"/>
        </w:rPr>
        <w:t>进行</w:t>
      </w:r>
      <w:r>
        <w:rPr>
          <w:rFonts w:hint="eastAsia"/>
        </w:rPr>
        <w:t>的配置：</w:t>
      </w:r>
    </w:p>
    <w:p w14:paraId="39C518DD" w14:textId="77777777" w:rsidR="00996B35" w:rsidRDefault="00996B35" w:rsidP="00996B35">
      <w:pPr>
        <w:pStyle w:val="2f2"/>
        <w:rPr>
          <w:lang w:eastAsia="zh-CN"/>
        </w:rPr>
      </w:pPr>
      <w:r>
        <w:rPr>
          <w:lang w:eastAsia="zh-CN"/>
        </w:rPr>
        <w:t># Refer to LFS-BOOK</w:t>
      </w:r>
    </w:p>
    <w:p w14:paraId="5957A1A9" w14:textId="77777777" w:rsidR="00996B35" w:rsidRDefault="00996B35" w:rsidP="00996B35">
      <w:pPr>
        <w:pStyle w:val="2f2"/>
        <w:rPr>
          <w:lang w:eastAsia="zh-CN"/>
        </w:rPr>
      </w:pPr>
    </w:p>
    <w:p w14:paraId="11E1C643" w14:textId="248BDC81" w:rsidR="00996B35" w:rsidRDefault="00996B35" w:rsidP="00996B35">
      <w:pPr>
        <w:pStyle w:val="2f2"/>
        <w:rPr>
          <w:lang w:eastAsia="zh-CN"/>
        </w:rPr>
      </w:pPr>
      <w:r>
        <w:rPr>
          <w:lang w:eastAsia="zh-CN"/>
        </w:rPr>
        <w:t>General setup ---&gt;</w:t>
      </w:r>
    </w:p>
    <w:p w14:paraId="1D7FA11A" w14:textId="50DA603D" w:rsidR="00996B35" w:rsidRDefault="00996B35" w:rsidP="00996B35">
      <w:pPr>
        <w:pStyle w:val="2f2"/>
        <w:rPr>
          <w:lang w:eastAsia="zh-CN"/>
        </w:rPr>
      </w:pPr>
      <w:r>
        <w:rPr>
          <w:lang w:eastAsia="zh-CN"/>
        </w:rPr>
        <w:lastRenderedPageBreak/>
        <w:t xml:space="preserve">  [*] open by fhandle syscalls [CONFIG_FHANDLE]</w:t>
      </w:r>
    </w:p>
    <w:p w14:paraId="44543517" w14:textId="0B4429F8" w:rsidR="00996B35" w:rsidRDefault="00996B35" w:rsidP="00996B35">
      <w:pPr>
        <w:pStyle w:val="2f2"/>
      </w:pPr>
      <w:r>
        <w:rPr>
          <w:lang w:eastAsia="zh-CN"/>
        </w:rPr>
        <w:t xml:space="preserve">  </w:t>
      </w:r>
      <w:r>
        <w:t>[ ] Auditing support [CONFIG_AUDIT]</w:t>
      </w:r>
    </w:p>
    <w:p w14:paraId="6D859A9B" w14:textId="228CC718" w:rsidR="00996B35" w:rsidRDefault="00996B35" w:rsidP="00996B35">
      <w:pPr>
        <w:pStyle w:val="2f2"/>
      </w:pPr>
      <w:r>
        <w:t xml:space="preserve">  [*] Control Group support [CONFIG_CGROUPS]</w:t>
      </w:r>
    </w:p>
    <w:p w14:paraId="398911B0" w14:textId="68EB2F16" w:rsidR="00996B35" w:rsidRDefault="00996B35" w:rsidP="00996B35">
      <w:pPr>
        <w:pStyle w:val="2f2"/>
      </w:pPr>
      <w:r>
        <w:t>Processor type and features ---&gt;</w:t>
      </w:r>
    </w:p>
    <w:p w14:paraId="5A785DA2" w14:textId="6AF3FD41" w:rsidR="00996B35" w:rsidRDefault="00996B35" w:rsidP="00996B35">
      <w:pPr>
        <w:pStyle w:val="2f2"/>
      </w:pPr>
      <w:r>
        <w:t xml:space="preserve">  [*] Enable seccomp to safely compute untrusted bytecode [CONFIG_SECCOMP]</w:t>
      </w:r>
    </w:p>
    <w:p w14:paraId="56AD01BE" w14:textId="2C5F6525" w:rsidR="00996B35" w:rsidRDefault="00996B35" w:rsidP="00996B35">
      <w:pPr>
        <w:pStyle w:val="2f2"/>
      </w:pPr>
      <w:r>
        <w:t>Networking support ---&gt;</w:t>
      </w:r>
    </w:p>
    <w:p w14:paraId="4628B375" w14:textId="4ACB7EDF" w:rsidR="00996B35" w:rsidRDefault="00996B35" w:rsidP="00996B35">
      <w:pPr>
        <w:pStyle w:val="2f2"/>
      </w:pPr>
      <w:r>
        <w:t xml:space="preserve">  Networking options ---&gt;</w:t>
      </w:r>
    </w:p>
    <w:p w14:paraId="22797CC0" w14:textId="51E5B319" w:rsidR="00996B35" w:rsidRDefault="00996B35" w:rsidP="00996B35">
      <w:pPr>
        <w:pStyle w:val="2f2"/>
      </w:pPr>
      <w:r>
        <w:t xml:space="preserve">    &lt;*&gt; The IPv6 protocol [CONFIG_IPV6]</w:t>
      </w:r>
    </w:p>
    <w:p w14:paraId="29B3A526" w14:textId="5784242E" w:rsidR="00996B35" w:rsidRDefault="00996B35" w:rsidP="00996B35">
      <w:pPr>
        <w:pStyle w:val="2f2"/>
      </w:pPr>
      <w:r>
        <w:t>Device Drivers ---&gt;</w:t>
      </w:r>
    </w:p>
    <w:p w14:paraId="6BD35CA6" w14:textId="01D33185" w:rsidR="00996B35" w:rsidRDefault="00996B35" w:rsidP="00996B35">
      <w:pPr>
        <w:pStyle w:val="2f2"/>
      </w:pPr>
      <w:r>
        <w:t xml:space="preserve">  Generic Driver Options ---&gt;</w:t>
      </w:r>
    </w:p>
    <w:p w14:paraId="26962ED6" w14:textId="343E1233" w:rsidR="00996B35" w:rsidRDefault="00996B35" w:rsidP="00996B35">
      <w:pPr>
        <w:pStyle w:val="2f2"/>
      </w:pPr>
      <w:r>
        <w:t xml:space="preserve">    [ ] Support for uevent helper [CONFIG_UEVENT_HELPER]</w:t>
      </w:r>
    </w:p>
    <w:p w14:paraId="6A8F9C2F" w14:textId="4329E59B" w:rsidR="00996B35" w:rsidRDefault="00996B35" w:rsidP="00996B35">
      <w:pPr>
        <w:pStyle w:val="2f2"/>
      </w:pPr>
      <w:r>
        <w:t xml:space="preserve">    [*] Maintain a devtmpfs filesystem to mount at /dev [CONFIG_DEVTMPFS]</w:t>
      </w:r>
    </w:p>
    <w:p w14:paraId="2267AC1D" w14:textId="543E9574" w:rsidR="00996B35" w:rsidRDefault="00996B35" w:rsidP="00996B35">
      <w:pPr>
        <w:pStyle w:val="2f2"/>
      </w:pPr>
      <w:r>
        <w:t xml:space="preserve">    [ ] Fallback user-helper invocation for firmware loading [CONFIG_FW_LOADER_USER_HELPER]</w:t>
      </w:r>
    </w:p>
    <w:p w14:paraId="7E42A3BB" w14:textId="784461A2" w:rsidR="00996B35" w:rsidRDefault="00996B35" w:rsidP="00996B35">
      <w:pPr>
        <w:pStyle w:val="2f2"/>
      </w:pPr>
      <w:r>
        <w:t>Firmware Drivers ---&gt;</w:t>
      </w:r>
    </w:p>
    <w:p w14:paraId="5D903CE9" w14:textId="48B01BFD" w:rsidR="00996B35" w:rsidRDefault="00996B35" w:rsidP="00996B35">
      <w:pPr>
        <w:pStyle w:val="2f2"/>
      </w:pPr>
      <w:r>
        <w:t xml:space="preserve">  [*] Export DMI identification via sysfs to userspace [CONFIG_DMIID]</w:t>
      </w:r>
    </w:p>
    <w:p w14:paraId="017D99C7" w14:textId="3FA6EE19" w:rsidR="00996B35" w:rsidRDefault="00996B35" w:rsidP="00996B35">
      <w:pPr>
        <w:pStyle w:val="2f2"/>
      </w:pPr>
      <w:r>
        <w:t>File systems ---&gt;</w:t>
      </w:r>
    </w:p>
    <w:p w14:paraId="4A8126AF" w14:textId="2DC5657B" w:rsidR="00996B35" w:rsidRDefault="00996B35" w:rsidP="00996B35">
      <w:pPr>
        <w:pStyle w:val="2f2"/>
      </w:pPr>
      <w:r>
        <w:t xml:space="preserve">  [*] Inotify support for userspace [CONFIG_INOTIFY_USER]</w:t>
      </w:r>
    </w:p>
    <w:p w14:paraId="57B5D4AD" w14:textId="1E994AEE" w:rsidR="00996B35" w:rsidRDefault="00996B35" w:rsidP="00996B35">
      <w:pPr>
        <w:pStyle w:val="2f2"/>
      </w:pPr>
      <w:r>
        <w:t xml:space="preserve">  &lt;*&gt; Kernel automounter version 4 support (also supports v3) [CONFIG_AUTOFS4_FS]</w:t>
      </w:r>
    </w:p>
    <w:p w14:paraId="75ACD2A0" w14:textId="127C4121" w:rsidR="00996B35" w:rsidRDefault="00996B35" w:rsidP="00996B35">
      <w:pPr>
        <w:pStyle w:val="2f2"/>
      </w:pPr>
      <w:r>
        <w:t xml:space="preserve">  Pseudo filesystems ---&gt;</w:t>
      </w:r>
    </w:p>
    <w:p w14:paraId="021945E8" w14:textId="4DFEDBFD" w:rsidR="00996B35" w:rsidRDefault="00996B35" w:rsidP="00996B35">
      <w:pPr>
        <w:pStyle w:val="2f2"/>
      </w:pPr>
      <w:r>
        <w:t xml:space="preserve">    [*] Tmpfs POSIX Access Control Lists [CONFIG_TMPFS_POSIX_ACL]</w:t>
      </w:r>
    </w:p>
    <w:p w14:paraId="3D9BCB18" w14:textId="4ECB67A1" w:rsidR="00732BE2" w:rsidRDefault="00996B35" w:rsidP="00996B35">
      <w:pPr>
        <w:pStyle w:val="2f2"/>
      </w:pPr>
      <w:r>
        <w:t xml:space="preserve">    [*] Tmpfs extended attributes [CONFIG_TMPFS_XATTR]</w:t>
      </w:r>
    </w:p>
    <w:p w14:paraId="1CCB1DC7" w14:textId="77777777" w:rsidR="00732BE2" w:rsidRPr="00996B35" w:rsidRDefault="00732BE2" w:rsidP="00891194">
      <w:pPr>
        <w:pStyle w:val="1e"/>
      </w:pPr>
    </w:p>
    <w:p w14:paraId="7C564BBA" w14:textId="4C8C2FCC" w:rsidR="00A17070" w:rsidRPr="002E0378" w:rsidRDefault="00F435A5" w:rsidP="00F435A5">
      <w:pPr>
        <w:pStyle w:val="2"/>
        <w:rPr>
          <w:lang w:eastAsia="zh-CN"/>
        </w:rPr>
      </w:pPr>
      <w:bookmarkStart w:id="52" w:name="_Toc76155799"/>
      <w:r>
        <w:rPr>
          <w:lang w:eastAsia="zh-CN"/>
        </w:rPr>
        <w:t>设置</w:t>
      </w:r>
      <w:r>
        <w:rPr>
          <w:lang w:eastAsia="zh-CN"/>
        </w:rPr>
        <w:t>GRUB</w:t>
      </w:r>
      <w:r>
        <w:rPr>
          <w:lang w:eastAsia="zh-CN"/>
        </w:rPr>
        <w:t>使新系统可引导</w:t>
      </w:r>
      <w:bookmarkEnd w:id="52"/>
    </w:p>
    <w:p w14:paraId="15A41CFA" w14:textId="259BEFD8" w:rsidR="00A17070" w:rsidRPr="00C834FA" w:rsidRDefault="00C834FA" w:rsidP="00C834FA">
      <w:pPr>
        <w:pStyle w:val="3"/>
      </w:pPr>
      <w:bookmarkStart w:id="53" w:name="_Toc76155800"/>
      <w:r>
        <w:rPr>
          <w:rFonts w:hint="eastAsia"/>
        </w:rPr>
        <w:t>L</w:t>
      </w:r>
      <w:r>
        <w:t>FS</w:t>
      </w:r>
      <w:r>
        <w:rPr>
          <w:rFonts w:hint="eastAsia"/>
        </w:rPr>
        <w:t>系统</w:t>
      </w:r>
      <w:r>
        <w:rPr>
          <w:rFonts w:hint="eastAsia"/>
        </w:rPr>
        <w:t>GRUB</w:t>
      </w:r>
      <w:r>
        <w:rPr>
          <w:rFonts w:hint="eastAsia"/>
        </w:rPr>
        <w:t>设置</w:t>
      </w:r>
      <w:bookmarkEnd w:id="53"/>
    </w:p>
    <w:p w14:paraId="7D502EE5" w14:textId="0B199A90" w:rsidR="003E07F9" w:rsidRDefault="00A765D4" w:rsidP="00891194">
      <w:pPr>
        <w:pStyle w:val="1e"/>
      </w:pPr>
      <w:r>
        <w:rPr>
          <w:rFonts w:hint="eastAsia"/>
        </w:rPr>
        <w:t>LFS</w:t>
      </w:r>
      <w:r>
        <w:rPr>
          <w:rFonts w:hint="eastAsia"/>
        </w:rPr>
        <w:t>系统（即目前的</w:t>
      </w:r>
      <w:r>
        <w:rPr>
          <w:rFonts w:hint="eastAsia"/>
        </w:rPr>
        <w:t>c</w:t>
      </w:r>
      <w:r>
        <w:t>hrooted</w:t>
      </w:r>
      <w:r>
        <w:rPr>
          <w:rFonts w:hint="eastAsia"/>
        </w:rPr>
        <w:t>环境）可以按以下命令生成</w:t>
      </w:r>
      <w:r>
        <w:rPr>
          <w:rFonts w:hint="eastAsia"/>
        </w:rPr>
        <w:t>g</w:t>
      </w:r>
      <w:r>
        <w:t>rub.cfg</w:t>
      </w:r>
      <w:r>
        <w:rPr>
          <w:rFonts w:hint="eastAsia"/>
        </w:rPr>
        <w:t>文件：</w:t>
      </w:r>
    </w:p>
    <w:p w14:paraId="6A4D05C3" w14:textId="4A49CF46" w:rsidR="00C834FA" w:rsidRDefault="00985148" w:rsidP="00985148">
      <w:pPr>
        <w:pStyle w:val="2f2"/>
      </w:pPr>
      <w:r w:rsidRPr="00985148">
        <w:t>grub-install /dev/sdb</w:t>
      </w:r>
    </w:p>
    <w:p w14:paraId="27E2F0F1" w14:textId="4565B920" w:rsidR="00C834FA" w:rsidRDefault="00985148" w:rsidP="00985148">
      <w:pPr>
        <w:pStyle w:val="2f2"/>
      </w:pPr>
      <w:r w:rsidRPr="00985148">
        <w:t>grub-mkconfig -o /boot/grub/grub.cfg</w:t>
      </w:r>
    </w:p>
    <w:p w14:paraId="484224FE" w14:textId="77777777" w:rsidR="00C834FA" w:rsidRDefault="00C834FA" w:rsidP="00891194">
      <w:pPr>
        <w:pStyle w:val="1e"/>
      </w:pPr>
    </w:p>
    <w:p w14:paraId="2C91FD24" w14:textId="2C75F2C6" w:rsidR="00C834FA" w:rsidRDefault="00A74C4A" w:rsidP="00A74C4A">
      <w:pPr>
        <w:pStyle w:val="3"/>
      </w:pPr>
      <w:bookmarkStart w:id="54" w:name="_Toc76155801"/>
      <w:r>
        <w:rPr>
          <w:rFonts w:hint="eastAsia"/>
        </w:rPr>
        <w:t>宿主机</w:t>
      </w:r>
      <w:r>
        <w:rPr>
          <w:rFonts w:hint="eastAsia"/>
        </w:rPr>
        <w:t>GRUB</w:t>
      </w:r>
      <w:r>
        <w:rPr>
          <w:rFonts w:hint="eastAsia"/>
        </w:rPr>
        <w:t>设置</w:t>
      </w:r>
      <w:bookmarkEnd w:id="54"/>
    </w:p>
    <w:p w14:paraId="0823FCE8" w14:textId="2C1824F8" w:rsidR="003E07F9" w:rsidRDefault="00985148" w:rsidP="00891194">
      <w:pPr>
        <w:pStyle w:val="1e"/>
      </w:pPr>
      <w:r>
        <w:rPr>
          <w:rFonts w:hint="eastAsia"/>
        </w:rPr>
        <w:t>对于宿主机的</w:t>
      </w:r>
      <w:r>
        <w:t>GRUB</w:t>
      </w:r>
      <w:r>
        <w:rPr>
          <w:rFonts w:hint="eastAsia"/>
        </w:rPr>
        <w:t>设置，将</w:t>
      </w:r>
      <w:r>
        <w:rPr>
          <w:rFonts w:hint="eastAsia"/>
        </w:rPr>
        <w:t>LFS</w:t>
      </w:r>
      <w:r>
        <w:rPr>
          <w:rFonts w:hint="eastAsia"/>
        </w:rPr>
        <w:t>系统的</w:t>
      </w:r>
      <w:r>
        <w:rPr>
          <w:rFonts w:hint="eastAsia"/>
        </w:rPr>
        <w:t>g</w:t>
      </w:r>
      <w:r>
        <w:t>rub.cfg</w:t>
      </w:r>
      <w:r>
        <w:rPr>
          <w:rFonts w:hint="eastAsia"/>
        </w:rPr>
        <w:t>中</w:t>
      </w:r>
      <w:r w:rsidRPr="00985148">
        <w:t>menuentry</w:t>
      </w:r>
      <w:r>
        <w:rPr>
          <w:rFonts w:hint="eastAsia"/>
        </w:rPr>
        <w:t>模块复制到宿主机</w:t>
      </w:r>
      <w:r>
        <w:rPr>
          <w:rFonts w:hint="eastAsia"/>
        </w:rPr>
        <w:t>/</w:t>
      </w:r>
      <w:r>
        <w:t>boot/grub2/grub.cfg</w:t>
      </w:r>
      <w:r>
        <w:rPr>
          <w:rFonts w:hint="eastAsia"/>
        </w:rPr>
        <w:t>中的相应位置即可。</w:t>
      </w:r>
    </w:p>
    <w:p w14:paraId="0D5276B1" w14:textId="2E311098" w:rsidR="003E07F9" w:rsidRDefault="0007068D" w:rsidP="00891194">
      <w:pPr>
        <w:pStyle w:val="1e"/>
      </w:pPr>
      <w:r>
        <w:rPr>
          <w:rFonts w:hint="eastAsia"/>
        </w:rPr>
        <w:t>比如说，</w:t>
      </w:r>
      <w:r w:rsidRPr="0007068D">
        <w:t>$LFS/boot/grub/grub.cfg</w:t>
      </w:r>
      <w:r>
        <w:rPr>
          <w:rFonts w:hint="eastAsia"/>
        </w:rPr>
        <w:t>的第一</w:t>
      </w:r>
      <w:r>
        <w:rPr>
          <w:rFonts w:hint="eastAsia"/>
        </w:rPr>
        <w:t>menuentry</w:t>
      </w:r>
      <w:r>
        <w:rPr>
          <w:rFonts w:hint="eastAsia"/>
        </w:rPr>
        <w:t>快的包含如下内容：</w:t>
      </w:r>
    </w:p>
    <w:p w14:paraId="7E63CC77" w14:textId="77777777" w:rsidR="00B06363" w:rsidRPr="00B06363" w:rsidRDefault="00B06363" w:rsidP="00B06363">
      <w:pPr>
        <w:pStyle w:val="2f2"/>
      </w:pPr>
      <w:r w:rsidRPr="00B06363">
        <w:t>### BEGIN /etc/grub.d/10_linux ###</w:t>
      </w:r>
    </w:p>
    <w:p w14:paraId="55A7F3C1" w14:textId="77777777" w:rsidR="00B06363" w:rsidRPr="00B06363" w:rsidRDefault="00B06363" w:rsidP="00B06363">
      <w:pPr>
        <w:pStyle w:val="2f2"/>
      </w:pPr>
      <w:r w:rsidRPr="00B06363">
        <w:t>menuentry 'GNU/Linux' --class gnu-linux --class gnu --class os $menuentry_id_option 'gnulinux-simple-</w:t>
      </w:r>
      <w:r w:rsidRPr="00B06363">
        <w:rPr>
          <w:i/>
          <w:iCs/>
        </w:rPr>
        <w:t>cc2f6dd5-caf9-4e91-9eac-edbfa484a4bc</w:t>
      </w:r>
      <w:r w:rsidRPr="00B06363">
        <w:t>' {</w:t>
      </w:r>
    </w:p>
    <w:p w14:paraId="273F1D23" w14:textId="77777777" w:rsidR="00B06363" w:rsidRPr="00B06363" w:rsidRDefault="00B06363" w:rsidP="00B06363">
      <w:pPr>
        <w:pStyle w:val="2f2"/>
      </w:pPr>
      <w:r w:rsidRPr="00B06363">
        <w:tab/>
        <w:t>load_video</w:t>
      </w:r>
    </w:p>
    <w:p w14:paraId="3B4DA261" w14:textId="77777777" w:rsidR="00B06363" w:rsidRPr="00B06363" w:rsidRDefault="00B06363" w:rsidP="00B06363">
      <w:pPr>
        <w:pStyle w:val="2f2"/>
      </w:pPr>
      <w:r w:rsidRPr="00B06363">
        <w:tab/>
        <w:t>insmod gzio</w:t>
      </w:r>
    </w:p>
    <w:p w14:paraId="2C5B34D6" w14:textId="77777777" w:rsidR="00B06363" w:rsidRPr="00B06363" w:rsidRDefault="00B06363" w:rsidP="00B06363">
      <w:pPr>
        <w:pStyle w:val="2f2"/>
      </w:pPr>
      <w:r w:rsidRPr="00B06363">
        <w:tab/>
        <w:t xml:space="preserve">insmod part_msdos </w:t>
      </w:r>
    </w:p>
    <w:p w14:paraId="4206C82A" w14:textId="77777777" w:rsidR="00B06363" w:rsidRPr="00B06363" w:rsidRDefault="00B06363" w:rsidP="00B06363">
      <w:pPr>
        <w:pStyle w:val="2f2"/>
      </w:pPr>
      <w:r w:rsidRPr="00B06363">
        <w:lastRenderedPageBreak/>
        <w:tab/>
        <w:t>insmod ext2</w:t>
      </w:r>
    </w:p>
    <w:p w14:paraId="1939C59B" w14:textId="77777777" w:rsidR="00B06363" w:rsidRPr="00B06363" w:rsidRDefault="00B06363" w:rsidP="00B06363">
      <w:pPr>
        <w:pStyle w:val="2f2"/>
      </w:pPr>
      <w:r w:rsidRPr="00B06363">
        <w:tab/>
        <w:t>set root='hd1,msdos1'</w:t>
      </w:r>
    </w:p>
    <w:p w14:paraId="585E96AF" w14:textId="77777777" w:rsidR="00B06363" w:rsidRPr="00B06363" w:rsidRDefault="00B06363" w:rsidP="00B06363">
      <w:pPr>
        <w:pStyle w:val="2f2"/>
      </w:pPr>
      <w:r w:rsidRPr="00B06363">
        <w:tab/>
        <w:t>if [ x$feature_platform_search_hint = xy ]; then</w:t>
      </w:r>
    </w:p>
    <w:p w14:paraId="3FC7AD70" w14:textId="77777777" w:rsidR="00B06363" w:rsidRPr="00B06363" w:rsidRDefault="00B06363" w:rsidP="00B06363">
      <w:pPr>
        <w:pStyle w:val="2f2"/>
      </w:pPr>
      <w:r w:rsidRPr="00B06363">
        <w:tab/>
        <w:t xml:space="preserve">  search --no-floppy --fs-uuid --set=root --hint-bios=hd1,msdos1 --hint-efi=hd1,msdos1 --hint-baremetal=ahci1,msdos1  cc2f6dd5-caf9-4e91-9eac-edbfa484a4bc</w:t>
      </w:r>
    </w:p>
    <w:p w14:paraId="6A5570CF" w14:textId="77777777" w:rsidR="00B06363" w:rsidRPr="00B06363" w:rsidRDefault="00B06363" w:rsidP="00B06363">
      <w:pPr>
        <w:pStyle w:val="2f2"/>
      </w:pPr>
      <w:r w:rsidRPr="00B06363">
        <w:tab/>
        <w:t>else</w:t>
      </w:r>
    </w:p>
    <w:p w14:paraId="6AD5AE35" w14:textId="77777777" w:rsidR="00B06363" w:rsidRPr="00B06363" w:rsidRDefault="00B06363" w:rsidP="00B06363">
      <w:pPr>
        <w:pStyle w:val="2f2"/>
      </w:pPr>
      <w:r w:rsidRPr="00B06363">
        <w:tab/>
        <w:t xml:space="preserve">  search --no-floppy --fs-uuid --set=root </w:t>
      </w:r>
      <w:r w:rsidRPr="00B06363">
        <w:rPr>
          <w:i/>
          <w:iCs/>
        </w:rPr>
        <w:t>cc2f6dd5-caf9-4e91-9eac-edbfa484a4bc</w:t>
      </w:r>
    </w:p>
    <w:p w14:paraId="22890E82" w14:textId="77777777" w:rsidR="00B06363" w:rsidRPr="00B06363" w:rsidRDefault="00B06363" w:rsidP="00B06363">
      <w:pPr>
        <w:pStyle w:val="2f2"/>
      </w:pPr>
      <w:r w:rsidRPr="00B06363">
        <w:tab/>
        <w:t>fi</w:t>
      </w:r>
    </w:p>
    <w:p w14:paraId="7EFE5063" w14:textId="77777777" w:rsidR="00B06363" w:rsidRPr="00B06363" w:rsidRDefault="00B06363" w:rsidP="00B06363">
      <w:pPr>
        <w:pStyle w:val="2f2"/>
      </w:pPr>
      <w:r w:rsidRPr="00B06363">
        <w:tab/>
        <w:t>echo</w:t>
      </w:r>
      <w:r w:rsidRPr="00B06363">
        <w:tab/>
        <w:t>'Loading Linux 3.19-lfs-7.7-systemd ...'</w:t>
      </w:r>
    </w:p>
    <w:p w14:paraId="7D5EEAE2" w14:textId="77777777" w:rsidR="00B06363" w:rsidRPr="00B06363" w:rsidRDefault="00B06363" w:rsidP="00B06363">
      <w:pPr>
        <w:pStyle w:val="2f2"/>
      </w:pPr>
      <w:r w:rsidRPr="00B06363">
        <w:tab/>
        <w:t>linux</w:t>
      </w:r>
      <w:r w:rsidRPr="00B06363">
        <w:tab/>
        <w:t xml:space="preserve">/boot/vmlinuz-3.19-lfs-7.7-systemd root=/dev/sdb1 ro  </w:t>
      </w:r>
    </w:p>
    <w:p w14:paraId="2B3656D2" w14:textId="0C12A0C5" w:rsidR="00B06363" w:rsidRDefault="00B06363" w:rsidP="00B06363">
      <w:pPr>
        <w:pStyle w:val="2f2"/>
        <w:rPr>
          <w:lang w:eastAsia="zh-CN"/>
        </w:rPr>
      </w:pPr>
      <w:r w:rsidRPr="00B06363">
        <w:rPr>
          <w:lang w:eastAsia="zh-CN"/>
        </w:rPr>
        <w:t>}</w:t>
      </w:r>
    </w:p>
    <w:p w14:paraId="41AE5692" w14:textId="4C17A1CA" w:rsidR="00B06363" w:rsidRDefault="00B06363" w:rsidP="00891194">
      <w:pPr>
        <w:pStyle w:val="1e"/>
      </w:pPr>
      <w:r>
        <w:rPr>
          <w:rFonts w:hint="eastAsia"/>
        </w:rPr>
        <w:t>注意其中的</w:t>
      </w:r>
      <w:r>
        <w:rPr>
          <w:rFonts w:hint="eastAsia"/>
        </w:rPr>
        <w:t>ID</w:t>
      </w:r>
      <w:r>
        <w:rPr>
          <w:rFonts w:hint="eastAsia"/>
        </w:rPr>
        <w:t>号和您的不会是一样的。</w:t>
      </w:r>
      <w:r w:rsidR="000A0686">
        <w:rPr>
          <w:rFonts w:hint="eastAsia"/>
        </w:rPr>
        <w:t>然后把这部分内容增加到宿主机文件</w:t>
      </w:r>
      <w:r w:rsidR="000A0686" w:rsidRPr="000A0686">
        <w:t>/boot/grub2/grub.cfg</w:t>
      </w:r>
      <w:r w:rsidR="000A0686">
        <w:rPr>
          <w:rFonts w:hint="eastAsia"/>
        </w:rPr>
        <w:t>的对应位置，如这条语句的后面：</w:t>
      </w:r>
    </w:p>
    <w:p w14:paraId="1C152EE8" w14:textId="3876EBDB" w:rsidR="000A0686" w:rsidRDefault="000A0686" w:rsidP="000A0686">
      <w:pPr>
        <w:pStyle w:val="2f2"/>
      </w:pPr>
      <w:r w:rsidRPr="000A0686">
        <w:t>### BEGIN /etc/grub.d/10_linux ###</w:t>
      </w:r>
    </w:p>
    <w:p w14:paraId="4543024E" w14:textId="1C46E8C0" w:rsidR="000A0686" w:rsidRDefault="000A0686" w:rsidP="00891194">
      <w:pPr>
        <w:pStyle w:val="1e"/>
      </w:pPr>
      <w:r>
        <w:rPr>
          <w:rFonts w:hint="eastAsia"/>
        </w:rPr>
        <w:t>当然，您可更改这条菜单项的标题</w:t>
      </w:r>
      <w:r w:rsidRPr="000A0686">
        <w:rPr>
          <w:rStyle w:val="2f3"/>
          <w:lang w:eastAsia="zh-CN"/>
        </w:rPr>
        <w:t>GNU/Linux</w:t>
      </w:r>
      <w:r>
        <w:rPr>
          <w:rFonts w:hint="eastAsia"/>
        </w:rPr>
        <w:t>，使之更个性化一点。</w:t>
      </w:r>
    </w:p>
    <w:p w14:paraId="53F866C8" w14:textId="41CDB6CC" w:rsidR="00A17070" w:rsidRDefault="00614297" w:rsidP="00614297">
      <w:pPr>
        <w:pStyle w:val="2"/>
      </w:pPr>
      <w:bookmarkStart w:id="55" w:name="_Toc76155802"/>
      <w:r>
        <w:rPr>
          <w:rFonts w:hint="eastAsia"/>
        </w:rPr>
        <w:t>进入新的系统</w:t>
      </w:r>
      <w:bookmarkEnd w:id="55"/>
    </w:p>
    <w:p w14:paraId="11DF918C" w14:textId="77777777" w:rsidR="00646169" w:rsidRDefault="00EB5CF8" w:rsidP="00891194">
      <w:pPr>
        <w:pStyle w:val="1e"/>
      </w:pPr>
      <w:r>
        <w:rPr>
          <w:rFonts w:hint="eastAsia"/>
        </w:rPr>
        <w:t>重启系统，会出现</w:t>
      </w:r>
      <w:r>
        <w:t>LFS</w:t>
      </w:r>
      <w:r>
        <w:rPr>
          <w:rFonts w:hint="eastAsia"/>
        </w:rPr>
        <w:t>系统的选择项，移动键盘的上下键选中它，按回车键进入，</w:t>
      </w:r>
    </w:p>
    <w:p w14:paraId="3B0D8BEF" w14:textId="3CE6776C" w:rsidR="00646169" w:rsidRDefault="00646169" w:rsidP="00891194">
      <w:pPr>
        <w:pStyle w:val="1e"/>
      </w:pPr>
      <w:r>
        <w:rPr>
          <w:noProof/>
        </w:rPr>
        <w:drawing>
          <wp:inline distT="0" distB="0" distL="0" distR="0" wp14:anchorId="70804A11" wp14:editId="7D9A48C6">
            <wp:extent cx="5426430" cy="3565071"/>
            <wp:effectExtent l="19050" t="19050" r="22225" b="1651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097" cy="357864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4BC7B5" w14:textId="77777777" w:rsidR="00646169" w:rsidRDefault="00646169" w:rsidP="00891194">
      <w:pPr>
        <w:pStyle w:val="1e"/>
      </w:pPr>
    </w:p>
    <w:p w14:paraId="7B8BD6D4" w14:textId="48DF56B0" w:rsidR="00A17070" w:rsidRDefault="00EB5CF8" w:rsidP="00891194">
      <w:pPr>
        <w:pStyle w:val="1e"/>
      </w:pPr>
      <w:r>
        <w:rPr>
          <w:rFonts w:hint="eastAsia"/>
        </w:rPr>
        <w:t>以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用户登录，输入</w:t>
      </w:r>
      <w:r>
        <w:rPr>
          <w:rFonts w:hint="eastAsia"/>
        </w:rPr>
        <w:t>LFS</w:t>
      </w:r>
      <w:r>
        <w:t xml:space="preserve">-BOOK </w:t>
      </w:r>
      <w:r w:rsidRPr="00EB5CF8">
        <w:t>6.25.3. Setting the root password</w:t>
      </w:r>
      <w:r>
        <w:rPr>
          <w:rFonts w:hint="eastAsia"/>
        </w:rPr>
        <w:t>节设置的密码。</w:t>
      </w:r>
    </w:p>
    <w:p w14:paraId="3EBD6A7E" w14:textId="22860266" w:rsidR="00A17070" w:rsidRDefault="00791010" w:rsidP="00891194">
      <w:pPr>
        <w:pStyle w:val="1e"/>
      </w:pPr>
      <w:r>
        <w:rPr>
          <w:noProof/>
        </w:rPr>
        <w:lastRenderedPageBreak/>
        <w:drawing>
          <wp:inline distT="0" distB="0" distL="0" distR="0" wp14:anchorId="0A16CBE3" wp14:editId="06428FFE">
            <wp:extent cx="5454000" cy="3009600"/>
            <wp:effectExtent l="19050" t="19050" r="13970" b="196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how!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009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AB37C6" w14:textId="77777777" w:rsidR="00A17070" w:rsidRDefault="00A17070" w:rsidP="00891194">
      <w:pPr>
        <w:pStyle w:val="1e"/>
      </w:pPr>
    </w:p>
    <w:p w14:paraId="5A874BCB" w14:textId="2F6B0245" w:rsidR="00A17070" w:rsidRDefault="00CB6A3F" w:rsidP="00891194">
      <w:pPr>
        <w:pStyle w:val="1e"/>
      </w:pPr>
      <w:r>
        <w:rPr>
          <w:rFonts w:hint="eastAsia"/>
        </w:rPr>
        <w:t>以上是进入</w:t>
      </w:r>
      <w:r w:rsidR="00791010" w:rsidRPr="00791010">
        <w:t>新系统</w:t>
      </w:r>
      <w:r>
        <w:rPr>
          <w:rFonts w:hint="eastAsia"/>
        </w:rPr>
        <w:t>的情形。</w:t>
      </w:r>
    </w:p>
    <w:p w14:paraId="3742CA9D" w14:textId="7D4E875C" w:rsidR="00433EF0" w:rsidRPr="00F14DB5" w:rsidRDefault="00433EF0" w:rsidP="00891194">
      <w:pPr>
        <w:pStyle w:val="1e"/>
      </w:pPr>
      <w:r>
        <w:rPr>
          <w:rFonts w:hint="eastAsia"/>
        </w:rPr>
        <w:t>至此大功告成！</w:t>
      </w:r>
    </w:p>
    <w:p w14:paraId="30C68BE4" w14:textId="329440C9" w:rsidR="00A427CF" w:rsidRDefault="00A427CF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7C8638B5" w14:textId="47BA34DB" w:rsidR="0020153C" w:rsidRDefault="001C489B" w:rsidP="00A427CF">
      <w:pPr>
        <w:pStyle w:val="1"/>
      </w:pPr>
      <w:bookmarkStart w:id="56" w:name="_Toc76155803"/>
      <w:r>
        <w:rPr>
          <w:rFonts w:hint="eastAsia"/>
        </w:rPr>
        <w:lastRenderedPageBreak/>
        <w:t>作业</w:t>
      </w:r>
      <w:r w:rsidR="00CD093D">
        <w:rPr>
          <w:rFonts w:hint="eastAsia"/>
        </w:rPr>
        <w:t>的提交</w:t>
      </w:r>
      <w:bookmarkEnd w:id="56"/>
    </w:p>
    <w:p w14:paraId="23628FFA" w14:textId="421AA0FC" w:rsidR="00BC3930" w:rsidRDefault="00CD093D" w:rsidP="00891194">
      <w:pPr>
        <w:pStyle w:val="1e"/>
      </w:pPr>
      <w:r w:rsidRPr="00CD093D">
        <w:t>本课程要求学生进行课程总结</w:t>
      </w:r>
      <w:r>
        <w:rPr>
          <w:rFonts w:hint="eastAsia"/>
        </w:rPr>
        <w:t>、撰写博客</w:t>
      </w:r>
      <w:r w:rsidRPr="00CD093D">
        <w:t>并发表至主流技术论坛</w:t>
      </w:r>
      <w:r>
        <w:rPr>
          <w:rFonts w:hint="eastAsia"/>
        </w:rPr>
        <w:t>，还要</w:t>
      </w:r>
      <w:r w:rsidRPr="00CD093D">
        <w:t>通过</w:t>
      </w:r>
      <w:r w:rsidRPr="00CD093D">
        <w:t>PR</w:t>
      </w:r>
      <w:r w:rsidRPr="00CD093D">
        <w:t>（</w:t>
      </w:r>
      <w:r w:rsidRPr="00CD093D">
        <w:t>Pull Request</w:t>
      </w:r>
      <w:r w:rsidRPr="00CD093D">
        <w:t>）提交作业至</w:t>
      </w:r>
      <w:r w:rsidRPr="00CD093D">
        <w:t>openEuler</w:t>
      </w:r>
      <w:r w:rsidRPr="00CD093D">
        <w:t>开源社区</w:t>
      </w:r>
      <w:r>
        <w:rPr>
          <w:rFonts w:hint="eastAsia"/>
        </w:rPr>
        <w:t>仓库</w:t>
      </w:r>
      <w:r w:rsidRPr="00CD093D">
        <w:t>，掌握开源社区开发流程</w:t>
      </w:r>
      <w:r>
        <w:rPr>
          <w:rFonts w:hint="eastAsia"/>
        </w:rPr>
        <w:t>。</w:t>
      </w:r>
    </w:p>
    <w:p w14:paraId="25D69768" w14:textId="37E4D253" w:rsidR="001C489B" w:rsidRDefault="00CD093D" w:rsidP="00CD093D">
      <w:pPr>
        <w:pStyle w:val="2"/>
        <w:rPr>
          <w:lang w:eastAsia="zh-CN"/>
        </w:rPr>
      </w:pPr>
      <w:bookmarkStart w:id="57" w:name="_Toc76155804"/>
      <w:r>
        <w:rPr>
          <w:rFonts w:hint="eastAsia"/>
          <w:lang w:eastAsia="zh-CN"/>
        </w:rPr>
        <w:t>课程总结</w:t>
      </w:r>
      <w:bookmarkEnd w:id="57"/>
    </w:p>
    <w:p w14:paraId="1610FC9D" w14:textId="24002717" w:rsidR="00CD093D" w:rsidRPr="00CD093D" w:rsidRDefault="00CD093D" w:rsidP="00891194">
      <w:pPr>
        <w:pStyle w:val="1e"/>
      </w:pPr>
      <w:r>
        <w:rPr>
          <w:rFonts w:hint="eastAsia"/>
        </w:rPr>
        <w:t>可以将课程总结以博客形式发表在</w:t>
      </w:r>
      <w:r w:rsidRPr="00CD093D">
        <w:t>github</w:t>
      </w:r>
      <w:r>
        <w:rPr>
          <w:rFonts w:hint="eastAsia"/>
        </w:rPr>
        <w:t>、</w:t>
      </w:r>
      <w:r w:rsidRPr="00CD093D">
        <w:t>gitee</w:t>
      </w:r>
      <w:r>
        <w:rPr>
          <w:rFonts w:hint="eastAsia"/>
        </w:rPr>
        <w:t>和</w:t>
      </w:r>
      <w:r>
        <w:rPr>
          <w:rFonts w:hint="eastAsia"/>
        </w:rPr>
        <w:t>CSDN</w:t>
      </w:r>
      <w:r>
        <w:rPr>
          <w:rFonts w:hint="eastAsia"/>
        </w:rPr>
        <w:t>等。</w:t>
      </w:r>
    </w:p>
    <w:p w14:paraId="723853FB" w14:textId="5D2AB66B" w:rsidR="00CD093D" w:rsidRPr="00CD093D" w:rsidRDefault="00CD093D" w:rsidP="00CD093D">
      <w:pPr>
        <w:pStyle w:val="2"/>
      </w:pPr>
      <w:bookmarkStart w:id="58" w:name="_Toc76155805"/>
      <w:r>
        <w:rPr>
          <w:rFonts w:hint="eastAsia"/>
          <w:lang w:eastAsia="zh-CN"/>
        </w:rPr>
        <w:t>通过</w:t>
      </w:r>
      <w:r>
        <w:rPr>
          <w:rFonts w:hint="eastAsia"/>
          <w:lang w:eastAsia="zh-CN"/>
        </w:rPr>
        <w:t>PR</w:t>
      </w:r>
      <w:r>
        <w:rPr>
          <w:rFonts w:hint="eastAsia"/>
          <w:lang w:eastAsia="zh-CN"/>
        </w:rPr>
        <w:t>提交作业</w:t>
      </w:r>
      <w:bookmarkEnd w:id="58"/>
    </w:p>
    <w:p w14:paraId="6F97C7D7" w14:textId="76EC892F" w:rsidR="00CD093D" w:rsidRDefault="00CD093D" w:rsidP="00891194">
      <w:pPr>
        <w:pStyle w:val="1e"/>
      </w:pPr>
      <w:r w:rsidRPr="00CD093D">
        <w:t>Pull Request</w:t>
      </w:r>
      <w:r w:rsidRPr="00CD093D">
        <w:t>，在</w:t>
      </w:r>
      <w:r w:rsidR="00072F59">
        <w:rPr>
          <w:rFonts w:hint="eastAsia"/>
        </w:rPr>
        <w:t>开源社区</w:t>
      </w:r>
      <w:r w:rsidRPr="00CD093D">
        <w:t>也常常被简称为</w:t>
      </w:r>
      <w:r w:rsidRPr="00CD093D">
        <w:t>PR</w:t>
      </w:r>
      <w:r w:rsidRPr="00CD093D">
        <w:t>，是自己修改源代码后，请求</w:t>
      </w:r>
      <w:r w:rsidR="00072F59">
        <w:rPr>
          <w:rFonts w:hint="eastAsia"/>
        </w:rPr>
        <w:t>上游</w:t>
      </w:r>
      <w:r w:rsidRPr="00CD093D">
        <w:t>仓库采纳该修改时采取的一种行为。</w:t>
      </w:r>
      <w:r w:rsidR="005A3760">
        <w:rPr>
          <w:rFonts w:hint="eastAsia"/>
        </w:rPr>
        <w:t>下面简要介绍通过</w:t>
      </w:r>
      <w:r w:rsidR="005A3760">
        <w:rPr>
          <w:rFonts w:hint="eastAsia"/>
        </w:rPr>
        <w:t>PR</w:t>
      </w:r>
      <w:r w:rsidR="005A3760">
        <w:rPr>
          <w:rFonts w:hint="eastAsia"/>
        </w:rPr>
        <w:t>提交作业的流程。</w:t>
      </w:r>
    </w:p>
    <w:p w14:paraId="06E3AD63" w14:textId="72D6E40B" w:rsidR="005A3760" w:rsidRDefault="002A5909" w:rsidP="00243D53">
      <w:pPr>
        <w:pStyle w:val="30"/>
      </w:pPr>
      <w:r>
        <w:rPr>
          <w:rFonts w:hint="eastAsia"/>
        </w:rPr>
        <w:t>若还未</w:t>
      </w:r>
      <w:r w:rsidR="00243D53">
        <w:rPr>
          <w:rFonts w:hint="eastAsia"/>
        </w:rPr>
        <w:t>在</w:t>
      </w:r>
      <w:r w:rsidR="00243D53">
        <w:rPr>
          <w:rFonts w:hint="eastAsia"/>
        </w:rPr>
        <w:t>g</w:t>
      </w:r>
      <w:r w:rsidR="00243D53">
        <w:t>itee</w:t>
      </w:r>
      <w:r w:rsidR="00243D53">
        <w:rPr>
          <w:rFonts w:hint="eastAsia"/>
        </w:rPr>
        <w:t>（</w:t>
      </w:r>
      <w:r w:rsidR="00243D53" w:rsidRPr="00243D53">
        <w:t>https://gitee.com/</w:t>
      </w:r>
      <w:r w:rsidR="00243D53">
        <w:rPr>
          <w:rFonts w:hint="eastAsia"/>
        </w:rPr>
        <w:t>）上注册账号</w:t>
      </w:r>
      <w:r>
        <w:rPr>
          <w:rFonts w:hint="eastAsia"/>
        </w:rPr>
        <w:t>要先注册账号</w:t>
      </w:r>
      <w:r w:rsidR="00243D53">
        <w:rPr>
          <w:rFonts w:hint="eastAsia"/>
        </w:rPr>
        <w:t>并登入</w:t>
      </w:r>
    </w:p>
    <w:p w14:paraId="38F76F56" w14:textId="5924AEA8" w:rsidR="002A5909" w:rsidRDefault="00C50E4D" w:rsidP="00891194">
      <w:pPr>
        <w:pStyle w:val="1e"/>
      </w:pPr>
      <w:r>
        <w:rPr>
          <w:rFonts w:hint="eastAsia"/>
        </w:rPr>
        <w:t>注意：</w:t>
      </w:r>
      <w:r w:rsidR="002A5909">
        <w:rPr>
          <w:rFonts w:hint="eastAsia"/>
        </w:rPr>
        <w:t>注册账号时最好直接用自己的私人邮箱注册。</w:t>
      </w:r>
    </w:p>
    <w:p w14:paraId="46604CA3" w14:textId="4499737D" w:rsidR="00243D53" w:rsidRDefault="00243D53" w:rsidP="00243D53">
      <w:pPr>
        <w:pStyle w:val="30"/>
      </w:pPr>
      <w:r>
        <w:rPr>
          <w:rFonts w:hint="eastAsia"/>
        </w:rPr>
        <w:t>进入</w:t>
      </w:r>
      <w:r>
        <w:t>openEuler</w:t>
      </w:r>
      <w:r>
        <w:rPr>
          <w:rFonts w:hint="eastAsia"/>
        </w:rPr>
        <w:t>创新实践课官方代码仓</w:t>
      </w:r>
    </w:p>
    <w:p w14:paraId="3A556AF4" w14:textId="5328DB48" w:rsidR="00E74A38" w:rsidRDefault="00560B67" w:rsidP="00891194">
      <w:pPr>
        <w:pStyle w:val="1e"/>
      </w:pPr>
      <w:r w:rsidRPr="00560B67">
        <w:rPr>
          <w:noProof/>
        </w:rPr>
        <w:drawing>
          <wp:inline distT="0" distB="0" distL="0" distR="0" wp14:anchorId="4913C562" wp14:editId="4F7EEBCC">
            <wp:extent cx="5315482" cy="2533650"/>
            <wp:effectExtent l="19050" t="19050" r="19050" b="1905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2294" cy="254166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7141C1" w14:textId="633BC056" w:rsidR="00560B67" w:rsidRDefault="00C546AA" w:rsidP="00891194">
      <w:pPr>
        <w:pStyle w:val="1e"/>
      </w:pPr>
      <w:hyperlink r:id="rId89" w:history="1">
        <w:r w:rsidR="00560B67" w:rsidRPr="006C1775">
          <w:rPr>
            <w:rStyle w:val="ad"/>
          </w:rPr>
          <w:t>https://gitee.com/openeuler-practice-courses</w:t>
        </w:r>
      </w:hyperlink>
      <w:r w:rsidR="00560B67">
        <w:t xml:space="preserve"> </w:t>
      </w:r>
    </w:p>
    <w:p w14:paraId="064E8CD2" w14:textId="165F3880" w:rsidR="00560B67" w:rsidRDefault="00B1307C" w:rsidP="00560B67">
      <w:pPr>
        <w:pStyle w:val="30"/>
      </w:pPr>
      <w:r>
        <w:rPr>
          <w:rFonts w:hint="eastAsia"/>
        </w:rPr>
        <w:lastRenderedPageBreak/>
        <w:t>选择</w:t>
      </w:r>
      <w:r w:rsidR="00560B67">
        <w:rPr>
          <w:rFonts w:hint="eastAsia"/>
        </w:rPr>
        <w:t>自己学校的代码仓</w:t>
      </w:r>
      <w:r>
        <w:rPr>
          <w:rFonts w:hint="eastAsia"/>
        </w:rPr>
        <w:t>进入</w:t>
      </w:r>
      <w:r w:rsidR="00B53A48">
        <w:rPr>
          <w:rFonts w:hint="eastAsia"/>
        </w:rPr>
        <w:t>，接下来以南开大学为例：</w:t>
      </w:r>
    </w:p>
    <w:p w14:paraId="1C5001FC" w14:textId="2C65A486" w:rsidR="00560B67" w:rsidRDefault="00560B67" w:rsidP="00891194">
      <w:pPr>
        <w:pStyle w:val="1e"/>
      </w:pPr>
      <w:r w:rsidRPr="00560B67">
        <w:rPr>
          <w:noProof/>
        </w:rPr>
        <w:drawing>
          <wp:inline distT="0" distB="0" distL="0" distR="0" wp14:anchorId="52656140" wp14:editId="7FA04CE2">
            <wp:extent cx="5369379" cy="2174938"/>
            <wp:effectExtent l="19050" t="19050" r="22225" b="158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0812" cy="218362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79B391" w14:textId="72615D95" w:rsidR="00560B67" w:rsidRDefault="00560B67" w:rsidP="00891194">
      <w:pPr>
        <w:pStyle w:val="1e"/>
      </w:pPr>
      <w:r>
        <w:rPr>
          <w:rFonts w:hint="eastAsia"/>
        </w:rPr>
        <w:t>比如说进入：</w:t>
      </w:r>
      <w:hyperlink r:id="rId91" w:history="1">
        <w:r w:rsidRPr="006C1775">
          <w:rPr>
            <w:rStyle w:val="ad"/>
          </w:rPr>
          <w:t>https://gitee.com/openeuler-practice-courses/nankai_university_2021</w:t>
        </w:r>
      </w:hyperlink>
      <w:r>
        <w:t xml:space="preserve"> </w:t>
      </w:r>
    </w:p>
    <w:p w14:paraId="0F200501" w14:textId="39245123" w:rsidR="00243D53" w:rsidRDefault="00E74A38" w:rsidP="00E74A38">
      <w:pPr>
        <w:pStyle w:val="30"/>
      </w:pPr>
      <w:r>
        <w:rPr>
          <w:rFonts w:hint="eastAsia"/>
        </w:rPr>
        <w:t>在该页面上找到</w:t>
      </w:r>
      <w:r>
        <w:rPr>
          <w:rFonts w:hint="eastAsia"/>
        </w:rPr>
        <w:t>F</w:t>
      </w:r>
      <w:r>
        <w:t>or</w:t>
      </w:r>
      <w:r>
        <w:rPr>
          <w:rFonts w:hint="eastAsia"/>
        </w:rPr>
        <w:t>k</w:t>
      </w:r>
      <w:r>
        <w:rPr>
          <w:rFonts w:hint="eastAsia"/>
        </w:rPr>
        <w:t>按钮并</w:t>
      </w:r>
      <w:r>
        <w:rPr>
          <w:rFonts w:hint="eastAsia"/>
        </w:rPr>
        <w:t>fork</w:t>
      </w:r>
      <w:r>
        <w:rPr>
          <w:rFonts w:hint="eastAsia"/>
        </w:rPr>
        <w:t>之</w:t>
      </w:r>
    </w:p>
    <w:p w14:paraId="4149731F" w14:textId="4E9E8FB8" w:rsidR="00E74A38" w:rsidRDefault="005F4097" w:rsidP="00891194">
      <w:pPr>
        <w:pStyle w:val="1e"/>
      </w:pPr>
      <w:r>
        <w:rPr>
          <w:noProof/>
        </w:rPr>
        <w:drawing>
          <wp:inline distT="0" distB="0" distL="0" distR="0" wp14:anchorId="33FC5A97" wp14:editId="5657B936">
            <wp:extent cx="5409211" cy="1645920"/>
            <wp:effectExtent l="0" t="0" r="127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12585" cy="164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95E0" w14:textId="43B27822" w:rsidR="00243D53" w:rsidRDefault="00BF1D12" w:rsidP="00891194">
      <w:pPr>
        <w:pStyle w:val="1e"/>
      </w:pPr>
      <w:r>
        <w:rPr>
          <w:rFonts w:hint="eastAsia"/>
        </w:rPr>
        <w:t>点击</w:t>
      </w:r>
      <w:r>
        <w:rPr>
          <w:rFonts w:hint="eastAsia"/>
        </w:rPr>
        <w:t>fork</w:t>
      </w:r>
      <w:r>
        <w:rPr>
          <w:rFonts w:hint="eastAsia"/>
        </w:rPr>
        <w:t>按钮</w:t>
      </w:r>
      <w:r>
        <w:rPr>
          <w:rFonts w:hint="eastAsia"/>
        </w:rPr>
        <w:t>fork</w:t>
      </w:r>
      <w:r>
        <w:rPr>
          <w:rFonts w:hint="eastAsia"/>
        </w:rPr>
        <w:t>之。</w:t>
      </w:r>
    </w:p>
    <w:p w14:paraId="30B777E9" w14:textId="097FEB08" w:rsidR="00560B67" w:rsidRDefault="00560B67" w:rsidP="00891194">
      <w:pPr>
        <w:pStyle w:val="1e"/>
      </w:pPr>
    </w:p>
    <w:p w14:paraId="0B684D07" w14:textId="4C693629" w:rsidR="00560B67" w:rsidRDefault="00560B67" w:rsidP="00891194">
      <w:pPr>
        <w:pStyle w:val="1e"/>
      </w:pPr>
      <w:r w:rsidRPr="00560B67">
        <w:rPr>
          <w:noProof/>
        </w:rPr>
        <w:lastRenderedPageBreak/>
        <w:drawing>
          <wp:inline distT="0" distB="0" distL="0" distR="0" wp14:anchorId="7B4FACC4" wp14:editId="7456F125">
            <wp:extent cx="5796794" cy="4272755"/>
            <wp:effectExtent l="19050" t="19050" r="13970" b="1397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96794" cy="427275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F09A5F" w14:textId="172B7042" w:rsidR="00560B67" w:rsidRDefault="00560B67" w:rsidP="00891194">
      <w:pPr>
        <w:pStyle w:val="1e"/>
      </w:pPr>
      <w:r>
        <w:rPr>
          <w:rFonts w:hint="eastAsia"/>
        </w:rPr>
        <w:t>这时会出现个人账号的图标。</w:t>
      </w:r>
    </w:p>
    <w:p w14:paraId="787E5516" w14:textId="21932747" w:rsidR="00560B67" w:rsidRDefault="00560B67" w:rsidP="00891194">
      <w:pPr>
        <w:pStyle w:val="1e"/>
      </w:pPr>
    </w:p>
    <w:p w14:paraId="2556930E" w14:textId="797376D7" w:rsidR="00560B67" w:rsidRDefault="00560B67" w:rsidP="00891194">
      <w:pPr>
        <w:pStyle w:val="1e"/>
      </w:pPr>
      <w:r w:rsidRPr="00560B67">
        <w:rPr>
          <w:noProof/>
        </w:rPr>
        <w:lastRenderedPageBreak/>
        <w:drawing>
          <wp:inline distT="0" distB="0" distL="0" distR="0" wp14:anchorId="5DA2FC88" wp14:editId="0A6F1E10">
            <wp:extent cx="5294294" cy="3992335"/>
            <wp:effectExtent l="19050" t="19050" r="20955" b="2730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99646" cy="399637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7D56BC" w14:textId="7186B6F1" w:rsidR="00560B67" w:rsidRDefault="00560B67" w:rsidP="00891194">
      <w:pPr>
        <w:pStyle w:val="1e"/>
      </w:pPr>
      <w:r>
        <w:rPr>
          <w:rFonts w:hint="eastAsia"/>
        </w:rPr>
        <w:t>选中自己账号然后点击确认按钮。</w:t>
      </w:r>
    </w:p>
    <w:p w14:paraId="58253A67" w14:textId="273E6F31" w:rsidR="005A3FA3" w:rsidRDefault="005A3FA3" w:rsidP="00891194">
      <w:pPr>
        <w:pStyle w:val="1e"/>
      </w:pPr>
    </w:p>
    <w:p w14:paraId="213C6240" w14:textId="1211B8BF" w:rsidR="005A3FA3" w:rsidRDefault="005A3FA3" w:rsidP="00891194">
      <w:pPr>
        <w:pStyle w:val="1e"/>
      </w:pPr>
      <w:r w:rsidRPr="005A3FA3">
        <w:rPr>
          <w:noProof/>
        </w:rPr>
        <w:drawing>
          <wp:inline distT="0" distB="0" distL="0" distR="0" wp14:anchorId="7ECE5F57" wp14:editId="5A914505">
            <wp:extent cx="5282293" cy="2186249"/>
            <wp:effectExtent l="19050" t="19050" r="13970" b="2413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92651" cy="219053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CEF9D4" w14:textId="2A850F28" w:rsidR="00473124" w:rsidRDefault="005A3FA3" w:rsidP="00891194">
      <w:pPr>
        <w:pStyle w:val="1e"/>
      </w:pPr>
      <w:r>
        <w:rPr>
          <w:rFonts w:hint="eastAsia"/>
        </w:rPr>
        <w:t>这时该仓库会出现在自己的主页下。</w:t>
      </w:r>
    </w:p>
    <w:p w14:paraId="7143F702" w14:textId="77777777" w:rsidR="00473124" w:rsidRDefault="00473124" w:rsidP="00891194">
      <w:pPr>
        <w:pStyle w:val="1e"/>
      </w:pPr>
    </w:p>
    <w:p w14:paraId="4A28F71E" w14:textId="57B82D40" w:rsidR="00952094" w:rsidRDefault="00EE53EE" w:rsidP="00891194">
      <w:pPr>
        <w:pStyle w:val="1e"/>
      </w:pPr>
      <w:r w:rsidRPr="00EE53EE">
        <w:rPr>
          <w:noProof/>
        </w:rPr>
        <w:lastRenderedPageBreak/>
        <w:drawing>
          <wp:inline distT="0" distB="0" distL="0" distR="0" wp14:anchorId="4FACC9DD" wp14:editId="0E2ED802">
            <wp:extent cx="5457806" cy="2158093"/>
            <wp:effectExtent l="19050" t="19050" r="10160" b="1397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71070" cy="216333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5B5313" w14:textId="3AFA889D" w:rsidR="008C160A" w:rsidRDefault="00E6487A" w:rsidP="00891194">
      <w:pPr>
        <w:pStyle w:val="1e"/>
      </w:pPr>
      <w:r>
        <w:rPr>
          <w:rFonts w:hint="eastAsia"/>
        </w:rPr>
        <w:t>注意：</w:t>
      </w:r>
      <w:r w:rsidR="008C160A">
        <w:rPr>
          <w:rFonts w:hint="eastAsia"/>
        </w:rPr>
        <w:t>如果</w:t>
      </w:r>
      <w:r w:rsidR="00F562E9">
        <w:rPr>
          <w:rFonts w:hint="eastAsia"/>
        </w:rPr>
        <w:t>之前已经</w:t>
      </w:r>
      <w:r w:rsidR="00F562E9">
        <w:rPr>
          <w:rFonts w:hint="eastAsia"/>
        </w:rPr>
        <w:t>fork</w:t>
      </w:r>
      <w:r w:rsidR="00F562E9">
        <w:rPr>
          <w:rFonts w:hint="eastAsia"/>
        </w:rPr>
        <w:t>该代码仓又想</w:t>
      </w:r>
      <w:r w:rsidR="008C160A">
        <w:rPr>
          <w:rFonts w:hint="eastAsia"/>
        </w:rPr>
        <w:t>要删除</w:t>
      </w:r>
      <w:r w:rsidR="00F562E9">
        <w:rPr>
          <w:rFonts w:hint="eastAsia"/>
        </w:rPr>
        <w:t>后重新</w:t>
      </w:r>
      <w:r w:rsidR="008C160A">
        <w:rPr>
          <w:rFonts w:hint="eastAsia"/>
        </w:rPr>
        <w:t>fork</w:t>
      </w:r>
      <w:r w:rsidR="00F562E9">
        <w:rPr>
          <w:rFonts w:hint="eastAsia"/>
        </w:rPr>
        <w:t>，则可以先进入自己的</w:t>
      </w:r>
      <w:r w:rsidR="008C160A">
        <w:rPr>
          <w:rFonts w:hint="eastAsia"/>
        </w:rPr>
        <w:t>代码仓，</w:t>
      </w:r>
      <w:r w:rsidR="00F562E9">
        <w:rPr>
          <w:rFonts w:hint="eastAsia"/>
        </w:rPr>
        <w:t>然后</w:t>
      </w:r>
      <w:r w:rsidR="008C160A">
        <w:rPr>
          <w:rFonts w:hint="eastAsia"/>
        </w:rPr>
        <w:t>进入“</w:t>
      </w:r>
      <w:r w:rsidR="008C160A">
        <w:rPr>
          <w:rFonts w:hint="eastAsia"/>
        </w:rPr>
        <w:t>Settings</w:t>
      </w:r>
      <w:r w:rsidR="00F562E9">
        <w:rPr>
          <w:rFonts w:hint="eastAsia"/>
        </w:rPr>
        <w:t>（设置）</w:t>
      </w:r>
      <w:r w:rsidR="008C160A">
        <w:rPr>
          <w:rFonts w:hint="eastAsia"/>
        </w:rPr>
        <w:t>”页面</w:t>
      </w:r>
      <w:r w:rsidR="00F562E9">
        <w:rPr>
          <w:rFonts w:hint="eastAsia"/>
        </w:rPr>
        <w:t>，点击左侧导航栏的“</w:t>
      </w:r>
      <w:r w:rsidR="00F562E9">
        <w:rPr>
          <w:rFonts w:hint="eastAsia"/>
        </w:rPr>
        <w:t>D</w:t>
      </w:r>
      <w:r w:rsidR="00F562E9">
        <w:t>elete</w:t>
      </w:r>
      <w:r w:rsidR="00F562E9">
        <w:rPr>
          <w:rFonts w:hint="eastAsia"/>
        </w:rPr>
        <w:t>（删除）”链接，</w:t>
      </w:r>
      <w:r w:rsidR="00F562E9" w:rsidRPr="00F562E9">
        <w:t>在确认操作后，要求对用户进行密码校验确认。校验密码后即可删除仓库。</w:t>
      </w:r>
    </w:p>
    <w:p w14:paraId="44DFED46" w14:textId="5D9E60E8" w:rsidR="00952094" w:rsidRDefault="00952094" w:rsidP="00891194">
      <w:pPr>
        <w:pStyle w:val="1e"/>
      </w:pPr>
    </w:p>
    <w:p w14:paraId="1FF89341" w14:textId="65E8DC40" w:rsidR="00952094" w:rsidRDefault="008F4422" w:rsidP="00891194">
      <w:pPr>
        <w:pStyle w:val="1e"/>
      </w:pPr>
      <w:r>
        <w:rPr>
          <w:rFonts w:hint="eastAsia"/>
        </w:rPr>
        <w:t>在</w:t>
      </w:r>
      <w:r>
        <w:rPr>
          <w:rFonts w:hint="eastAsia"/>
        </w:rPr>
        <w:t>gitee</w:t>
      </w:r>
      <w:r>
        <w:rPr>
          <w:rFonts w:hint="eastAsia"/>
        </w:rPr>
        <w:t>页面上</w:t>
      </w:r>
      <w:r>
        <w:rPr>
          <w:rFonts w:hint="eastAsia"/>
        </w:rPr>
        <w:t>fork</w:t>
      </w:r>
      <w:r>
        <w:rPr>
          <w:rFonts w:hint="eastAsia"/>
        </w:rPr>
        <w:t>完毕后，</w:t>
      </w:r>
      <w:r w:rsidR="001D7D12">
        <w:rPr>
          <w:rFonts w:hint="eastAsia"/>
        </w:rPr>
        <w:t>下面的步骤</w:t>
      </w:r>
      <w:r>
        <w:rPr>
          <w:rFonts w:hint="eastAsia"/>
        </w:rPr>
        <w:t>在</w:t>
      </w:r>
      <w:r>
        <w:rPr>
          <w:rFonts w:hint="eastAsia"/>
        </w:rPr>
        <w:t>git</w:t>
      </w:r>
      <w:r w:rsidRPr="00F87F7D">
        <w:rPr>
          <w:rFonts w:hint="eastAsia"/>
        </w:rPr>
        <w:t>命令</w:t>
      </w:r>
      <w:r>
        <w:rPr>
          <w:rFonts w:hint="eastAsia"/>
        </w:rPr>
        <w:t>窗口运行</w:t>
      </w:r>
      <w:r>
        <w:rPr>
          <w:rFonts w:hint="eastAsia"/>
        </w:rPr>
        <w:t>g</w:t>
      </w:r>
      <w:r>
        <w:t>it</w:t>
      </w:r>
      <w:r>
        <w:rPr>
          <w:rFonts w:hint="eastAsia"/>
        </w:rPr>
        <w:t>命令。</w:t>
      </w:r>
    </w:p>
    <w:p w14:paraId="541A9465" w14:textId="3CF38568" w:rsidR="00CD093D" w:rsidRDefault="00D53146" w:rsidP="00F87F7D">
      <w:pPr>
        <w:pStyle w:val="30"/>
      </w:pPr>
      <w:r>
        <w:rPr>
          <w:rFonts w:hint="eastAsia"/>
        </w:rPr>
        <w:t>先</w:t>
      </w:r>
      <w:r w:rsidR="00F87F7D">
        <w:rPr>
          <w:rFonts w:hint="eastAsia"/>
        </w:rPr>
        <w:t>在</w:t>
      </w:r>
      <w:r w:rsidR="00F87F7D">
        <w:rPr>
          <w:rFonts w:hint="eastAsia"/>
        </w:rPr>
        <w:t>g</w:t>
      </w:r>
      <w:r w:rsidR="00F87F7D">
        <w:t>itee</w:t>
      </w:r>
      <w:r w:rsidR="00F87F7D">
        <w:rPr>
          <w:rFonts w:hint="eastAsia"/>
        </w:rPr>
        <w:t>页面上拷贝仓库地址</w:t>
      </w:r>
    </w:p>
    <w:p w14:paraId="1C405F9C" w14:textId="74F08220" w:rsidR="00F87F7D" w:rsidRDefault="00F87F7D" w:rsidP="00891194">
      <w:pPr>
        <w:pStyle w:val="1e"/>
      </w:pPr>
      <w:r w:rsidRPr="00F87F7D">
        <w:rPr>
          <w:noProof/>
        </w:rPr>
        <w:drawing>
          <wp:inline distT="0" distB="0" distL="0" distR="0" wp14:anchorId="511BD59A" wp14:editId="34E825C5">
            <wp:extent cx="5412922" cy="2066211"/>
            <wp:effectExtent l="19050" t="19050" r="16510" b="10795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28624" cy="207220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BCFA10" w14:textId="6A89892D" w:rsidR="00F87F7D" w:rsidRDefault="00F87F7D" w:rsidP="00891194">
      <w:pPr>
        <w:pStyle w:val="1e"/>
      </w:pPr>
      <w:r>
        <w:rPr>
          <w:rFonts w:hint="eastAsia"/>
        </w:rPr>
        <w:t>在这里是：</w:t>
      </w:r>
      <w:r w:rsidRPr="00F87F7D">
        <w:t>https://gitee.com/</w:t>
      </w:r>
      <w:r w:rsidRPr="005F4097">
        <w:rPr>
          <w:color w:val="C00000"/>
        </w:rPr>
        <w:t>woodrabbit</w:t>
      </w:r>
      <w:r w:rsidRPr="00F87F7D">
        <w:t>/nankai_university_2021.git</w:t>
      </w:r>
      <w:r w:rsidR="005F4097">
        <w:t xml:space="preserve"> (</w:t>
      </w:r>
      <w:r w:rsidR="005F4097" w:rsidRPr="005F4097">
        <w:t xml:space="preserve">woodrabbit </w:t>
      </w:r>
      <w:r w:rsidR="005F4097" w:rsidRPr="005F4097">
        <w:t>是老师的</w:t>
      </w:r>
      <w:r w:rsidR="005F4097" w:rsidRPr="005F4097">
        <w:t>Id)</w:t>
      </w:r>
    </w:p>
    <w:p w14:paraId="79FFA9E4" w14:textId="7703E363" w:rsidR="005F4097" w:rsidRPr="005F4097" w:rsidRDefault="005F4097" w:rsidP="005F4097">
      <w:pPr>
        <w:pStyle w:val="1e"/>
        <w:rPr>
          <w:color w:val="C00000"/>
        </w:rPr>
      </w:pPr>
      <w:r w:rsidRPr="005F4097">
        <w:rPr>
          <w:color w:val="C00000"/>
        </w:rPr>
        <w:t>以下的操作</w:t>
      </w:r>
      <w:r>
        <w:rPr>
          <w:color w:val="C00000"/>
        </w:rPr>
        <w:t>建议</w:t>
      </w:r>
      <w:r w:rsidRPr="005F4097">
        <w:rPr>
          <w:color w:val="C00000"/>
        </w:rPr>
        <w:t>在</w:t>
      </w:r>
      <w:r w:rsidRPr="005F4097">
        <w:rPr>
          <w:color w:val="C00000"/>
        </w:rPr>
        <w:t>openEuler</w:t>
      </w:r>
      <w:r w:rsidRPr="005F4097">
        <w:rPr>
          <w:color w:val="C00000"/>
        </w:rPr>
        <w:t>虚拟机环境上执行</w:t>
      </w:r>
      <w:r w:rsidRPr="005F4097">
        <w:rPr>
          <w:rFonts w:hint="eastAsia"/>
          <w:color w:val="C00000"/>
        </w:rPr>
        <w:t>：</w:t>
      </w:r>
    </w:p>
    <w:p w14:paraId="5365CE8F" w14:textId="353A1F99" w:rsidR="00851133" w:rsidRDefault="00CF4CE3" w:rsidP="00F87F7D">
      <w:pPr>
        <w:pStyle w:val="30"/>
      </w:pPr>
      <w:r>
        <w:rPr>
          <w:rFonts w:hint="eastAsia"/>
        </w:rPr>
        <w:t>关于</w:t>
      </w:r>
      <w:r w:rsidR="00851133">
        <w:t>Git</w:t>
      </w:r>
      <w:r w:rsidR="00851133">
        <w:rPr>
          <w:rFonts w:hint="eastAsia"/>
        </w:rPr>
        <w:t>的初始设置</w:t>
      </w:r>
    </w:p>
    <w:p w14:paraId="65161C39" w14:textId="3BE2C156" w:rsidR="00851133" w:rsidRDefault="00A45BE6" w:rsidP="00891194">
      <w:pPr>
        <w:pStyle w:val="1e"/>
      </w:pPr>
      <w:r>
        <w:rPr>
          <w:rFonts w:hint="eastAsia"/>
        </w:rPr>
        <w:t>若是</w:t>
      </w:r>
      <w:r w:rsidR="00547992">
        <w:rPr>
          <w:rFonts w:hint="eastAsia"/>
        </w:rPr>
        <w:t>第一次</w:t>
      </w:r>
      <w:r w:rsidR="00851133">
        <w:rPr>
          <w:rFonts w:hint="eastAsia"/>
        </w:rPr>
        <w:t>使用</w:t>
      </w:r>
      <w:r w:rsidR="00851133">
        <w:rPr>
          <w:rFonts w:hint="eastAsia"/>
        </w:rPr>
        <w:t>git</w:t>
      </w:r>
      <w:r w:rsidR="00851133">
        <w:rPr>
          <w:rFonts w:hint="eastAsia"/>
        </w:rPr>
        <w:t>命令</w:t>
      </w:r>
      <w:r>
        <w:rPr>
          <w:rFonts w:hint="eastAsia"/>
        </w:rPr>
        <w:t>，则</w:t>
      </w:r>
      <w:r w:rsidR="00851133">
        <w:rPr>
          <w:rFonts w:hint="eastAsia"/>
        </w:rPr>
        <w:t>要设置姓名和邮箱（请用英文输入）。</w:t>
      </w:r>
    </w:p>
    <w:p w14:paraId="33EFAB78" w14:textId="6492460D" w:rsidR="00851133" w:rsidRDefault="00851133" w:rsidP="00851133">
      <w:pPr>
        <w:pStyle w:val="2f2"/>
      </w:pPr>
      <w:r>
        <w:t>git config --global user.name "</w:t>
      </w:r>
      <w:r w:rsidRPr="00B53A48">
        <w:rPr>
          <w:i/>
          <w:color w:val="C00000"/>
        </w:rPr>
        <w:t>your-user-name</w:t>
      </w:r>
      <w:r>
        <w:t>"</w:t>
      </w:r>
    </w:p>
    <w:p w14:paraId="5DDB73E0" w14:textId="172E072D" w:rsidR="00851133" w:rsidRDefault="00851133" w:rsidP="00851133">
      <w:pPr>
        <w:pStyle w:val="2f2"/>
      </w:pPr>
      <w:r>
        <w:t>git config --global user.email "</w:t>
      </w:r>
      <w:r w:rsidRPr="00B53A48">
        <w:rPr>
          <w:i/>
          <w:color w:val="C00000"/>
        </w:rPr>
        <w:t>your-email-address</w:t>
      </w:r>
      <w:r>
        <w:t>"</w:t>
      </w:r>
    </w:p>
    <w:p w14:paraId="3F86EBD4" w14:textId="4F58403A" w:rsidR="00851133" w:rsidRDefault="00851133" w:rsidP="00891194">
      <w:pPr>
        <w:pStyle w:val="1e"/>
      </w:pPr>
      <w:r>
        <w:rPr>
          <w:rFonts w:hint="eastAsia"/>
        </w:rPr>
        <w:t>注意邮箱地址应与</w:t>
      </w:r>
      <w:r>
        <w:rPr>
          <w:rFonts w:hint="eastAsia"/>
        </w:rPr>
        <w:t>g</w:t>
      </w:r>
      <w:r>
        <w:t>itee</w:t>
      </w:r>
      <w:r>
        <w:rPr>
          <w:rFonts w:hint="eastAsia"/>
        </w:rPr>
        <w:t>账号的邮箱地址保持一致。</w:t>
      </w:r>
    </w:p>
    <w:p w14:paraId="24136CFD" w14:textId="743A540D" w:rsidR="00F87F7D" w:rsidRDefault="00F87F7D" w:rsidP="00F87F7D">
      <w:pPr>
        <w:pStyle w:val="30"/>
      </w:pPr>
      <w:r>
        <w:rPr>
          <w:rFonts w:hint="eastAsia"/>
        </w:rPr>
        <w:t>在</w:t>
      </w:r>
      <w:r>
        <w:rPr>
          <w:rFonts w:hint="eastAsia"/>
        </w:rPr>
        <w:t>git</w:t>
      </w:r>
      <w:r>
        <w:rPr>
          <w:rFonts w:hint="eastAsia"/>
        </w:rPr>
        <w:t>命令窗口</w:t>
      </w:r>
      <w:r>
        <w:rPr>
          <w:rFonts w:hint="eastAsia"/>
        </w:rPr>
        <w:t>c</w:t>
      </w:r>
      <w:r>
        <w:t>lone</w:t>
      </w:r>
      <w:r w:rsidR="00F93D4E">
        <w:rPr>
          <w:rFonts w:hint="eastAsia"/>
        </w:rPr>
        <w:t>自己</w:t>
      </w:r>
      <w:r w:rsidR="00F93D4E">
        <w:rPr>
          <w:rFonts w:hint="eastAsia"/>
        </w:rPr>
        <w:t>f</w:t>
      </w:r>
      <w:r w:rsidR="00F93D4E">
        <w:t>ork</w:t>
      </w:r>
      <w:r w:rsidR="00F93D4E">
        <w:rPr>
          <w:rFonts w:hint="eastAsia"/>
        </w:rPr>
        <w:t>的</w:t>
      </w:r>
      <w:r>
        <w:rPr>
          <w:rFonts w:hint="eastAsia"/>
        </w:rPr>
        <w:t>仓库并进入仓库目录</w:t>
      </w:r>
    </w:p>
    <w:p w14:paraId="02A662D9" w14:textId="3C198BF6" w:rsidR="00F87F7D" w:rsidRDefault="00F87F7D" w:rsidP="00F87F7D">
      <w:pPr>
        <w:pStyle w:val="2f2"/>
      </w:pPr>
      <w:r w:rsidRPr="00F87F7D">
        <w:t xml:space="preserve">git clone </w:t>
      </w:r>
      <w:hyperlink r:id="rId98" w:history="1">
        <w:r w:rsidRPr="006C1775">
          <w:rPr>
            <w:rStyle w:val="ad"/>
          </w:rPr>
          <w:t>https://gitee.com/</w:t>
        </w:r>
        <w:r w:rsidRPr="00B53A48">
          <w:rPr>
            <w:i/>
            <w:color w:val="C00000"/>
          </w:rPr>
          <w:t>woodrabbit</w:t>
        </w:r>
        <w:r w:rsidRPr="006C1775">
          <w:rPr>
            <w:rStyle w:val="ad"/>
          </w:rPr>
          <w:t>/</w:t>
        </w:r>
        <w:r w:rsidRPr="005F4097">
          <w:rPr>
            <w:rStyle w:val="ad"/>
            <w:color w:val="0070C0"/>
          </w:rPr>
          <w:t>nankai_university_2021.git</w:t>
        </w:r>
      </w:hyperlink>
    </w:p>
    <w:p w14:paraId="5A08A824" w14:textId="582C7AF7" w:rsidR="00F87F7D" w:rsidRDefault="00F87F7D" w:rsidP="00F87F7D">
      <w:pPr>
        <w:pStyle w:val="2f2"/>
      </w:pPr>
      <w:r>
        <w:lastRenderedPageBreak/>
        <w:t xml:space="preserve">cd </w:t>
      </w:r>
      <w:r w:rsidRPr="00F87F7D">
        <w:t>nankai_university_2021/</w:t>
      </w:r>
    </w:p>
    <w:p w14:paraId="1268826D" w14:textId="0F9FDB22" w:rsidR="00F87F7D" w:rsidRDefault="00F87F7D" w:rsidP="00891194">
      <w:pPr>
        <w:pStyle w:val="1e"/>
      </w:pPr>
      <w:r>
        <w:t>Git</w:t>
      </w:r>
      <w:r>
        <w:rPr>
          <w:rFonts w:hint="eastAsia"/>
        </w:rPr>
        <w:t>命令窗口可以是</w:t>
      </w:r>
      <w:r>
        <w:rPr>
          <w:rFonts w:hint="eastAsia"/>
        </w:rPr>
        <w:t>L</w:t>
      </w:r>
      <w:r>
        <w:t>inux Shell</w:t>
      </w:r>
      <w:r>
        <w:rPr>
          <w:rFonts w:hint="eastAsia"/>
        </w:rPr>
        <w:t>、</w:t>
      </w:r>
      <w:r>
        <w:rPr>
          <w:rFonts w:hint="eastAsia"/>
        </w:rPr>
        <w:t>m</w:t>
      </w:r>
      <w:r>
        <w:t xml:space="preserve">acOS </w:t>
      </w:r>
      <w:r>
        <w:rPr>
          <w:rFonts w:hint="eastAsia"/>
        </w:rPr>
        <w:t>Shell</w:t>
      </w:r>
      <w:r>
        <w:rPr>
          <w:rFonts w:hint="eastAsia"/>
        </w:rPr>
        <w:t>、或者</w:t>
      </w:r>
      <w:r>
        <w:rPr>
          <w:rFonts w:hint="eastAsia"/>
        </w:rPr>
        <w:t>G</w:t>
      </w:r>
      <w:r>
        <w:t>it Bash for Windows</w:t>
      </w:r>
      <w:r>
        <w:rPr>
          <w:rStyle w:val="af0"/>
        </w:rPr>
        <w:footnoteReference w:id="1"/>
      </w:r>
      <w:r>
        <w:rPr>
          <w:rFonts w:hint="eastAsia"/>
        </w:rPr>
        <w:t>。</w:t>
      </w:r>
    </w:p>
    <w:p w14:paraId="404F3F8A" w14:textId="5B9B46F2" w:rsidR="00F87F7D" w:rsidRDefault="005B54DA" w:rsidP="005B54DA">
      <w:pPr>
        <w:pStyle w:val="30"/>
      </w:pPr>
      <w:r>
        <w:rPr>
          <w:rFonts w:hint="eastAsia"/>
        </w:rPr>
        <w:t>新增上游远程分支</w:t>
      </w:r>
    </w:p>
    <w:p w14:paraId="2EE2A3F1" w14:textId="3A3A306C" w:rsidR="005B54DA" w:rsidRDefault="005B54DA" w:rsidP="005B54DA">
      <w:pPr>
        <w:pStyle w:val="2f2"/>
      </w:pPr>
      <w:r w:rsidRPr="005B54DA">
        <w:t>git remote add upstream</w:t>
      </w:r>
      <w:r>
        <w:t xml:space="preserve"> </w:t>
      </w:r>
      <w:hyperlink r:id="rId99" w:history="1">
        <w:r w:rsidRPr="006C1775">
          <w:rPr>
            <w:rStyle w:val="ad"/>
          </w:rPr>
          <w:t>https://gitee.com/openeuler-practice-courses/</w:t>
        </w:r>
        <w:r w:rsidRPr="005F4097">
          <w:rPr>
            <w:rStyle w:val="ad"/>
            <w:color w:val="0070C0"/>
          </w:rPr>
          <w:t>nankai_university_2021.git</w:t>
        </w:r>
      </w:hyperlink>
    </w:p>
    <w:p w14:paraId="65607879" w14:textId="2280B318" w:rsidR="005B54DA" w:rsidRDefault="005B54DA" w:rsidP="005B54DA">
      <w:pPr>
        <w:pStyle w:val="2f2"/>
      </w:pPr>
      <w:r w:rsidRPr="005B54DA">
        <w:t>git pull upstream</w:t>
      </w:r>
    </w:p>
    <w:p w14:paraId="480C860D" w14:textId="77777777" w:rsidR="0090739B" w:rsidRPr="0090739B" w:rsidRDefault="0090739B" w:rsidP="0090739B">
      <w:pPr>
        <w:pStyle w:val="2f2"/>
        <w:rPr>
          <w:color w:val="7F7F7F" w:themeColor="text1" w:themeTint="80"/>
        </w:rPr>
      </w:pPr>
      <w:r w:rsidRPr="0090739B">
        <w:rPr>
          <w:color w:val="7F7F7F" w:themeColor="text1" w:themeTint="80"/>
        </w:rPr>
        <w:t>From https://gitee.com/openeuler-practice-courses/nankai_university_2021</w:t>
      </w:r>
    </w:p>
    <w:p w14:paraId="237F722C" w14:textId="77777777" w:rsidR="0090739B" w:rsidRPr="0090739B" w:rsidRDefault="0090739B" w:rsidP="0090739B">
      <w:pPr>
        <w:pStyle w:val="2f2"/>
        <w:rPr>
          <w:color w:val="7F7F7F" w:themeColor="text1" w:themeTint="80"/>
        </w:rPr>
      </w:pPr>
      <w:r w:rsidRPr="0090739B">
        <w:rPr>
          <w:color w:val="7F7F7F" w:themeColor="text1" w:themeTint="80"/>
        </w:rPr>
        <w:t xml:space="preserve"> * [new branch]      master     -&gt; upstream/master</w:t>
      </w:r>
    </w:p>
    <w:p w14:paraId="6B4BC677" w14:textId="77777777" w:rsidR="0090739B" w:rsidRPr="0090739B" w:rsidRDefault="0090739B" w:rsidP="0090739B">
      <w:pPr>
        <w:pStyle w:val="2f2"/>
        <w:rPr>
          <w:color w:val="7F7F7F" w:themeColor="text1" w:themeTint="80"/>
        </w:rPr>
      </w:pPr>
      <w:r w:rsidRPr="0090739B">
        <w:rPr>
          <w:color w:val="7F7F7F" w:themeColor="text1" w:themeTint="80"/>
        </w:rPr>
        <w:t>You asked to pull from the remote 'upstream', but did not specify</w:t>
      </w:r>
    </w:p>
    <w:p w14:paraId="5509C42E" w14:textId="77777777" w:rsidR="0090739B" w:rsidRPr="0090739B" w:rsidRDefault="0090739B" w:rsidP="0090739B">
      <w:pPr>
        <w:pStyle w:val="2f2"/>
        <w:rPr>
          <w:color w:val="7F7F7F" w:themeColor="text1" w:themeTint="80"/>
        </w:rPr>
      </w:pPr>
      <w:r w:rsidRPr="0090739B">
        <w:rPr>
          <w:color w:val="7F7F7F" w:themeColor="text1" w:themeTint="80"/>
        </w:rPr>
        <w:t>a branch. Because this is not the default configured remote</w:t>
      </w:r>
    </w:p>
    <w:p w14:paraId="3E635957" w14:textId="72B809C6" w:rsidR="0090739B" w:rsidRPr="0090739B" w:rsidRDefault="0090739B" w:rsidP="0090739B">
      <w:pPr>
        <w:pStyle w:val="2f2"/>
        <w:rPr>
          <w:color w:val="7F7F7F" w:themeColor="text1" w:themeTint="80"/>
        </w:rPr>
      </w:pPr>
      <w:r w:rsidRPr="0090739B">
        <w:rPr>
          <w:color w:val="7F7F7F" w:themeColor="text1" w:themeTint="80"/>
        </w:rPr>
        <w:t>for your current branch, you must specify a branch on the command line.</w:t>
      </w:r>
    </w:p>
    <w:p w14:paraId="2F55611B" w14:textId="588FEF96" w:rsidR="005B54DA" w:rsidRDefault="005B54DA" w:rsidP="00891194">
      <w:pPr>
        <w:pStyle w:val="1e"/>
      </w:pPr>
      <w:r w:rsidRPr="005B54DA">
        <w:t>将</w:t>
      </w:r>
      <w:r w:rsidRPr="005B54DA">
        <w:t>openEuler-practice-courses / Nankai_university_2021</w:t>
      </w:r>
      <w:r w:rsidR="00364002">
        <w:t>仓库</w:t>
      </w:r>
      <w:r w:rsidRPr="005B54DA">
        <w:t>设置为远端分支，可以通过</w:t>
      </w:r>
      <w:r w:rsidRPr="00F93D4E">
        <w:rPr>
          <w:rStyle w:val="2f3"/>
        </w:rPr>
        <w:t>git branch -vva</w:t>
      </w:r>
      <w:r w:rsidR="00F93D4E" w:rsidRPr="00F93D4E">
        <w:t>命令</w:t>
      </w:r>
      <w:r w:rsidRPr="005B54DA">
        <w:t>查看分支情况</w:t>
      </w:r>
      <w:r>
        <w:rPr>
          <w:rFonts w:hint="eastAsia"/>
        </w:rPr>
        <w:t>。</w:t>
      </w:r>
    </w:p>
    <w:p w14:paraId="142276A5" w14:textId="73C48CBF" w:rsidR="005B54DA" w:rsidRDefault="004E6553" w:rsidP="004E6553">
      <w:pPr>
        <w:pStyle w:val="30"/>
      </w:pPr>
      <w:r>
        <w:rPr>
          <w:rFonts w:hint="eastAsia"/>
        </w:rPr>
        <w:t>创建自己仓库的开发分支</w:t>
      </w:r>
    </w:p>
    <w:p w14:paraId="56587392" w14:textId="20CEAA26" w:rsidR="004E6553" w:rsidRDefault="004E6553" w:rsidP="004E6553">
      <w:pPr>
        <w:pStyle w:val="2f2"/>
      </w:pPr>
      <w:r w:rsidRPr="004E6553">
        <w:t xml:space="preserve">git checkout -b </w:t>
      </w:r>
      <w:r w:rsidR="00B818BF" w:rsidRPr="005F4097">
        <w:rPr>
          <w:i/>
          <w:iCs/>
          <w:color w:val="C00000"/>
        </w:rPr>
        <w:t>zhaoyan</w:t>
      </w:r>
      <w:r w:rsidR="00B818BF" w:rsidRPr="004E6553">
        <w:t xml:space="preserve"> </w:t>
      </w:r>
      <w:r w:rsidRPr="004E6553">
        <w:t>upstream/master</w:t>
      </w:r>
    </w:p>
    <w:p w14:paraId="28D2C075" w14:textId="0FCCDE33" w:rsidR="0090739B" w:rsidRDefault="0090739B" w:rsidP="004E6553">
      <w:pPr>
        <w:pStyle w:val="2f2"/>
      </w:pPr>
      <w:r w:rsidRPr="0090739B">
        <w:t xml:space="preserve">git </w:t>
      </w:r>
      <w:r w:rsidR="00CF3B2B">
        <w:t>branch</w:t>
      </w:r>
    </w:p>
    <w:p w14:paraId="2C4B4F97" w14:textId="5C666ED4" w:rsidR="0090739B" w:rsidRDefault="006B04F7" w:rsidP="00891194">
      <w:pPr>
        <w:pStyle w:val="1e"/>
      </w:pPr>
      <w:r>
        <w:rPr>
          <w:rFonts w:hint="eastAsia"/>
        </w:rPr>
        <w:t>其中“</w:t>
      </w:r>
      <w:r w:rsidR="00B818BF" w:rsidRPr="005F4097">
        <w:rPr>
          <w:i/>
          <w:iCs/>
          <w:color w:val="C00000"/>
        </w:rPr>
        <w:t>zhaoyan</w:t>
      </w:r>
      <w:r>
        <w:rPr>
          <w:rFonts w:hint="eastAsia"/>
        </w:rPr>
        <w:t>”分支名请根据自己的情况设置。然后</w:t>
      </w:r>
      <w:r w:rsidR="0090739B" w:rsidRPr="0090739B">
        <w:t>可以用</w:t>
      </w:r>
      <w:r w:rsidR="0090739B" w:rsidRPr="0090739B">
        <w:t>“</w:t>
      </w:r>
      <w:r w:rsidR="0090739B" w:rsidRPr="00115A91">
        <w:rPr>
          <w:rStyle w:val="2f3"/>
        </w:rPr>
        <w:t xml:space="preserve">git </w:t>
      </w:r>
      <w:r w:rsidR="00CF3B2B">
        <w:rPr>
          <w:rStyle w:val="2f3"/>
        </w:rPr>
        <w:t>branch</w:t>
      </w:r>
      <w:r w:rsidR="0090739B" w:rsidRPr="0090739B">
        <w:t>”</w:t>
      </w:r>
      <w:r w:rsidR="0090739B" w:rsidRPr="0090739B">
        <w:t>查看</w:t>
      </w:r>
      <w:r w:rsidR="00007097">
        <w:rPr>
          <w:rFonts w:hint="eastAsia"/>
        </w:rPr>
        <w:t>当前位于哪个分支</w:t>
      </w:r>
      <w:r w:rsidR="0090739B" w:rsidRPr="0090739B">
        <w:t>。</w:t>
      </w:r>
    </w:p>
    <w:p w14:paraId="5CED4CCF" w14:textId="512B3B4C" w:rsidR="004E6553" w:rsidRDefault="004E6553" w:rsidP="004E6553">
      <w:pPr>
        <w:pStyle w:val="30"/>
      </w:pPr>
      <w:r>
        <w:rPr>
          <w:rFonts w:hint="eastAsia"/>
        </w:rPr>
        <w:t>同步上游代码</w:t>
      </w:r>
    </w:p>
    <w:p w14:paraId="028EA4F6" w14:textId="0057307E" w:rsidR="004E6553" w:rsidRDefault="004E6553" w:rsidP="004E6553">
      <w:pPr>
        <w:pStyle w:val="2f2"/>
      </w:pPr>
      <w:r w:rsidRPr="004E6553">
        <w:t xml:space="preserve">git pull </w:t>
      </w:r>
      <w:r w:rsidR="00420601">
        <w:t>--</w:t>
      </w:r>
      <w:r w:rsidRPr="004E6553">
        <w:t>rebase</w:t>
      </w:r>
    </w:p>
    <w:p w14:paraId="519876A8" w14:textId="2C8FDD44" w:rsidR="0090739B" w:rsidRPr="0090739B" w:rsidRDefault="0090739B" w:rsidP="004E6553">
      <w:pPr>
        <w:pStyle w:val="2f2"/>
        <w:rPr>
          <w:color w:val="7F7F7F" w:themeColor="text1" w:themeTint="80"/>
        </w:rPr>
      </w:pPr>
      <w:r w:rsidRPr="0090739B">
        <w:rPr>
          <w:color w:val="7F7F7F" w:themeColor="text1" w:themeTint="80"/>
        </w:rPr>
        <w:t>Already up to date.</w:t>
      </w:r>
    </w:p>
    <w:p w14:paraId="4B7CA20A" w14:textId="3CA4824C" w:rsidR="0090739B" w:rsidRDefault="0090739B" w:rsidP="004E6553">
      <w:pPr>
        <w:pStyle w:val="30"/>
      </w:pPr>
      <w:r>
        <w:rPr>
          <w:rFonts w:hint="eastAsia"/>
        </w:rPr>
        <w:t>在自己的仓库下建立文件夹</w:t>
      </w:r>
    </w:p>
    <w:p w14:paraId="0E276BC3" w14:textId="6514FDA3" w:rsidR="0090739B" w:rsidRDefault="00910628" w:rsidP="0090739B">
      <w:pPr>
        <w:pStyle w:val="2f2"/>
      </w:pPr>
      <w:r w:rsidRPr="00910628">
        <w:t xml:space="preserve">mkdir </w:t>
      </w:r>
      <w:r w:rsidRPr="005F4097">
        <w:rPr>
          <w:i/>
          <w:color w:val="C00000"/>
        </w:rPr>
        <w:t>12306-</w:t>
      </w:r>
      <w:r w:rsidRPr="005F4097">
        <w:rPr>
          <w:i/>
          <w:iCs/>
          <w:color w:val="C00000"/>
        </w:rPr>
        <w:t>zhaoyan</w:t>
      </w:r>
    </w:p>
    <w:p w14:paraId="22C893D5" w14:textId="506A384E" w:rsidR="00910628" w:rsidRDefault="00910628" w:rsidP="00891194">
      <w:pPr>
        <w:pStyle w:val="1e"/>
      </w:pPr>
      <w:r>
        <w:rPr>
          <w:rFonts w:hint="eastAsia"/>
        </w:rPr>
        <w:t>文件夹</w:t>
      </w:r>
      <w:r w:rsidRPr="00910628">
        <w:t>名称格式为</w:t>
      </w:r>
      <w:r w:rsidRPr="00910628">
        <w:t>“</w:t>
      </w:r>
      <w:r w:rsidRPr="00910628">
        <w:t>学号</w:t>
      </w:r>
      <w:r w:rsidRPr="00910628">
        <w:t>-</w:t>
      </w:r>
      <w:r w:rsidRPr="00910628">
        <w:t>姓名拼音（小写字母）</w:t>
      </w:r>
      <w:r w:rsidRPr="00910628">
        <w:t>”</w:t>
      </w:r>
      <w:r w:rsidRPr="00910628">
        <w:t>，如</w:t>
      </w:r>
      <w:r w:rsidRPr="006B04F7">
        <w:rPr>
          <w:i/>
          <w:iCs/>
        </w:rPr>
        <w:t>12306-zhaoyan</w:t>
      </w:r>
    </w:p>
    <w:p w14:paraId="61BF0043" w14:textId="5725AB28" w:rsidR="004E6553" w:rsidRDefault="004E6553" w:rsidP="004E6553">
      <w:pPr>
        <w:pStyle w:val="30"/>
      </w:pPr>
      <w:r>
        <w:rPr>
          <w:rFonts w:hint="eastAsia"/>
        </w:rPr>
        <w:t>将自己的作业截图放到</w:t>
      </w:r>
      <w:r w:rsidR="00910628">
        <w:rPr>
          <w:rFonts w:hint="eastAsia"/>
        </w:rPr>
        <w:t>该文件夹</w:t>
      </w:r>
      <w:r>
        <w:rPr>
          <w:rFonts w:hint="eastAsia"/>
        </w:rPr>
        <w:t>下</w:t>
      </w:r>
    </w:p>
    <w:p w14:paraId="03AB6B48" w14:textId="7F964DE3" w:rsidR="004E6553" w:rsidRDefault="004E6553" w:rsidP="00891194">
      <w:pPr>
        <w:pStyle w:val="1e"/>
      </w:pPr>
      <w:r>
        <w:rPr>
          <w:rFonts w:hint="eastAsia"/>
        </w:rPr>
        <w:t>截图名称</w:t>
      </w:r>
      <w:r w:rsidR="00E51235">
        <w:rPr>
          <w:rFonts w:hint="eastAsia"/>
        </w:rPr>
        <w:t>可以是</w:t>
      </w:r>
      <w:r w:rsidRPr="006B04F7">
        <w:rPr>
          <w:rFonts w:hint="eastAsia"/>
        </w:rPr>
        <w:t>1</w:t>
      </w:r>
      <w:r w:rsidRPr="006B04F7">
        <w:t>2306-zhaoyan.</w:t>
      </w:r>
      <w:r w:rsidR="009329E5" w:rsidRPr="006B04F7">
        <w:t>png</w:t>
      </w:r>
      <w:r w:rsidR="00E51235" w:rsidRPr="00E51235">
        <w:rPr>
          <w:rFonts w:hint="eastAsia"/>
        </w:rPr>
        <w:t>或</w:t>
      </w:r>
      <w:r w:rsidR="00E51235">
        <w:rPr>
          <w:rFonts w:hint="eastAsia"/>
        </w:rPr>
        <w:t>其他有意义的名称如</w:t>
      </w:r>
      <w:r w:rsidR="00E51235" w:rsidRPr="00E51235">
        <w:rPr>
          <w:rFonts w:hint="eastAsia"/>
        </w:rPr>
        <w:t>l</w:t>
      </w:r>
      <w:r w:rsidR="00E51235" w:rsidRPr="00E51235">
        <w:t>ogin-lfs-system.png</w:t>
      </w:r>
      <w:r w:rsidR="00E51235">
        <w:rPr>
          <w:rFonts w:hint="eastAsia"/>
        </w:rPr>
        <w:t>等，其他图片格式如</w:t>
      </w:r>
      <w:r w:rsidR="00E51235">
        <w:rPr>
          <w:rFonts w:hint="eastAsia"/>
        </w:rPr>
        <w:t>JPEG</w:t>
      </w:r>
      <w:r w:rsidR="00E51235">
        <w:rPr>
          <w:rFonts w:hint="eastAsia"/>
        </w:rPr>
        <w:t>等也是可以。</w:t>
      </w:r>
    </w:p>
    <w:p w14:paraId="3554A0C4" w14:textId="3AC5B3B2" w:rsidR="005B54DA" w:rsidRDefault="009329E5" w:rsidP="009329E5">
      <w:pPr>
        <w:pStyle w:val="30"/>
      </w:pPr>
      <w:r>
        <w:rPr>
          <w:rFonts w:hint="eastAsia"/>
        </w:rPr>
        <w:t>增加此图片到仓库中</w:t>
      </w:r>
    </w:p>
    <w:p w14:paraId="2FA56012" w14:textId="24B17387" w:rsidR="00910628" w:rsidRDefault="00910628" w:rsidP="009329E5">
      <w:pPr>
        <w:pStyle w:val="2f2"/>
      </w:pPr>
      <w:r>
        <w:t xml:space="preserve">git add </w:t>
      </w:r>
      <w:r w:rsidRPr="005F4097">
        <w:rPr>
          <w:i/>
          <w:color w:val="C00000"/>
        </w:rPr>
        <w:t>12306-</w:t>
      </w:r>
      <w:r w:rsidRPr="005F4097">
        <w:rPr>
          <w:i/>
          <w:iCs/>
          <w:color w:val="C00000"/>
        </w:rPr>
        <w:t>zhaoyan</w:t>
      </w:r>
    </w:p>
    <w:p w14:paraId="2083B91E" w14:textId="01E398A6" w:rsidR="009329E5" w:rsidRDefault="009329E5" w:rsidP="009329E5">
      <w:pPr>
        <w:pStyle w:val="2f2"/>
      </w:pPr>
      <w:r w:rsidRPr="009329E5">
        <w:t>git status</w:t>
      </w:r>
    </w:p>
    <w:p w14:paraId="7461CFB6" w14:textId="1CFE9924" w:rsidR="005B54DA" w:rsidRDefault="009329E5" w:rsidP="009329E5">
      <w:pPr>
        <w:pStyle w:val="30"/>
      </w:pPr>
      <w:r>
        <w:rPr>
          <w:rFonts w:hint="eastAsia"/>
        </w:rPr>
        <w:t>提交至本地仓库</w:t>
      </w:r>
    </w:p>
    <w:p w14:paraId="6E45C36E" w14:textId="5280C84A" w:rsidR="009329E5" w:rsidRDefault="009329E5" w:rsidP="009329E5">
      <w:pPr>
        <w:pStyle w:val="2f2"/>
      </w:pPr>
      <w:r w:rsidRPr="009329E5">
        <w:t>git commit -m "</w:t>
      </w:r>
      <w:r>
        <w:t>P</w:t>
      </w:r>
      <w:r w:rsidRPr="009329E5">
        <w:t xml:space="preserve">ush </w:t>
      </w:r>
      <w:r w:rsidR="0090739B" w:rsidRPr="006B04F7">
        <w:rPr>
          <w:i/>
          <w:iCs/>
        </w:rPr>
        <w:t>12306-zhaoyan</w:t>
      </w:r>
      <w:r w:rsidR="0090739B">
        <w:t>’s h</w:t>
      </w:r>
      <w:r>
        <w:t>omework</w:t>
      </w:r>
      <w:r w:rsidRPr="009329E5">
        <w:t>"</w:t>
      </w:r>
    </w:p>
    <w:p w14:paraId="3F12DA8D" w14:textId="33C2A5ED" w:rsidR="009329E5" w:rsidRDefault="009329E5" w:rsidP="009329E5">
      <w:pPr>
        <w:pStyle w:val="2f2"/>
      </w:pPr>
      <w:r w:rsidRPr="009329E5">
        <w:t>git status</w:t>
      </w:r>
    </w:p>
    <w:p w14:paraId="4D6434C9" w14:textId="3B875743" w:rsidR="009329E5" w:rsidRDefault="009329E5" w:rsidP="009329E5">
      <w:pPr>
        <w:pStyle w:val="30"/>
      </w:pPr>
      <w:r>
        <w:rPr>
          <w:rFonts w:hint="eastAsia"/>
        </w:rPr>
        <w:lastRenderedPageBreak/>
        <w:t>Push</w:t>
      </w:r>
      <w:r>
        <w:rPr>
          <w:rFonts w:hint="eastAsia"/>
        </w:rPr>
        <w:t>代码到自己的远程仓库</w:t>
      </w:r>
    </w:p>
    <w:p w14:paraId="522B7849" w14:textId="5A33E7CE" w:rsidR="009329E5" w:rsidRDefault="009329E5" w:rsidP="009329E5">
      <w:pPr>
        <w:pStyle w:val="2f2"/>
      </w:pPr>
      <w:r w:rsidRPr="009329E5">
        <w:t xml:space="preserve">git push origin </w:t>
      </w:r>
      <w:r w:rsidR="00B818BF" w:rsidRPr="005F4097">
        <w:rPr>
          <w:i/>
          <w:iCs/>
          <w:color w:val="C00000"/>
        </w:rPr>
        <w:t>zhaoyan</w:t>
      </w:r>
    </w:p>
    <w:p w14:paraId="2276DC10" w14:textId="4D6E784C" w:rsidR="00910628" w:rsidRPr="00910628" w:rsidRDefault="00910628" w:rsidP="009329E5">
      <w:pPr>
        <w:pStyle w:val="2f2"/>
        <w:rPr>
          <w:color w:val="7F7F7F" w:themeColor="text1" w:themeTint="80"/>
        </w:rPr>
      </w:pPr>
      <w:r w:rsidRPr="00910628">
        <w:rPr>
          <w:color w:val="7F7F7F" w:themeColor="text1" w:themeTint="80"/>
        </w:rPr>
        <w:t>……</w:t>
      </w:r>
    </w:p>
    <w:p w14:paraId="14A13317" w14:textId="002B916E" w:rsidR="00910628" w:rsidRPr="00910628" w:rsidRDefault="00910628" w:rsidP="009329E5">
      <w:pPr>
        <w:pStyle w:val="2f2"/>
        <w:rPr>
          <w:color w:val="7F7F7F" w:themeColor="text1" w:themeTint="80"/>
        </w:rPr>
      </w:pPr>
      <w:r w:rsidRPr="00910628">
        <w:rPr>
          <w:color w:val="7F7F7F" w:themeColor="text1" w:themeTint="80"/>
        </w:rPr>
        <w:t>* [new branch]      zhaoyan -&gt; zhaoyan</w:t>
      </w:r>
    </w:p>
    <w:p w14:paraId="438137F3" w14:textId="240F8164" w:rsidR="009329E5" w:rsidRDefault="009329E5" w:rsidP="009329E5">
      <w:pPr>
        <w:pStyle w:val="2f2"/>
        <w:rPr>
          <w:lang w:eastAsia="zh-CN"/>
        </w:rPr>
      </w:pPr>
      <w:r w:rsidRPr="009329E5">
        <w:rPr>
          <w:lang w:eastAsia="zh-CN"/>
        </w:rPr>
        <w:t>git log</w:t>
      </w:r>
    </w:p>
    <w:p w14:paraId="7D3AC221" w14:textId="162E3160" w:rsidR="005B54DA" w:rsidRDefault="006B04F7" w:rsidP="00891194">
      <w:pPr>
        <w:pStyle w:val="1e"/>
      </w:pPr>
      <w:r>
        <w:rPr>
          <w:rFonts w:hint="eastAsia"/>
        </w:rPr>
        <w:t>这时需要根据提示输入</w:t>
      </w:r>
      <w:r>
        <w:rPr>
          <w:rFonts w:hint="eastAsia"/>
        </w:rPr>
        <w:t>g</w:t>
      </w:r>
      <w:r>
        <w:t>itee</w:t>
      </w:r>
      <w:r>
        <w:rPr>
          <w:rFonts w:hint="eastAsia"/>
        </w:rPr>
        <w:t>账户名和密码。最后</w:t>
      </w:r>
      <w:r w:rsidR="009329E5">
        <w:rPr>
          <w:rFonts w:hint="eastAsia"/>
        </w:rPr>
        <w:t>可以用</w:t>
      </w:r>
      <w:r w:rsidR="009329E5" w:rsidRPr="00115A91">
        <w:rPr>
          <w:rStyle w:val="2f3"/>
          <w:lang w:eastAsia="zh-CN"/>
        </w:rPr>
        <w:t>“</w:t>
      </w:r>
      <w:r w:rsidR="009329E5" w:rsidRPr="00115A91">
        <w:rPr>
          <w:rStyle w:val="2f3"/>
          <w:rFonts w:hint="eastAsia"/>
          <w:lang w:eastAsia="zh-CN"/>
        </w:rPr>
        <w:t>git</w:t>
      </w:r>
      <w:r w:rsidR="009329E5" w:rsidRPr="00115A91">
        <w:rPr>
          <w:rStyle w:val="2f3"/>
          <w:lang w:eastAsia="zh-CN"/>
        </w:rPr>
        <w:t xml:space="preserve"> log</w:t>
      </w:r>
      <w:r w:rsidR="009329E5">
        <w:rPr>
          <w:rFonts w:hint="eastAsia"/>
        </w:rPr>
        <w:t>”查看日志。</w:t>
      </w:r>
    </w:p>
    <w:p w14:paraId="266FE62B" w14:textId="0B706720" w:rsidR="00CE7632" w:rsidRDefault="00CE7632" w:rsidP="00CE7632">
      <w:pPr>
        <w:pStyle w:val="30"/>
      </w:pPr>
      <w:r>
        <w:rPr>
          <w:rFonts w:hint="eastAsia"/>
        </w:rPr>
        <w:t>到</w:t>
      </w:r>
      <w:r>
        <w:rPr>
          <w:rFonts w:hint="eastAsia"/>
        </w:rPr>
        <w:t>g</w:t>
      </w:r>
      <w:r>
        <w:t>itee</w:t>
      </w:r>
      <w:r>
        <w:rPr>
          <w:rFonts w:hint="eastAsia"/>
        </w:rPr>
        <w:t>网页查看自己的远程仓库</w:t>
      </w:r>
    </w:p>
    <w:p w14:paraId="7230F08B" w14:textId="241BDF81" w:rsidR="00CE7632" w:rsidRDefault="00CE7632" w:rsidP="00891194">
      <w:pPr>
        <w:pStyle w:val="1e"/>
      </w:pPr>
      <w:r w:rsidRPr="00CE7632">
        <w:rPr>
          <w:noProof/>
        </w:rPr>
        <w:drawing>
          <wp:inline distT="0" distB="0" distL="0" distR="0" wp14:anchorId="5C5A208B" wp14:editId="0EF7CFFF">
            <wp:extent cx="5410201" cy="2490107"/>
            <wp:effectExtent l="19050" t="19050" r="19050" b="2476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18488" cy="249392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FB4450" w14:textId="664F3B4C" w:rsidR="005B54DA" w:rsidRDefault="00CE7632" w:rsidP="00891194">
      <w:pPr>
        <w:pStyle w:val="1e"/>
      </w:pPr>
      <w:r>
        <w:rPr>
          <w:rFonts w:hint="eastAsia"/>
        </w:rPr>
        <w:t>注意这时自己的远程仓库增加了“</w:t>
      </w:r>
      <w:r w:rsidRPr="00616025">
        <w:rPr>
          <w:rFonts w:hint="eastAsia"/>
          <w:i/>
          <w:iCs/>
        </w:rPr>
        <w:t>zhaoyan</w:t>
      </w:r>
      <w:r>
        <w:rPr>
          <w:rFonts w:hint="eastAsia"/>
        </w:rPr>
        <w:t>”的分支，自己建的目录和提交的作业已经</w:t>
      </w:r>
      <w:r w:rsidR="00DF3F15">
        <w:rPr>
          <w:rFonts w:hint="eastAsia"/>
        </w:rPr>
        <w:t>被提交</w:t>
      </w:r>
      <w:r>
        <w:rPr>
          <w:rFonts w:hint="eastAsia"/>
        </w:rPr>
        <w:t>在上面了。</w:t>
      </w:r>
    </w:p>
    <w:p w14:paraId="0BD57263" w14:textId="0DFF393B" w:rsidR="005B54DA" w:rsidRDefault="008A6374" w:rsidP="00891194">
      <w:pPr>
        <w:pStyle w:val="1e"/>
      </w:pPr>
      <w:r>
        <w:rPr>
          <w:rFonts w:hint="eastAsia"/>
        </w:rPr>
        <w:t>检查自己提交的作业是否正常后下面进行</w:t>
      </w:r>
      <w:r>
        <w:rPr>
          <w:rFonts w:hint="eastAsia"/>
        </w:rPr>
        <w:t>PR</w:t>
      </w:r>
      <w:r>
        <w:rPr>
          <w:rFonts w:hint="eastAsia"/>
        </w:rPr>
        <w:t>。</w:t>
      </w:r>
    </w:p>
    <w:p w14:paraId="13433C2A" w14:textId="54D6C20B" w:rsidR="008A6374" w:rsidRDefault="008A6374" w:rsidP="008A6374">
      <w:pPr>
        <w:pStyle w:val="30"/>
      </w:pPr>
      <w:r>
        <w:rPr>
          <w:rFonts w:hint="eastAsia"/>
        </w:rPr>
        <w:t>进行“</w:t>
      </w:r>
      <w:r>
        <w:rPr>
          <w:rFonts w:hint="eastAsia"/>
        </w:rPr>
        <w:t>P</w:t>
      </w:r>
      <w:r>
        <w:t>ull Requests</w:t>
      </w:r>
      <w:r>
        <w:rPr>
          <w:rFonts w:hint="eastAsia"/>
        </w:rPr>
        <w:t>”操作</w:t>
      </w:r>
    </w:p>
    <w:p w14:paraId="50C02525" w14:textId="56A233B9" w:rsidR="008A6374" w:rsidRDefault="008A6374" w:rsidP="00891194">
      <w:pPr>
        <w:pStyle w:val="1e"/>
      </w:pPr>
      <w:r w:rsidRPr="008A6374">
        <w:rPr>
          <w:noProof/>
        </w:rPr>
        <w:drawing>
          <wp:inline distT="0" distB="0" distL="0" distR="0" wp14:anchorId="27A721C4" wp14:editId="4D720D80">
            <wp:extent cx="4561234" cy="1186574"/>
            <wp:effectExtent l="19050" t="19050" r="10795" b="13970"/>
            <wp:docPr id="48" name="Picture 4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chat or text messag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61234" cy="118657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640785" w14:textId="50439FF8" w:rsidR="005B54DA" w:rsidRDefault="008A6374" w:rsidP="00891194">
      <w:pPr>
        <w:pStyle w:val="1e"/>
      </w:pPr>
      <w:r w:rsidRPr="008A6374">
        <w:t>点击</w:t>
      </w:r>
      <w:r w:rsidRPr="008A6374">
        <w:t>“Pull Requests”</w:t>
      </w:r>
      <w:r w:rsidRPr="008A6374">
        <w:t>按钮</w:t>
      </w:r>
      <w:r>
        <w:rPr>
          <w:rFonts w:hint="eastAsia"/>
        </w:rPr>
        <w:t>进入该页面。</w:t>
      </w:r>
    </w:p>
    <w:p w14:paraId="4C89FAE1" w14:textId="646A7AF4" w:rsidR="008A6374" w:rsidRDefault="008A6374" w:rsidP="00891194">
      <w:pPr>
        <w:pStyle w:val="1e"/>
      </w:pPr>
    </w:p>
    <w:p w14:paraId="63FBCE16" w14:textId="17F6655F" w:rsidR="008A6374" w:rsidRDefault="008A6374" w:rsidP="00891194">
      <w:pPr>
        <w:pStyle w:val="1e"/>
      </w:pPr>
      <w:r w:rsidRPr="008A6374">
        <w:rPr>
          <w:noProof/>
        </w:rPr>
        <w:drawing>
          <wp:inline distT="0" distB="0" distL="0" distR="0" wp14:anchorId="629BB36B" wp14:editId="04AEFE0F">
            <wp:extent cx="5290457" cy="1020985"/>
            <wp:effectExtent l="19050" t="19050" r="24765" b="2730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67866" cy="103592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1A5027" w14:textId="0DBAC499" w:rsidR="00F87F7D" w:rsidRDefault="008A6374" w:rsidP="00891194">
      <w:pPr>
        <w:pStyle w:val="1e"/>
      </w:pPr>
      <w:r>
        <w:rPr>
          <w:rFonts w:hint="eastAsia"/>
        </w:rPr>
        <w:lastRenderedPageBreak/>
        <w:t>点击“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Pull</w:t>
      </w:r>
      <w:r>
        <w:t xml:space="preserve"> </w:t>
      </w:r>
      <w:r>
        <w:rPr>
          <w:rFonts w:hint="eastAsia"/>
        </w:rPr>
        <w:t>Request</w:t>
      </w:r>
      <w:r>
        <w:rPr>
          <w:rFonts w:hint="eastAsia"/>
        </w:rPr>
        <w:t>”按钮。</w:t>
      </w:r>
    </w:p>
    <w:p w14:paraId="5114EB03" w14:textId="2A88C33C" w:rsidR="008A6374" w:rsidRDefault="008A6374" w:rsidP="00891194">
      <w:pPr>
        <w:pStyle w:val="1e"/>
      </w:pPr>
    </w:p>
    <w:p w14:paraId="5BB692E9" w14:textId="7CAEFFBC" w:rsidR="008A6374" w:rsidRDefault="008A6374" w:rsidP="00891194">
      <w:pPr>
        <w:pStyle w:val="1e"/>
      </w:pPr>
      <w:r w:rsidRPr="008A6374">
        <w:rPr>
          <w:noProof/>
        </w:rPr>
        <w:drawing>
          <wp:inline distT="0" distB="0" distL="0" distR="0" wp14:anchorId="6095DA5D" wp14:editId="56466EDE">
            <wp:extent cx="5448563" cy="3276600"/>
            <wp:effectExtent l="19050" t="19050" r="19050" b="1905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64151" cy="32859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72CDE7" w14:textId="39E94341" w:rsidR="008A6374" w:rsidRDefault="008A6374" w:rsidP="00891194">
      <w:pPr>
        <w:pStyle w:val="1e"/>
      </w:pPr>
      <w:r>
        <w:rPr>
          <w:rFonts w:hint="eastAsia"/>
        </w:rPr>
        <w:t>选中自己仓库的分支为刚才提交的“</w:t>
      </w:r>
      <w:r>
        <w:rPr>
          <w:rFonts w:hint="eastAsia"/>
        </w:rPr>
        <w:t>zhaoyan</w:t>
      </w:r>
      <w:r>
        <w:rPr>
          <w:rFonts w:hint="eastAsia"/>
        </w:rPr>
        <w:t>”分支，并填写标题文字和注释</w:t>
      </w:r>
      <w:r w:rsidR="00E51235">
        <w:rPr>
          <w:rFonts w:hint="eastAsia"/>
        </w:rPr>
        <w:t>（注释</w:t>
      </w:r>
      <w:r w:rsidR="004722D3">
        <w:rPr>
          <w:rFonts w:hint="eastAsia"/>
        </w:rPr>
        <w:t>请</w:t>
      </w:r>
      <w:r w:rsidR="00E51235">
        <w:rPr>
          <w:rFonts w:hint="eastAsia"/>
        </w:rPr>
        <w:t>尽量详细，上图中的注释只是示例）</w:t>
      </w:r>
      <w:r>
        <w:rPr>
          <w:rFonts w:hint="eastAsia"/>
        </w:rPr>
        <w:t>，然后点击右下角的“</w:t>
      </w:r>
      <w:r>
        <w:rPr>
          <w:rFonts w:hint="eastAsia"/>
        </w:rPr>
        <w:t>C</w:t>
      </w:r>
      <w:r>
        <w:t>reate</w:t>
      </w:r>
      <w:r>
        <w:rPr>
          <w:rFonts w:hint="eastAsia"/>
        </w:rPr>
        <w:t>（创建）”</w:t>
      </w:r>
      <w:r w:rsidR="00445D91">
        <w:rPr>
          <w:rFonts w:hint="eastAsia"/>
        </w:rPr>
        <w:t>按钮。</w:t>
      </w:r>
    </w:p>
    <w:p w14:paraId="279F2825" w14:textId="3E134843" w:rsidR="00E371F1" w:rsidRDefault="00E371F1" w:rsidP="00E371F1">
      <w:pPr>
        <w:pStyle w:val="30"/>
      </w:pPr>
      <w:r>
        <w:rPr>
          <w:rFonts w:hint="eastAsia"/>
        </w:rPr>
        <w:t>首次需签署个人</w:t>
      </w:r>
      <w:r>
        <w:rPr>
          <w:rFonts w:hint="eastAsia"/>
        </w:rPr>
        <w:t>CLA</w:t>
      </w:r>
    </w:p>
    <w:p w14:paraId="05291790" w14:textId="123F6E72" w:rsidR="00B614CA" w:rsidRDefault="00B614CA" w:rsidP="00891194">
      <w:pPr>
        <w:pStyle w:val="1e"/>
      </w:pPr>
      <w:r w:rsidRPr="00B614CA">
        <w:rPr>
          <w:noProof/>
        </w:rPr>
        <w:drawing>
          <wp:inline distT="0" distB="0" distL="0" distR="0" wp14:anchorId="267CD4FF" wp14:editId="1C625B4A">
            <wp:extent cx="5496085" cy="1553936"/>
            <wp:effectExtent l="19050" t="19050" r="9525" b="27305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97984" cy="155447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D3EE64" w14:textId="37AF6480" w:rsidR="00B614CA" w:rsidRDefault="00B614CA" w:rsidP="00891194">
      <w:pPr>
        <w:pStyle w:val="1e"/>
      </w:pPr>
      <w:r>
        <w:rPr>
          <w:rFonts w:hint="eastAsia"/>
        </w:rPr>
        <w:t>如果您的账号是第一次提交，则会提示签署</w:t>
      </w:r>
      <w:r>
        <w:rPr>
          <w:rFonts w:hint="eastAsia"/>
        </w:rPr>
        <w:t>CLA</w:t>
      </w:r>
      <w:r>
        <w:rPr>
          <w:rFonts w:hint="eastAsia"/>
        </w:rPr>
        <w:t>。点击“</w:t>
      </w:r>
      <w:r>
        <w:rPr>
          <w:rFonts w:hint="eastAsia"/>
        </w:rPr>
        <w:t>here</w:t>
      </w:r>
      <w:r>
        <w:rPr>
          <w:rFonts w:hint="eastAsia"/>
        </w:rPr>
        <w:t>（这里）”链接进入签署页面。</w:t>
      </w:r>
    </w:p>
    <w:p w14:paraId="70246470" w14:textId="01975F46" w:rsidR="00B614CA" w:rsidRDefault="00B614CA" w:rsidP="00891194">
      <w:pPr>
        <w:pStyle w:val="1e"/>
      </w:pPr>
      <w:r w:rsidRPr="00B614CA">
        <w:rPr>
          <w:noProof/>
        </w:rPr>
        <w:lastRenderedPageBreak/>
        <w:drawing>
          <wp:inline distT="0" distB="0" distL="0" distR="0" wp14:anchorId="520252D5" wp14:editId="40791E97">
            <wp:extent cx="5395962" cy="2288721"/>
            <wp:effectExtent l="19050" t="19050" r="14605" b="16510"/>
            <wp:docPr id="53" name="Picture 53" descr="A group of people looking at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group of people looking at a computer screen&#10;&#10;Description automatically generated with medium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7188" cy="229348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EC0CC" w14:textId="6027CF8E" w:rsidR="00B614CA" w:rsidRDefault="00A87B26" w:rsidP="00891194">
      <w:pPr>
        <w:pStyle w:val="1e"/>
      </w:pPr>
      <w:r w:rsidRPr="00A87B26">
        <w:t>选择</w:t>
      </w:r>
      <w:r w:rsidRPr="00A87B26">
        <w:t>“Sign Individal CLA</w:t>
      </w:r>
      <w:r w:rsidRPr="00A87B26">
        <w:t>（签署个人</w:t>
      </w:r>
      <w:r w:rsidRPr="00A87B26">
        <w:t>CLA</w:t>
      </w:r>
      <w:r w:rsidRPr="00A87B26">
        <w:t>）</w:t>
      </w:r>
      <w:r w:rsidRPr="00A87B26">
        <w:t>”</w:t>
      </w:r>
      <w:r w:rsidRPr="00A87B26">
        <w:t>按钮进行签署</w:t>
      </w:r>
      <w:r>
        <w:rPr>
          <w:rFonts w:hint="eastAsia"/>
        </w:rPr>
        <w:t>。</w:t>
      </w:r>
    </w:p>
    <w:p w14:paraId="72525B77" w14:textId="5C8BDF1D" w:rsidR="00A87B26" w:rsidRDefault="00A87B26" w:rsidP="00891194">
      <w:pPr>
        <w:pStyle w:val="1e"/>
      </w:pPr>
    </w:p>
    <w:p w14:paraId="7CFB312D" w14:textId="2BD90481" w:rsidR="00A87B26" w:rsidRDefault="00A87B26" w:rsidP="00891194">
      <w:pPr>
        <w:pStyle w:val="1e"/>
      </w:pPr>
      <w:r w:rsidRPr="00A87B26">
        <w:rPr>
          <w:noProof/>
        </w:rPr>
        <w:drawing>
          <wp:inline distT="0" distB="0" distL="0" distR="0" wp14:anchorId="3F8E8E2C" wp14:editId="1AD9771B">
            <wp:extent cx="5420161" cy="3181350"/>
            <wp:effectExtent l="19050" t="19050" r="28575" b="19050"/>
            <wp:docPr id="54" name="Picture 5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chat or text messag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31935" cy="318826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8122D7" w14:textId="56AF99C9" w:rsidR="00B614CA" w:rsidRDefault="00A87B26" w:rsidP="00891194">
      <w:pPr>
        <w:pStyle w:val="1e"/>
      </w:pPr>
      <w:r>
        <w:rPr>
          <w:rFonts w:hint="eastAsia"/>
        </w:rPr>
        <w:t>按照提示填写信息，</w:t>
      </w:r>
      <w:r>
        <w:rPr>
          <w:rFonts w:hint="eastAsia"/>
        </w:rPr>
        <w:t>G</w:t>
      </w:r>
      <w:r>
        <w:t>itee-ID</w:t>
      </w:r>
      <w:r>
        <w:rPr>
          <w:rFonts w:hint="eastAsia"/>
        </w:rPr>
        <w:t>是您自己的</w:t>
      </w:r>
      <w:r>
        <w:rPr>
          <w:rFonts w:hint="eastAsia"/>
        </w:rPr>
        <w:t>gitee</w:t>
      </w:r>
      <w:r>
        <w:rPr>
          <w:rFonts w:hint="eastAsia"/>
        </w:rPr>
        <w:t>账号，邮箱也要与</w:t>
      </w:r>
      <w:r>
        <w:rPr>
          <w:rFonts w:hint="eastAsia"/>
        </w:rPr>
        <w:t>gitee</w:t>
      </w:r>
      <w:r>
        <w:rPr>
          <w:rFonts w:hint="eastAsia"/>
        </w:rPr>
        <w:t>账号的邮箱（以及</w:t>
      </w:r>
      <w:r>
        <w:rPr>
          <w:rFonts w:hint="eastAsia"/>
        </w:rPr>
        <w:t>git</w:t>
      </w:r>
      <w:r>
        <w:rPr>
          <w:rFonts w:hint="eastAsia"/>
        </w:rPr>
        <w:t>初始设置的邮箱）保持一致。然后阅读“隐私政策”，如果同意就勾选前面的选择框，然后点击“签署”按钮进行签署。</w:t>
      </w:r>
    </w:p>
    <w:p w14:paraId="19015085" w14:textId="13EBD5D1" w:rsidR="00B614CA" w:rsidRDefault="00B614CA" w:rsidP="00891194">
      <w:pPr>
        <w:pStyle w:val="1e"/>
      </w:pPr>
    </w:p>
    <w:p w14:paraId="59767B88" w14:textId="532B7246" w:rsidR="00D20525" w:rsidRDefault="00D20525" w:rsidP="00891194">
      <w:pPr>
        <w:pStyle w:val="1e"/>
      </w:pPr>
      <w:r w:rsidRPr="00D20525">
        <w:rPr>
          <w:noProof/>
        </w:rPr>
        <w:drawing>
          <wp:inline distT="0" distB="0" distL="0" distR="0" wp14:anchorId="44CBC89D" wp14:editId="08595CF9">
            <wp:extent cx="5429250" cy="1366607"/>
            <wp:effectExtent l="19050" t="19050" r="19050" b="2413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48110" cy="137135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BD89BD" w14:textId="32D19A2C" w:rsidR="008A121D" w:rsidRDefault="00D20525" w:rsidP="00891194">
      <w:pPr>
        <w:pStyle w:val="1e"/>
      </w:pPr>
      <w:r>
        <w:rPr>
          <w:rFonts w:hint="eastAsia"/>
        </w:rPr>
        <w:lastRenderedPageBreak/>
        <w:t>这里可能要几分钟等待</w:t>
      </w:r>
      <w:r>
        <w:rPr>
          <w:rFonts w:hint="eastAsia"/>
        </w:rPr>
        <w:t>CLA</w:t>
      </w:r>
      <w:r w:rsidR="008A121D">
        <w:rPr>
          <w:rFonts w:hint="eastAsia"/>
        </w:rPr>
        <w:t>签署完成</w:t>
      </w:r>
      <w:r>
        <w:rPr>
          <w:rFonts w:hint="eastAsia"/>
        </w:rPr>
        <w:t>。之后还要键入“</w:t>
      </w:r>
      <w:r w:rsidRPr="00D20525">
        <w:t>/check-cla</w:t>
      </w:r>
      <w:r>
        <w:rPr>
          <w:rFonts w:hint="eastAsia"/>
        </w:rPr>
        <w:t>”让</w:t>
      </w:r>
      <w:r>
        <w:rPr>
          <w:rFonts w:hint="eastAsia"/>
        </w:rPr>
        <w:t>CLA</w:t>
      </w:r>
      <w:r>
        <w:rPr>
          <w:rFonts w:hint="eastAsia"/>
        </w:rPr>
        <w:t>完成核实</w:t>
      </w:r>
      <w:r w:rsidR="008A121D">
        <w:rPr>
          <w:rFonts w:hint="eastAsia"/>
        </w:rPr>
        <w:t>。</w:t>
      </w:r>
      <w:r>
        <w:rPr>
          <w:rFonts w:hint="eastAsia"/>
        </w:rPr>
        <w:t>最后，出现“</w:t>
      </w:r>
      <w:r w:rsidRPr="00D20525">
        <w:t>have finished signinig CLA successfully</w:t>
      </w:r>
      <w:r>
        <w:rPr>
          <w:rFonts w:hint="eastAsia"/>
        </w:rPr>
        <w:t>（</w:t>
      </w:r>
      <w:r>
        <w:rPr>
          <w:rFonts w:hint="eastAsia"/>
        </w:rPr>
        <w:t>CLA</w:t>
      </w:r>
      <w:r>
        <w:rPr>
          <w:rFonts w:hint="eastAsia"/>
        </w:rPr>
        <w:t>签署成功）”的字样时，</w:t>
      </w:r>
      <w:r>
        <w:rPr>
          <w:rFonts w:hint="eastAsia"/>
        </w:rPr>
        <w:t>CLA</w:t>
      </w:r>
      <w:r>
        <w:rPr>
          <w:rFonts w:hint="eastAsia"/>
        </w:rPr>
        <w:t>就签署成功了。</w:t>
      </w:r>
    </w:p>
    <w:p w14:paraId="45D36658" w14:textId="5A0A230C" w:rsidR="006F4CBA" w:rsidRDefault="006F4CBA" w:rsidP="00891194">
      <w:pPr>
        <w:pStyle w:val="1e"/>
      </w:pPr>
    </w:p>
    <w:p w14:paraId="51EF5E79" w14:textId="58FB0BB0" w:rsidR="006F4CBA" w:rsidRDefault="006F4CBA" w:rsidP="006F4CBA">
      <w:pPr>
        <w:pStyle w:val="30"/>
      </w:pPr>
      <w:r>
        <w:rPr>
          <w:rFonts w:hint="eastAsia"/>
        </w:rPr>
        <w:t>在原始远程仓检查提交情况</w:t>
      </w:r>
    </w:p>
    <w:p w14:paraId="58948F8B" w14:textId="77777777" w:rsidR="008A121D" w:rsidRDefault="008A121D" w:rsidP="00891194">
      <w:pPr>
        <w:pStyle w:val="1e"/>
      </w:pPr>
    </w:p>
    <w:p w14:paraId="12561632" w14:textId="0E8FB7C8" w:rsidR="00B614CA" w:rsidRDefault="00B614CA" w:rsidP="00891194">
      <w:pPr>
        <w:pStyle w:val="1e"/>
      </w:pPr>
      <w:r w:rsidRPr="00B614CA">
        <w:rPr>
          <w:noProof/>
        </w:rPr>
        <w:drawing>
          <wp:inline distT="0" distB="0" distL="0" distR="0" wp14:anchorId="3A8A2CFA" wp14:editId="2F704C6A">
            <wp:extent cx="5391150" cy="2716831"/>
            <wp:effectExtent l="19050" t="19050" r="19050" b="2667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97675" cy="272011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BDF133" w14:textId="77777777" w:rsidR="00DA4726" w:rsidRDefault="00B614CA" w:rsidP="00891194">
      <w:pPr>
        <w:pStyle w:val="1e"/>
      </w:pPr>
      <w:r>
        <w:rPr>
          <w:rFonts w:hint="eastAsia"/>
        </w:rPr>
        <w:t>提交成功后原始远程仓</w:t>
      </w:r>
      <w:r w:rsidR="005264F5">
        <w:rPr>
          <w:rFonts w:hint="eastAsia"/>
        </w:rPr>
        <w:t>（</w:t>
      </w:r>
      <w:r w:rsidR="005264F5" w:rsidRPr="005264F5">
        <w:t>https://gitee.com/openeuler-practice-courses/nankai_university_2021</w:t>
      </w:r>
      <w:r w:rsidR="005264F5">
        <w:rPr>
          <w:rFonts w:hint="eastAsia"/>
        </w:rPr>
        <w:t>）</w:t>
      </w:r>
      <w:r>
        <w:rPr>
          <w:rFonts w:hint="eastAsia"/>
        </w:rPr>
        <w:t>将会显示此次提交</w:t>
      </w:r>
      <w:r w:rsidR="00DA4726">
        <w:rPr>
          <w:rFonts w:hint="eastAsia"/>
        </w:rPr>
        <w:t>。</w:t>
      </w:r>
    </w:p>
    <w:p w14:paraId="7B9A20ED" w14:textId="77777777" w:rsidR="00DA4726" w:rsidRDefault="00DA4726" w:rsidP="00891194">
      <w:pPr>
        <w:pStyle w:val="1e"/>
      </w:pPr>
    </w:p>
    <w:p w14:paraId="026B5684" w14:textId="10A05FDF" w:rsidR="003817A5" w:rsidRDefault="00B614CA" w:rsidP="00891194">
      <w:pPr>
        <w:pStyle w:val="1e"/>
      </w:pPr>
      <w:r>
        <w:rPr>
          <w:rFonts w:hint="eastAsia"/>
        </w:rPr>
        <w:t>这时</w:t>
      </w:r>
      <w:r w:rsidR="005040BD">
        <w:rPr>
          <w:rFonts w:hint="eastAsia"/>
        </w:rPr>
        <w:t>作为社区</w:t>
      </w:r>
      <w:r w:rsidR="005F07B7">
        <w:rPr>
          <w:rFonts w:hint="eastAsia"/>
        </w:rPr>
        <w:t>的一个</w:t>
      </w:r>
      <w:r w:rsidR="005040BD" w:rsidRPr="005040BD">
        <w:t>contributo</w:t>
      </w:r>
      <w:r w:rsidR="00070435">
        <w:t>r</w:t>
      </w:r>
      <w:r w:rsidR="005040BD">
        <w:rPr>
          <w:rFonts w:hint="eastAsia"/>
        </w:rPr>
        <w:t>，</w:t>
      </w:r>
      <w:r w:rsidR="00F5325E">
        <w:rPr>
          <w:rFonts w:hint="eastAsia"/>
        </w:rPr>
        <w:t>您的</w:t>
      </w:r>
      <w:r>
        <w:rPr>
          <w:rFonts w:hint="eastAsia"/>
        </w:rPr>
        <w:t>作业</w:t>
      </w:r>
      <w:r w:rsidR="005040BD">
        <w:rPr>
          <w:rFonts w:hint="eastAsia"/>
        </w:rPr>
        <w:t>已经</w:t>
      </w:r>
      <w:r>
        <w:rPr>
          <w:rFonts w:hint="eastAsia"/>
        </w:rPr>
        <w:t>提交完毕。</w:t>
      </w:r>
      <w:r w:rsidR="005040BD">
        <w:rPr>
          <w:rFonts w:hint="eastAsia"/>
        </w:rPr>
        <w:t>如果您提交的是代码，系统一般会自动进行</w:t>
      </w:r>
      <w:r w:rsidR="005040BD">
        <w:rPr>
          <w:rFonts w:hint="eastAsia"/>
        </w:rPr>
        <w:t>t</w:t>
      </w:r>
      <w:r w:rsidR="005040BD">
        <w:t>est</w:t>
      </w:r>
      <w:r w:rsidR="005040BD">
        <w:rPr>
          <w:rFonts w:hint="eastAsia"/>
        </w:rPr>
        <w:t>。接下来要等待社区的</w:t>
      </w:r>
      <w:r w:rsidR="005040BD" w:rsidRPr="005040BD">
        <w:t>committer</w:t>
      </w:r>
      <w:r w:rsidR="005040BD">
        <w:rPr>
          <w:rFonts w:hint="eastAsia"/>
        </w:rPr>
        <w:t>进行</w:t>
      </w:r>
      <w:r w:rsidR="005040BD">
        <w:rPr>
          <w:rFonts w:hint="eastAsia"/>
        </w:rPr>
        <w:t>r</w:t>
      </w:r>
      <w:r w:rsidR="005040BD">
        <w:t>eview</w:t>
      </w:r>
      <w:r w:rsidR="005040BD">
        <w:rPr>
          <w:rFonts w:hint="eastAsia"/>
        </w:rPr>
        <w:t>，如果</w:t>
      </w:r>
      <w:r w:rsidR="00E25494">
        <w:rPr>
          <w:rFonts w:hint="eastAsia"/>
        </w:rPr>
        <w:t>合乎要求</w:t>
      </w:r>
      <w:r w:rsidR="005040BD">
        <w:rPr>
          <w:rFonts w:hint="eastAsia"/>
        </w:rPr>
        <w:t>，他</w:t>
      </w:r>
      <w:r w:rsidR="005040BD">
        <w:rPr>
          <w:rFonts w:hint="eastAsia"/>
        </w:rPr>
        <w:t>/</w:t>
      </w:r>
      <w:r w:rsidR="005040BD">
        <w:rPr>
          <w:rFonts w:hint="eastAsia"/>
        </w:rPr>
        <w:t>她会进行</w:t>
      </w:r>
      <w:r w:rsidR="005040BD">
        <w:rPr>
          <w:rFonts w:hint="eastAsia"/>
        </w:rPr>
        <w:t>/</w:t>
      </w:r>
      <w:r w:rsidR="005040BD">
        <w:t>lgtm</w:t>
      </w:r>
      <w:r w:rsidR="005040BD">
        <w:rPr>
          <w:rFonts w:hint="eastAsia"/>
        </w:rPr>
        <w:t>动作</w:t>
      </w:r>
      <w:r w:rsidR="0035167A">
        <w:rPr>
          <w:rFonts w:hint="eastAsia"/>
        </w:rPr>
        <w:t>。</w:t>
      </w:r>
      <w:r w:rsidR="005040BD">
        <w:rPr>
          <w:rFonts w:hint="eastAsia"/>
        </w:rPr>
        <w:t>之后就</w:t>
      </w:r>
      <w:r w:rsidR="0035167A">
        <w:rPr>
          <w:rFonts w:hint="eastAsia"/>
        </w:rPr>
        <w:t>需要</w:t>
      </w:r>
      <w:r w:rsidR="005040BD">
        <w:rPr>
          <w:rFonts w:hint="eastAsia"/>
        </w:rPr>
        <w:t>社区的</w:t>
      </w:r>
      <w:r w:rsidR="005040BD" w:rsidRPr="005040BD">
        <w:t>maintainer</w:t>
      </w:r>
      <w:r w:rsidR="005040BD">
        <w:rPr>
          <w:rFonts w:hint="eastAsia"/>
        </w:rPr>
        <w:t>进行</w:t>
      </w:r>
      <w:r w:rsidR="0035167A">
        <w:rPr>
          <w:rFonts w:hint="eastAsia"/>
        </w:rPr>
        <w:t>最后</w:t>
      </w:r>
      <w:r w:rsidR="005040BD">
        <w:rPr>
          <w:rFonts w:hint="eastAsia"/>
        </w:rPr>
        <w:t>确认，如果一切顺利，他</w:t>
      </w:r>
      <w:r w:rsidR="005040BD">
        <w:rPr>
          <w:rFonts w:hint="eastAsia"/>
        </w:rPr>
        <w:t>/</w:t>
      </w:r>
      <w:r w:rsidR="005040BD">
        <w:rPr>
          <w:rFonts w:hint="eastAsia"/>
        </w:rPr>
        <w:t>她会进行</w:t>
      </w:r>
      <w:r w:rsidR="005040BD">
        <w:rPr>
          <w:rFonts w:hint="eastAsia"/>
        </w:rPr>
        <w:t>/</w:t>
      </w:r>
      <w:r w:rsidR="005040BD">
        <w:t>approve</w:t>
      </w:r>
      <w:r w:rsidR="005040BD">
        <w:rPr>
          <w:rFonts w:hint="eastAsia"/>
        </w:rPr>
        <w:t>动作，这之后，您的作业（或代码）就会合到上游远程仓库里去。</w:t>
      </w:r>
      <w:r w:rsidR="003817A5">
        <w:rPr>
          <w:rFonts w:hint="eastAsia"/>
        </w:rPr>
        <w:t>关于这些流程的具体命令</w:t>
      </w:r>
      <w:r w:rsidR="007C7956">
        <w:rPr>
          <w:rFonts w:hint="eastAsia"/>
        </w:rPr>
        <w:t>及其含义</w:t>
      </w:r>
      <w:r w:rsidR="003817A5">
        <w:rPr>
          <w:rFonts w:hint="eastAsia"/>
        </w:rPr>
        <w:t>请参考</w:t>
      </w:r>
      <w:r w:rsidR="00E8340C">
        <w:rPr>
          <w:rFonts w:hint="eastAsia"/>
        </w:rPr>
        <w:t>后文列出的</w:t>
      </w:r>
      <w:r w:rsidR="003817A5">
        <w:rPr>
          <w:rFonts w:hint="eastAsia"/>
        </w:rPr>
        <w:t>相关链接。</w:t>
      </w:r>
    </w:p>
    <w:p w14:paraId="61552B14" w14:textId="049077F1" w:rsidR="00451CCF" w:rsidRDefault="00451CCF" w:rsidP="00451CCF">
      <w:pPr>
        <w:pStyle w:val="2"/>
      </w:pPr>
      <w:bookmarkStart w:id="59" w:name="_Toc76155806"/>
      <w:r>
        <w:rPr>
          <w:rFonts w:hint="eastAsia"/>
        </w:rPr>
        <w:t>参考链接</w:t>
      </w:r>
      <w:bookmarkEnd w:id="59"/>
    </w:p>
    <w:p w14:paraId="0F992FF6" w14:textId="40DC0F4A" w:rsidR="00451CCF" w:rsidRDefault="00C546AA" w:rsidP="00891194">
      <w:pPr>
        <w:pStyle w:val="1e"/>
      </w:pPr>
      <w:hyperlink r:id="rId109" w:history="1">
        <w:r w:rsidR="00451CCF" w:rsidRPr="0068241A">
          <w:rPr>
            <w:rStyle w:val="ad"/>
          </w:rPr>
          <w:t>https://clasign.osinfra.cn/sign/Z2l0ZWUlMkZvcGVuZXVsZXI=</w:t>
        </w:r>
      </w:hyperlink>
      <w:r w:rsidR="00451CCF">
        <w:t xml:space="preserve"> </w:t>
      </w:r>
    </w:p>
    <w:p w14:paraId="02D1A426" w14:textId="6CE0CC58" w:rsidR="00451CCF" w:rsidRDefault="00C546AA" w:rsidP="00891194">
      <w:pPr>
        <w:pStyle w:val="1e"/>
      </w:pPr>
      <w:hyperlink r:id="rId110" w:history="1">
        <w:r w:rsidR="00451CCF" w:rsidRPr="0068241A">
          <w:rPr>
            <w:rStyle w:val="ad"/>
          </w:rPr>
          <w:t>https://gitee.com/openeuler/community/blob/master/zh/contributors/Gitee-workflow.md</w:t>
        </w:r>
      </w:hyperlink>
      <w:r w:rsidR="00451CCF">
        <w:t xml:space="preserve"> </w:t>
      </w:r>
    </w:p>
    <w:p w14:paraId="070C4C40" w14:textId="05B30DD9" w:rsidR="00412E78" w:rsidRDefault="00C546AA" w:rsidP="00891194">
      <w:pPr>
        <w:pStyle w:val="1e"/>
      </w:pPr>
      <w:hyperlink r:id="rId111" w:history="1">
        <w:r w:rsidR="00412E78" w:rsidRPr="004470A9">
          <w:rPr>
            <w:rStyle w:val="ad"/>
          </w:rPr>
          <w:t>https://gitee.com/openeuler/community/blob/master/en/sig-infrastructure/command.md</w:t>
        </w:r>
      </w:hyperlink>
      <w:r w:rsidR="00412E78">
        <w:t xml:space="preserve"> </w:t>
      </w:r>
    </w:p>
    <w:p w14:paraId="0F1AFED0" w14:textId="366E5BFA" w:rsidR="0008368A" w:rsidRPr="00F87F7D" w:rsidRDefault="00C546AA" w:rsidP="00891194">
      <w:pPr>
        <w:pStyle w:val="1e"/>
      </w:pPr>
      <w:hyperlink r:id="rId112" w:history="1">
        <w:r w:rsidR="00451CCF" w:rsidRPr="0068241A">
          <w:rPr>
            <w:rStyle w:val="ad"/>
          </w:rPr>
          <w:t>https://gitee.com/openeuler-practice-courses/lfs-course</w:t>
        </w:r>
      </w:hyperlink>
      <w:r w:rsidR="00451CCF">
        <w:t xml:space="preserve"> </w:t>
      </w:r>
    </w:p>
    <w:p w14:paraId="76ABA14C" w14:textId="3157CC95" w:rsidR="001C489B" w:rsidRDefault="001C489B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1050403B" w14:textId="20AB8071" w:rsidR="001C489B" w:rsidRDefault="001C489B" w:rsidP="001C489B">
      <w:pPr>
        <w:pStyle w:val="1"/>
      </w:pPr>
      <w:bookmarkStart w:id="60" w:name="_Toc76155807"/>
      <w:r>
        <w:rPr>
          <w:rFonts w:hint="eastAsia"/>
        </w:rPr>
        <w:lastRenderedPageBreak/>
        <w:t>进阶任务</w:t>
      </w:r>
      <w:bookmarkEnd w:id="60"/>
    </w:p>
    <w:p w14:paraId="454C33AC" w14:textId="778C0FB5" w:rsidR="001C489B" w:rsidRDefault="000F20EC" w:rsidP="00891194">
      <w:pPr>
        <w:pStyle w:val="1e"/>
      </w:pPr>
      <w:r w:rsidRPr="000F20EC">
        <w:t>了解</w:t>
      </w:r>
      <w:r w:rsidRPr="000F20EC">
        <w:t>QEMU</w:t>
      </w:r>
      <w:r w:rsidRPr="000F20EC">
        <w:t>虚拟机技术以及</w:t>
      </w:r>
      <w:r w:rsidRPr="000F20EC">
        <w:t>openEuler 20.09</w:t>
      </w:r>
      <w:r>
        <w:rPr>
          <w:rFonts w:hint="eastAsia"/>
        </w:rPr>
        <w:t>及以上版本的</w:t>
      </w:r>
      <w:r w:rsidRPr="000F20EC">
        <w:t>StratoVirt</w:t>
      </w:r>
      <w:r w:rsidRPr="000F20EC">
        <w:t>虚拟化技术</w:t>
      </w:r>
      <w:r>
        <w:rPr>
          <w:rFonts w:hint="eastAsia"/>
        </w:rPr>
        <w:t>，尝试完成以下任务：</w:t>
      </w:r>
    </w:p>
    <w:p w14:paraId="239B76F3" w14:textId="089F1158" w:rsidR="000F20EC" w:rsidRDefault="000F20EC" w:rsidP="00891194">
      <w:pPr>
        <w:pStyle w:val="1e"/>
        <w:numPr>
          <w:ilvl w:val="0"/>
          <w:numId w:val="19"/>
        </w:numPr>
      </w:pPr>
      <w:r>
        <w:t>在</w:t>
      </w:r>
      <w:r>
        <w:t>openEuler</w:t>
      </w:r>
      <w:r>
        <w:t>开发环境，将刚构建出的</w:t>
      </w:r>
      <w:r>
        <w:t>LFS</w:t>
      </w:r>
      <w:r>
        <w:t>镜像作为虚拟机镜像，使用</w:t>
      </w:r>
      <w:r>
        <w:t>QEMU</w:t>
      </w:r>
      <w:r>
        <w:t>虚拟机启动</w:t>
      </w:r>
      <w:r>
        <w:rPr>
          <w:rFonts w:hint="eastAsia"/>
        </w:rPr>
        <w:t>它。</w:t>
      </w:r>
    </w:p>
    <w:p w14:paraId="1E2F0DBD" w14:textId="53ECC9A3" w:rsidR="000F20EC" w:rsidRDefault="000F20EC" w:rsidP="00891194">
      <w:pPr>
        <w:pStyle w:val="1e"/>
        <w:numPr>
          <w:ilvl w:val="0"/>
          <w:numId w:val="19"/>
        </w:numPr>
      </w:pPr>
      <w:r>
        <w:rPr>
          <w:rFonts w:hint="eastAsia"/>
        </w:rPr>
        <w:t>以</w:t>
      </w:r>
      <w:r>
        <w:t>StratoVirt</w:t>
      </w:r>
      <w:r>
        <w:rPr>
          <w:rFonts w:hint="eastAsia"/>
        </w:rPr>
        <w:t>虚拟机</w:t>
      </w:r>
      <w:r>
        <w:t>替代</w:t>
      </w:r>
      <w:r>
        <w:rPr>
          <w:rFonts w:hint="eastAsia"/>
        </w:rPr>
        <w:t>QEMU</w:t>
      </w:r>
      <w:r>
        <w:rPr>
          <w:rFonts w:hint="eastAsia"/>
        </w:rPr>
        <w:t>虚拟机</w:t>
      </w:r>
      <w:r>
        <w:t>，启动</w:t>
      </w:r>
      <w:r>
        <w:rPr>
          <w:rFonts w:hint="eastAsia"/>
        </w:rPr>
        <w:t>LFS</w:t>
      </w:r>
      <w:r>
        <w:rPr>
          <w:rFonts w:hint="eastAsia"/>
        </w:rPr>
        <w:t>镜像。</w:t>
      </w:r>
    </w:p>
    <w:p w14:paraId="3E005C64" w14:textId="2EE52A91" w:rsidR="000F20EC" w:rsidRDefault="000F20EC" w:rsidP="00891194">
      <w:pPr>
        <w:pStyle w:val="1e"/>
      </w:pPr>
    </w:p>
    <w:p w14:paraId="3859E7A5" w14:textId="77777777" w:rsidR="000F20EC" w:rsidRDefault="000F20EC" w:rsidP="00891194">
      <w:pPr>
        <w:pStyle w:val="1e"/>
      </w:pPr>
      <w:r>
        <w:rPr>
          <w:rFonts w:hint="eastAsia"/>
        </w:rPr>
        <w:t>或者，</w:t>
      </w:r>
    </w:p>
    <w:p w14:paraId="0854F3EA" w14:textId="67D3831D" w:rsidR="000F20EC" w:rsidRDefault="000F20EC" w:rsidP="00891194">
      <w:pPr>
        <w:pStyle w:val="1e"/>
        <w:numPr>
          <w:ilvl w:val="0"/>
          <w:numId w:val="20"/>
        </w:numPr>
      </w:pPr>
      <w:r>
        <w:rPr>
          <w:rFonts w:hint="eastAsia"/>
        </w:rPr>
        <w:t>了解</w:t>
      </w:r>
      <w:r>
        <w:t>openEuler 21.03</w:t>
      </w:r>
      <w:r>
        <w:t>所用的</w:t>
      </w:r>
      <w:r>
        <w:t>5.10</w:t>
      </w:r>
      <w:r>
        <w:t>内核</w:t>
      </w:r>
      <w:r>
        <w:rPr>
          <w:rFonts w:hint="eastAsia"/>
        </w:rPr>
        <w:t>并以此</w:t>
      </w:r>
      <w:r>
        <w:t>构建</w:t>
      </w:r>
      <w:r>
        <w:t>LFS</w:t>
      </w:r>
      <w:r>
        <w:rPr>
          <w:rFonts w:hint="eastAsia"/>
        </w:rPr>
        <w:t>目标</w:t>
      </w:r>
      <w:r>
        <w:t>系统</w:t>
      </w:r>
      <w:r>
        <w:rPr>
          <w:rFonts w:hint="eastAsia"/>
        </w:rPr>
        <w:t>。</w:t>
      </w:r>
    </w:p>
    <w:p w14:paraId="694B849E" w14:textId="24003AAE" w:rsidR="001C489B" w:rsidRDefault="001C489B" w:rsidP="00891194">
      <w:pPr>
        <w:pStyle w:val="1e"/>
      </w:pPr>
    </w:p>
    <w:p w14:paraId="37D7EE44" w14:textId="5311E51A" w:rsidR="002E6B50" w:rsidRDefault="00331FD3" w:rsidP="00891194">
      <w:pPr>
        <w:pStyle w:val="1e"/>
      </w:pPr>
      <w:r>
        <w:rPr>
          <w:rFonts w:hint="eastAsia"/>
        </w:rPr>
        <w:t>相关资料</w:t>
      </w:r>
      <w:r w:rsidR="002E6B50">
        <w:rPr>
          <w:rFonts w:hint="eastAsia"/>
        </w:rPr>
        <w:t>可以参考以下链接：</w:t>
      </w:r>
    </w:p>
    <w:p w14:paraId="7EA47047" w14:textId="62F39898" w:rsidR="002E6B50" w:rsidRDefault="00C546AA" w:rsidP="00891194">
      <w:pPr>
        <w:pStyle w:val="1e"/>
      </w:pPr>
      <w:hyperlink r:id="rId113" w:history="1">
        <w:r w:rsidR="002E6B50" w:rsidRPr="00184E5D">
          <w:rPr>
            <w:rStyle w:val="ad"/>
          </w:rPr>
          <w:t>https://gitee.com/openeuler/kernel</w:t>
        </w:r>
      </w:hyperlink>
      <w:r w:rsidR="002E6B50">
        <w:t xml:space="preserve"> </w:t>
      </w:r>
    </w:p>
    <w:p w14:paraId="05745233" w14:textId="0C10D3F3" w:rsidR="002E6B50" w:rsidRDefault="00C546AA" w:rsidP="00891194">
      <w:pPr>
        <w:pStyle w:val="1e"/>
      </w:pPr>
      <w:hyperlink r:id="rId114" w:history="1">
        <w:r w:rsidR="002E6B50" w:rsidRPr="00184E5D">
          <w:rPr>
            <w:rStyle w:val="ad"/>
          </w:rPr>
          <w:t>https://www.qemu.org/</w:t>
        </w:r>
      </w:hyperlink>
      <w:r w:rsidR="002E6B50">
        <w:t xml:space="preserve"> </w:t>
      </w:r>
    </w:p>
    <w:p w14:paraId="5A82327C" w14:textId="0AA4BE48" w:rsidR="002E6B50" w:rsidRDefault="00C546AA" w:rsidP="00891194">
      <w:pPr>
        <w:pStyle w:val="1e"/>
      </w:pPr>
      <w:hyperlink r:id="rId115" w:history="1">
        <w:r w:rsidR="002E6B50" w:rsidRPr="00184E5D">
          <w:rPr>
            <w:rStyle w:val="ad"/>
          </w:rPr>
          <w:t>https://gitee.com/openeuler/stratovirt</w:t>
        </w:r>
      </w:hyperlink>
      <w:r w:rsidR="002E6B50">
        <w:t xml:space="preserve"> </w:t>
      </w:r>
    </w:p>
    <w:p w14:paraId="1113E872" w14:textId="0B89F23E" w:rsidR="002E6B50" w:rsidRDefault="00C546AA" w:rsidP="00891194">
      <w:pPr>
        <w:pStyle w:val="1e"/>
      </w:pPr>
      <w:hyperlink r:id="rId116" w:history="1">
        <w:r w:rsidR="002E6B50" w:rsidRPr="00184E5D">
          <w:rPr>
            <w:rStyle w:val="ad"/>
          </w:rPr>
          <w:t>https://repo.openeuler.org/openEuler-21.03/</w:t>
        </w:r>
      </w:hyperlink>
    </w:p>
    <w:p w14:paraId="2DB09A3B" w14:textId="77777777" w:rsidR="002E6B50" w:rsidRPr="00BC3930" w:rsidRDefault="002E6B50" w:rsidP="00891194">
      <w:pPr>
        <w:pStyle w:val="1e"/>
      </w:pPr>
    </w:p>
    <w:sectPr w:rsidR="002E6B50" w:rsidRPr="00BC3930" w:rsidSect="00033B54">
      <w:headerReference w:type="default" r:id="rId117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E9EF7BA" w14:textId="77777777" w:rsidR="005F6C13" w:rsidRDefault="005F6C13" w:rsidP="00940D2A">
      <w:pPr>
        <w:spacing w:before="0" w:after="0" w:line="240" w:lineRule="auto"/>
      </w:pPr>
      <w:r>
        <w:separator/>
      </w:r>
    </w:p>
  </w:endnote>
  <w:endnote w:type="continuationSeparator" w:id="0">
    <w:p w14:paraId="334C800B" w14:textId="77777777" w:rsidR="005F6C13" w:rsidRDefault="005F6C13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altName w:val="Corbel"/>
    <w:charset w:val="00"/>
    <w:family w:val="swiss"/>
    <w:pitch w:val="variable"/>
    <w:sig w:usb0="00000001" w:usb1="500078FB" w:usb2="00000008" w:usb3="00000000" w:csb0="0000009F" w:csb1="00000000"/>
  </w:font>
  <w:font w:name="方正兰亭黑简体">
    <w:altName w:val="Arial Unicode MS"/>
    <w:charset w:val="86"/>
    <w:family w:val="auto"/>
    <w:pitch w:val="variable"/>
    <w:sig w:usb0="00000000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Corbel"/>
    <w:charset w:val="00"/>
    <w:family w:val="swiss"/>
    <w:pitch w:val="variable"/>
    <w:sig w:usb0="00000001" w:usb1="4000204A" w:usb2="00000000" w:usb3="00000000" w:csb0="00000111" w:csb1="00000000"/>
  </w:font>
  <w:font w:name="华文细黑">
    <w:altName w:val="STXihe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KaiTi_GB2312"/>
    <w:panose1 w:val="00000000000000000000"/>
    <w:charset w:val="86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6B972CE" w14:textId="77777777" w:rsidR="005F6C13" w:rsidRDefault="005F6C13" w:rsidP="00940D2A">
      <w:pPr>
        <w:spacing w:before="0" w:after="0" w:line="240" w:lineRule="auto"/>
      </w:pPr>
      <w:r>
        <w:separator/>
      </w:r>
    </w:p>
  </w:footnote>
  <w:footnote w:type="continuationSeparator" w:id="0">
    <w:p w14:paraId="1BD156D3" w14:textId="77777777" w:rsidR="005F6C13" w:rsidRDefault="005F6C13" w:rsidP="00940D2A">
      <w:pPr>
        <w:spacing w:before="0" w:after="0" w:line="240" w:lineRule="auto"/>
      </w:pPr>
      <w:r>
        <w:continuationSeparator/>
      </w:r>
    </w:p>
  </w:footnote>
  <w:footnote w:id="1">
    <w:p w14:paraId="38C3E2D0" w14:textId="6652EADC" w:rsidR="00C546AA" w:rsidRDefault="00C546AA" w:rsidP="00364002">
      <w:pPr>
        <w:pStyle w:val="af"/>
        <w:ind w:left="0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E7439D" w14:textId="77777777" w:rsidR="00C546AA" w:rsidRPr="009D4127" w:rsidRDefault="00C546AA" w:rsidP="00033B54">
    <w:pPr>
      <w:pStyle w:val="a6"/>
      <w:rPr>
        <w:rFonts w:ascii="Huawei Sans" w:eastAsia="方正兰亭黑简体" w:hAnsi="Huawei Sans"/>
      </w:rPr>
    </w:pPr>
  </w:p>
  <w:p w14:paraId="6619D47F" w14:textId="77777777" w:rsidR="00C546AA" w:rsidRPr="009D4127" w:rsidRDefault="00C546AA" w:rsidP="00033B54">
    <w:pPr>
      <w:pStyle w:val="a6"/>
      <w:rPr>
        <w:rFonts w:ascii="Huawei Sans" w:eastAsia="方正兰亭黑简体" w:hAnsi="Huawei Sans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C546AA" w:rsidRPr="009D4127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C546AA" w:rsidRPr="009D4127" w:rsidRDefault="00C546AA" w:rsidP="00854769">
          <w:pPr>
            <w:pStyle w:val="afff9"/>
            <w:jc w:val="left"/>
            <w:rPr>
              <w:rFonts w:ascii="Huawei Sans" w:eastAsia="方正兰亭黑简体" w:hAnsi="Huawei Sans"/>
            </w:rPr>
          </w:pPr>
          <w:r w:rsidRPr="009D4127">
            <w:rPr>
              <w:rFonts w:ascii="Huawei Sans" w:eastAsia="方正兰亭黑简体" w:hAnsi="Huawei Sans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C546AA" w:rsidRPr="009D4127" w:rsidRDefault="00C546AA" w:rsidP="00033B54">
          <w:pPr>
            <w:spacing w:before="120"/>
            <w:rPr>
              <w:rFonts w:ascii="Huawei Sans" w:eastAsia="方正兰亭黑简体" w:hAnsi="Huawei Sans"/>
            </w:rPr>
          </w:pPr>
        </w:p>
      </w:tc>
      <w:tc>
        <w:tcPr>
          <w:tcW w:w="7371" w:type="dxa"/>
          <w:vAlign w:val="bottom"/>
        </w:tcPr>
        <w:p w14:paraId="541AEA52" w14:textId="79A9C7E4" w:rsidR="00C546AA" w:rsidRPr="009D4127" w:rsidRDefault="00C546AA" w:rsidP="00033B54">
          <w:pPr>
            <w:pStyle w:val="TableNote"/>
            <w:ind w:left="0"/>
            <w:jc w:val="center"/>
            <w:rPr>
              <w:rFonts w:ascii="Huawei Sans" w:eastAsia="方正兰亭黑简体" w:hAnsi="Huawei Sans"/>
              <w:noProof/>
            </w:rPr>
          </w:pPr>
          <w:r>
            <w:rPr>
              <w:rFonts w:ascii="Huawei Sans" w:eastAsia="方正兰亭黑简体" w:hAnsi="Huawei Sans"/>
              <w:noProof/>
            </w:rPr>
            <w:t>LFS7.7-</w:t>
          </w:r>
          <w:r>
            <w:rPr>
              <w:rFonts w:ascii="Huawei Sans" w:eastAsia="方正兰亭黑简体" w:hAnsi="Huawei Sans" w:hint="eastAsia"/>
              <w:noProof/>
            </w:rPr>
            <w:t>s</w:t>
          </w:r>
          <w:r>
            <w:rPr>
              <w:rFonts w:ascii="Huawei Sans" w:eastAsia="方正兰亭黑简体" w:hAnsi="Huawei Sans"/>
              <w:noProof/>
            </w:rPr>
            <w:t>ystemd on openEuler</w:t>
          </w:r>
          <w:r w:rsidRPr="009D4127">
            <w:rPr>
              <w:rFonts w:ascii="Huawei Sans" w:eastAsia="方正兰亭黑简体" w:hAnsi="Huawei Sans"/>
              <w:noProof/>
            </w:rPr>
            <w:t>实验</w:t>
          </w:r>
          <w:r>
            <w:rPr>
              <w:rFonts w:ascii="Huawei Sans" w:eastAsia="方正兰亭黑简体" w:hAnsi="Huawei Sans" w:hint="eastAsia"/>
              <w:noProof/>
            </w:rPr>
            <w:t>指导</w:t>
          </w:r>
          <w:r w:rsidRPr="009D4127">
            <w:rPr>
              <w:rFonts w:ascii="Huawei Sans" w:eastAsia="方正兰亭黑简体" w:hAnsi="Huawei Sans"/>
              <w:noProof/>
            </w:rPr>
            <w:t>手册</w:t>
          </w:r>
        </w:p>
      </w:tc>
      <w:tc>
        <w:tcPr>
          <w:tcW w:w="1134" w:type="dxa"/>
          <w:vAlign w:val="bottom"/>
        </w:tcPr>
        <w:p w14:paraId="279C3BBC" w14:textId="1A924E70" w:rsidR="00C546AA" w:rsidRPr="009D4127" w:rsidRDefault="00C546AA" w:rsidP="00033B54">
          <w:pPr>
            <w:pStyle w:val="TableNote"/>
            <w:ind w:left="0"/>
            <w:jc w:val="right"/>
            <w:rPr>
              <w:rFonts w:ascii="Huawei Sans" w:eastAsia="方正兰亭黑简体" w:hAnsi="Huawei Sans"/>
              <w:noProof/>
            </w:rPr>
          </w:pPr>
          <w:r w:rsidRPr="009D4127">
            <w:rPr>
              <w:rFonts w:ascii="Huawei Sans" w:eastAsia="方正兰亭黑简体" w:hAnsi="Huawei Sans"/>
            </w:rPr>
            <w:t>第</w:t>
          </w:r>
          <w:r w:rsidRPr="009D4127">
            <w:rPr>
              <w:rFonts w:ascii="Huawei Sans" w:eastAsia="方正兰亭黑简体" w:hAnsi="Huawei Sans"/>
            </w:rPr>
            <w:fldChar w:fldCharType="begin"/>
          </w:r>
          <w:r w:rsidRPr="009D4127">
            <w:rPr>
              <w:rFonts w:ascii="Huawei Sans" w:eastAsia="方正兰亭黑简体" w:hAnsi="Huawei Sans"/>
            </w:rPr>
            <w:instrText xml:space="preserve"> PAGE </w:instrText>
          </w:r>
          <w:r w:rsidRPr="009D4127">
            <w:rPr>
              <w:rFonts w:ascii="Huawei Sans" w:eastAsia="方正兰亭黑简体" w:hAnsi="Huawei Sans"/>
            </w:rPr>
            <w:fldChar w:fldCharType="separate"/>
          </w:r>
          <w:r w:rsidR="0017511E">
            <w:rPr>
              <w:rFonts w:ascii="Huawei Sans" w:eastAsia="方正兰亭黑简体" w:hAnsi="Huawei Sans"/>
              <w:noProof/>
            </w:rPr>
            <w:t>19</w:t>
          </w:r>
          <w:r w:rsidRPr="009D4127">
            <w:rPr>
              <w:rFonts w:ascii="Huawei Sans" w:eastAsia="方正兰亭黑简体" w:hAnsi="Huawei Sans"/>
              <w:noProof/>
            </w:rPr>
            <w:fldChar w:fldCharType="end"/>
          </w:r>
          <w:r w:rsidRPr="009D4127">
            <w:rPr>
              <w:rFonts w:ascii="Huawei Sans" w:eastAsia="方正兰亭黑简体" w:hAnsi="Huawei Sans"/>
              <w:noProof/>
            </w:rPr>
            <w:t>页</w:t>
          </w:r>
        </w:p>
      </w:tc>
    </w:tr>
  </w:tbl>
  <w:p w14:paraId="0278FB09" w14:textId="77777777" w:rsidR="00C546AA" w:rsidRPr="009D4127" w:rsidRDefault="00C546AA" w:rsidP="00033B54">
    <w:pPr>
      <w:pStyle w:val="a6"/>
      <w:rPr>
        <w:rFonts w:ascii="Huawei Sans" w:eastAsia="方正兰亭黑简体" w:hAnsi="Huawei Sans"/>
      </w:rPr>
    </w:pPr>
  </w:p>
  <w:p w14:paraId="76432B8F" w14:textId="77777777" w:rsidR="00C546AA" w:rsidRPr="009D4127" w:rsidRDefault="00C546AA" w:rsidP="00033B54">
    <w:pPr>
      <w:pStyle w:val="a6"/>
      <w:rPr>
        <w:rFonts w:ascii="Huawei Sans" w:eastAsia="方正兰亭黑简体" w:hAnsi="Huawei Sans"/>
      </w:rPr>
    </w:pPr>
  </w:p>
  <w:p w14:paraId="2CCE42D9" w14:textId="77777777" w:rsidR="00C546AA" w:rsidRPr="009D4127" w:rsidRDefault="00C546AA">
    <w:pPr>
      <w:pStyle w:val="a6"/>
      <w:rPr>
        <w:rFonts w:ascii="Huawei Sans" w:eastAsia="方正兰亭黑简体" w:hAnsi="Huawei San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518E076A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39CF7DCB"/>
    <w:multiLevelType w:val="hybridMultilevel"/>
    <w:tmpl w:val="4538F5F4"/>
    <w:lvl w:ilvl="0" w:tplc="04090003">
      <w:start w:val="1"/>
      <w:numFmt w:val="bullet"/>
      <w:lvlText w:val="o"/>
      <w:lvlJc w:val="left"/>
      <w:pPr>
        <w:ind w:left="1741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7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8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9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0" w15:restartNumberingAfterBreak="0">
    <w:nsid w:val="47320337"/>
    <w:multiLevelType w:val="hybridMultilevel"/>
    <w:tmpl w:val="F914FB02"/>
    <w:lvl w:ilvl="0" w:tplc="04090003">
      <w:start w:val="1"/>
      <w:numFmt w:val="bullet"/>
      <w:lvlText w:val="o"/>
      <w:lvlJc w:val="left"/>
      <w:pPr>
        <w:ind w:left="1741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2" w15:restartNumberingAfterBreak="0">
    <w:nsid w:val="53CA2137"/>
    <w:multiLevelType w:val="hybridMultilevel"/>
    <w:tmpl w:val="FB8856CE"/>
    <w:lvl w:ilvl="0" w:tplc="0409000F">
      <w:start w:val="1"/>
      <w:numFmt w:val="decimal"/>
      <w:lvlText w:val="%1."/>
      <w:lvlJc w:val="left"/>
      <w:pPr>
        <w:ind w:left="1441" w:hanging="420"/>
      </w:p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3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EF826A2"/>
    <w:multiLevelType w:val="hybridMultilevel"/>
    <w:tmpl w:val="941EEC52"/>
    <w:lvl w:ilvl="0" w:tplc="04090001">
      <w:start w:val="1"/>
      <w:numFmt w:val="bullet"/>
      <w:lvlText w:val=""/>
      <w:lvlJc w:val="left"/>
      <w:pPr>
        <w:ind w:left="14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20"/>
      </w:pPr>
      <w:rPr>
        <w:rFonts w:ascii="Wingdings" w:hAnsi="Wingdings" w:hint="default"/>
      </w:rPr>
    </w:lvl>
  </w:abstractNum>
  <w:abstractNum w:abstractNumId="15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7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num w:numId="1">
    <w:abstractNumId w:val="18"/>
  </w:num>
  <w:num w:numId="2">
    <w:abstractNumId w:val="8"/>
  </w:num>
  <w:num w:numId="3">
    <w:abstractNumId w:val="5"/>
  </w:num>
  <w:num w:numId="4">
    <w:abstractNumId w:val="2"/>
  </w:num>
  <w:num w:numId="5">
    <w:abstractNumId w:val="11"/>
  </w:num>
  <w:num w:numId="6">
    <w:abstractNumId w:val="4"/>
  </w:num>
  <w:num w:numId="7">
    <w:abstractNumId w:val="1"/>
  </w:num>
  <w:num w:numId="8">
    <w:abstractNumId w:val="7"/>
  </w:num>
  <w:num w:numId="9">
    <w:abstractNumId w:val="13"/>
  </w:num>
  <w:num w:numId="10">
    <w:abstractNumId w:val="9"/>
  </w:num>
  <w:num w:numId="11">
    <w:abstractNumId w:val="15"/>
  </w:num>
  <w:num w:numId="12">
    <w:abstractNumId w:val="0"/>
  </w:num>
  <w:num w:numId="13">
    <w:abstractNumId w:val="2"/>
  </w:num>
  <w:num w:numId="14">
    <w:abstractNumId w:val="3"/>
  </w:num>
  <w:num w:numId="15">
    <w:abstractNumId w:val="17"/>
  </w:num>
  <w:num w:numId="16">
    <w:abstractNumId w:val="16"/>
  </w:num>
  <w:num w:numId="17">
    <w:abstractNumId w:val="14"/>
  </w:num>
  <w:num w:numId="18">
    <w:abstractNumId w:val="12"/>
  </w:num>
  <w:num w:numId="19">
    <w:abstractNumId w:val="10"/>
  </w:num>
  <w:num w:numId="20">
    <w:abstractNumId w:val="6"/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hideSpellingError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B94"/>
    <w:rsid w:val="0000015A"/>
    <w:rsid w:val="00000724"/>
    <w:rsid w:val="0000120B"/>
    <w:rsid w:val="00001904"/>
    <w:rsid w:val="00002614"/>
    <w:rsid w:val="00002DD3"/>
    <w:rsid w:val="00007097"/>
    <w:rsid w:val="00007325"/>
    <w:rsid w:val="000105F1"/>
    <w:rsid w:val="00010C0A"/>
    <w:rsid w:val="00011630"/>
    <w:rsid w:val="00011962"/>
    <w:rsid w:val="00011B50"/>
    <w:rsid w:val="00012A3F"/>
    <w:rsid w:val="00013155"/>
    <w:rsid w:val="0001343E"/>
    <w:rsid w:val="00014276"/>
    <w:rsid w:val="000145D8"/>
    <w:rsid w:val="00014C0D"/>
    <w:rsid w:val="000171EC"/>
    <w:rsid w:val="00017C40"/>
    <w:rsid w:val="000210D2"/>
    <w:rsid w:val="0002214D"/>
    <w:rsid w:val="0002276F"/>
    <w:rsid w:val="00024836"/>
    <w:rsid w:val="0002558E"/>
    <w:rsid w:val="00027F46"/>
    <w:rsid w:val="00030293"/>
    <w:rsid w:val="000321CB"/>
    <w:rsid w:val="00033243"/>
    <w:rsid w:val="00033B54"/>
    <w:rsid w:val="00033F84"/>
    <w:rsid w:val="0003444F"/>
    <w:rsid w:val="000375E9"/>
    <w:rsid w:val="00041545"/>
    <w:rsid w:val="00041907"/>
    <w:rsid w:val="00043B1A"/>
    <w:rsid w:val="00044C42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5673D"/>
    <w:rsid w:val="00061019"/>
    <w:rsid w:val="00062A29"/>
    <w:rsid w:val="00062A99"/>
    <w:rsid w:val="00064F80"/>
    <w:rsid w:val="0006678D"/>
    <w:rsid w:val="0006684D"/>
    <w:rsid w:val="00066A44"/>
    <w:rsid w:val="00066F4D"/>
    <w:rsid w:val="00070435"/>
    <w:rsid w:val="0007068D"/>
    <w:rsid w:val="00070957"/>
    <w:rsid w:val="00071665"/>
    <w:rsid w:val="00071923"/>
    <w:rsid w:val="00072087"/>
    <w:rsid w:val="0007236C"/>
    <w:rsid w:val="00072AAD"/>
    <w:rsid w:val="00072F59"/>
    <w:rsid w:val="000730DC"/>
    <w:rsid w:val="00074B6E"/>
    <w:rsid w:val="0007553D"/>
    <w:rsid w:val="00076475"/>
    <w:rsid w:val="00076AFE"/>
    <w:rsid w:val="000777E5"/>
    <w:rsid w:val="0008037B"/>
    <w:rsid w:val="0008048D"/>
    <w:rsid w:val="00080838"/>
    <w:rsid w:val="00080D2F"/>
    <w:rsid w:val="00082C9D"/>
    <w:rsid w:val="00082F3F"/>
    <w:rsid w:val="000834DE"/>
    <w:rsid w:val="0008368A"/>
    <w:rsid w:val="00083A51"/>
    <w:rsid w:val="00084BE0"/>
    <w:rsid w:val="0008503A"/>
    <w:rsid w:val="000854EA"/>
    <w:rsid w:val="000862CE"/>
    <w:rsid w:val="0008719C"/>
    <w:rsid w:val="00087B38"/>
    <w:rsid w:val="00090920"/>
    <w:rsid w:val="0009129A"/>
    <w:rsid w:val="00091B19"/>
    <w:rsid w:val="000934F1"/>
    <w:rsid w:val="0009536E"/>
    <w:rsid w:val="0009621C"/>
    <w:rsid w:val="00096488"/>
    <w:rsid w:val="0009684A"/>
    <w:rsid w:val="00096A63"/>
    <w:rsid w:val="00097458"/>
    <w:rsid w:val="0009792A"/>
    <w:rsid w:val="00097A9D"/>
    <w:rsid w:val="00097DE7"/>
    <w:rsid w:val="000A0022"/>
    <w:rsid w:val="000A0686"/>
    <w:rsid w:val="000A1AFA"/>
    <w:rsid w:val="000A2474"/>
    <w:rsid w:val="000A2674"/>
    <w:rsid w:val="000A585E"/>
    <w:rsid w:val="000A5CB3"/>
    <w:rsid w:val="000A5E01"/>
    <w:rsid w:val="000A6E55"/>
    <w:rsid w:val="000A7FBA"/>
    <w:rsid w:val="000B1E79"/>
    <w:rsid w:val="000B1F79"/>
    <w:rsid w:val="000B245B"/>
    <w:rsid w:val="000B279C"/>
    <w:rsid w:val="000B5EE1"/>
    <w:rsid w:val="000B6384"/>
    <w:rsid w:val="000B7C6A"/>
    <w:rsid w:val="000B7EFF"/>
    <w:rsid w:val="000C06CE"/>
    <w:rsid w:val="000C0963"/>
    <w:rsid w:val="000C0A74"/>
    <w:rsid w:val="000C186A"/>
    <w:rsid w:val="000C192E"/>
    <w:rsid w:val="000C3F98"/>
    <w:rsid w:val="000C62CD"/>
    <w:rsid w:val="000D0045"/>
    <w:rsid w:val="000D0502"/>
    <w:rsid w:val="000D2513"/>
    <w:rsid w:val="000D41DD"/>
    <w:rsid w:val="000D4FB8"/>
    <w:rsid w:val="000D57E7"/>
    <w:rsid w:val="000D601E"/>
    <w:rsid w:val="000D79DE"/>
    <w:rsid w:val="000E12FE"/>
    <w:rsid w:val="000E16AA"/>
    <w:rsid w:val="000E3396"/>
    <w:rsid w:val="000E3812"/>
    <w:rsid w:val="000E3FA8"/>
    <w:rsid w:val="000E48ED"/>
    <w:rsid w:val="000E5B3B"/>
    <w:rsid w:val="000E653C"/>
    <w:rsid w:val="000E67BA"/>
    <w:rsid w:val="000E7C10"/>
    <w:rsid w:val="000F20EC"/>
    <w:rsid w:val="000F21A1"/>
    <w:rsid w:val="000F443B"/>
    <w:rsid w:val="000F456E"/>
    <w:rsid w:val="000F4683"/>
    <w:rsid w:val="000F536E"/>
    <w:rsid w:val="000F6AA5"/>
    <w:rsid w:val="000F73A2"/>
    <w:rsid w:val="00100648"/>
    <w:rsid w:val="001007FB"/>
    <w:rsid w:val="001017DC"/>
    <w:rsid w:val="0010187A"/>
    <w:rsid w:val="00101AE3"/>
    <w:rsid w:val="001020BB"/>
    <w:rsid w:val="0010214D"/>
    <w:rsid w:val="0010341A"/>
    <w:rsid w:val="0010410B"/>
    <w:rsid w:val="00104ADC"/>
    <w:rsid w:val="00106460"/>
    <w:rsid w:val="00106A4A"/>
    <w:rsid w:val="00107072"/>
    <w:rsid w:val="00107DA6"/>
    <w:rsid w:val="00110F4C"/>
    <w:rsid w:val="0011199D"/>
    <w:rsid w:val="00111C42"/>
    <w:rsid w:val="00114963"/>
    <w:rsid w:val="00114A3D"/>
    <w:rsid w:val="00115A91"/>
    <w:rsid w:val="0011636E"/>
    <w:rsid w:val="00116DBF"/>
    <w:rsid w:val="001178C7"/>
    <w:rsid w:val="00117C30"/>
    <w:rsid w:val="00120C0B"/>
    <w:rsid w:val="0012112D"/>
    <w:rsid w:val="00122A8A"/>
    <w:rsid w:val="00125421"/>
    <w:rsid w:val="00125657"/>
    <w:rsid w:val="001278CC"/>
    <w:rsid w:val="00131CAC"/>
    <w:rsid w:val="00134805"/>
    <w:rsid w:val="00135B97"/>
    <w:rsid w:val="00135C53"/>
    <w:rsid w:val="00141351"/>
    <w:rsid w:val="0014145E"/>
    <w:rsid w:val="0014154F"/>
    <w:rsid w:val="00141D80"/>
    <w:rsid w:val="001427B0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46CEC"/>
    <w:rsid w:val="0015095A"/>
    <w:rsid w:val="00150967"/>
    <w:rsid w:val="00150EAA"/>
    <w:rsid w:val="00154ACF"/>
    <w:rsid w:val="00155719"/>
    <w:rsid w:val="00156F51"/>
    <w:rsid w:val="001573E6"/>
    <w:rsid w:val="00160729"/>
    <w:rsid w:val="00161BC3"/>
    <w:rsid w:val="00163D02"/>
    <w:rsid w:val="001666C5"/>
    <w:rsid w:val="0017054E"/>
    <w:rsid w:val="00172027"/>
    <w:rsid w:val="00172DA9"/>
    <w:rsid w:val="00172E55"/>
    <w:rsid w:val="0017327A"/>
    <w:rsid w:val="0017451A"/>
    <w:rsid w:val="0017511E"/>
    <w:rsid w:val="00176B45"/>
    <w:rsid w:val="00180259"/>
    <w:rsid w:val="0018080D"/>
    <w:rsid w:val="00180E3E"/>
    <w:rsid w:val="00181143"/>
    <w:rsid w:val="00185231"/>
    <w:rsid w:val="00185AA1"/>
    <w:rsid w:val="00185EEE"/>
    <w:rsid w:val="00186D1C"/>
    <w:rsid w:val="00187479"/>
    <w:rsid w:val="00187508"/>
    <w:rsid w:val="00187DEF"/>
    <w:rsid w:val="00190A41"/>
    <w:rsid w:val="00191323"/>
    <w:rsid w:val="00191D15"/>
    <w:rsid w:val="00191EC9"/>
    <w:rsid w:val="001921A9"/>
    <w:rsid w:val="001964B5"/>
    <w:rsid w:val="00196C9F"/>
    <w:rsid w:val="00197385"/>
    <w:rsid w:val="001977C0"/>
    <w:rsid w:val="001A14C4"/>
    <w:rsid w:val="001A2053"/>
    <w:rsid w:val="001A24AF"/>
    <w:rsid w:val="001A27E8"/>
    <w:rsid w:val="001A3936"/>
    <w:rsid w:val="001A42A4"/>
    <w:rsid w:val="001A7817"/>
    <w:rsid w:val="001B0FF2"/>
    <w:rsid w:val="001B1484"/>
    <w:rsid w:val="001B18BF"/>
    <w:rsid w:val="001B2001"/>
    <w:rsid w:val="001B206F"/>
    <w:rsid w:val="001B20C3"/>
    <w:rsid w:val="001B38FF"/>
    <w:rsid w:val="001B3964"/>
    <w:rsid w:val="001B3B2E"/>
    <w:rsid w:val="001B4094"/>
    <w:rsid w:val="001B4737"/>
    <w:rsid w:val="001B5D02"/>
    <w:rsid w:val="001B6FAC"/>
    <w:rsid w:val="001B70B6"/>
    <w:rsid w:val="001C037C"/>
    <w:rsid w:val="001C0851"/>
    <w:rsid w:val="001C0E12"/>
    <w:rsid w:val="001C0F7A"/>
    <w:rsid w:val="001C3D41"/>
    <w:rsid w:val="001C3F12"/>
    <w:rsid w:val="001C4487"/>
    <w:rsid w:val="001C489B"/>
    <w:rsid w:val="001D001D"/>
    <w:rsid w:val="001D0149"/>
    <w:rsid w:val="001D0278"/>
    <w:rsid w:val="001D0973"/>
    <w:rsid w:val="001D18DC"/>
    <w:rsid w:val="001D2A66"/>
    <w:rsid w:val="001D5484"/>
    <w:rsid w:val="001D669F"/>
    <w:rsid w:val="001D6842"/>
    <w:rsid w:val="001D7530"/>
    <w:rsid w:val="001D7D12"/>
    <w:rsid w:val="001D7DDA"/>
    <w:rsid w:val="001E30B9"/>
    <w:rsid w:val="001E382D"/>
    <w:rsid w:val="001E4881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3E5B"/>
    <w:rsid w:val="002044DD"/>
    <w:rsid w:val="0020483A"/>
    <w:rsid w:val="00210AA0"/>
    <w:rsid w:val="002116A0"/>
    <w:rsid w:val="0021235C"/>
    <w:rsid w:val="002134C0"/>
    <w:rsid w:val="0021362D"/>
    <w:rsid w:val="00213E96"/>
    <w:rsid w:val="002148FC"/>
    <w:rsid w:val="00215F94"/>
    <w:rsid w:val="00216D88"/>
    <w:rsid w:val="00217D84"/>
    <w:rsid w:val="00220C70"/>
    <w:rsid w:val="002213B8"/>
    <w:rsid w:val="00221DE2"/>
    <w:rsid w:val="002226E2"/>
    <w:rsid w:val="002245F2"/>
    <w:rsid w:val="002247BC"/>
    <w:rsid w:val="00225DA0"/>
    <w:rsid w:val="00227C8D"/>
    <w:rsid w:val="002315E3"/>
    <w:rsid w:val="0023220D"/>
    <w:rsid w:val="00232D1D"/>
    <w:rsid w:val="00234CC4"/>
    <w:rsid w:val="002352DE"/>
    <w:rsid w:val="00236A73"/>
    <w:rsid w:val="002375BA"/>
    <w:rsid w:val="002376A5"/>
    <w:rsid w:val="00242D9E"/>
    <w:rsid w:val="00243D53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4270"/>
    <w:rsid w:val="00254FAD"/>
    <w:rsid w:val="00255306"/>
    <w:rsid w:val="00257718"/>
    <w:rsid w:val="002605B0"/>
    <w:rsid w:val="00260775"/>
    <w:rsid w:val="00262636"/>
    <w:rsid w:val="0026376E"/>
    <w:rsid w:val="00263E8E"/>
    <w:rsid w:val="00264059"/>
    <w:rsid w:val="002652D5"/>
    <w:rsid w:val="002711F9"/>
    <w:rsid w:val="00271653"/>
    <w:rsid w:val="00273DF1"/>
    <w:rsid w:val="00274DC5"/>
    <w:rsid w:val="0027689A"/>
    <w:rsid w:val="00276B83"/>
    <w:rsid w:val="00276BD2"/>
    <w:rsid w:val="002816D6"/>
    <w:rsid w:val="002819BC"/>
    <w:rsid w:val="00281CD5"/>
    <w:rsid w:val="002820FE"/>
    <w:rsid w:val="00282C8C"/>
    <w:rsid w:val="00284744"/>
    <w:rsid w:val="00284CBB"/>
    <w:rsid w:val="002867B5"/>
    <w:rsid w:val="002867C1"/>
    <w:rsid w:val="00287854"/>
    <w:rsid w:val="00287B6B"/>
    <w:rsid w:val="00287E2E"/>
    <w:rsid w:val="0029076F"/>
    <w:rsid w:val="002907EC"/>
    <w:rsid w:val="00292365"/>
    <w:rsid w:val="002935E0"/>
    <w:rsid w:val="00293632"/>
    <w:rsid w:val="00294C23"/>
    <w:rsid w:val="00296E4D"/>
    <w:rsid w:val="002978F8"/>
    <w:rsid w:val="00297AEF"/>
    <w:rsid w:val="002A09D3"/>
    <w:rsid w:val="002A1B3F"/>
    <w:rsid w:val="002A2995"/>
    <w:rsid w:val="002A29BE"/>
    <w:rsid w:val="002A2E79"/>
    <w:rsid w:val="002A2F8F"/>
    <w:rsid w:val="002A33AF"/>
    <w:rsid w:val="002A39A2"/>
    <w:rsid w:val="002A3B1A"/>
    <w:rsid w:val="002A486C"/>
    <w:rsid w:val="002A571E"/>
    <w:rsid w:val="002A5763"/>
    <w:rsid w:val="002A5909"/>
    <w:rsid w:val="002A5DEE"/>
    <w:rsid w:val="002A7E08"/>
    <w:rsid w:val="002B0014"/>
    <w:rsid w:val="002B12E7"/>
    <w:rsid w:val="002B3A45"/>
    <w:rsid w:val="002B479B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2D5"/>
    <w:rsid w:val="002C3365"/>
    <w:rsid w:val="002C354D"/>
    <w:rsid w:val="002C48D7"/>
    <w:rsid w:val="002C5BEE"/>
    <w:rsid w:val="002C5EE9"/>
    <w:rsid w:val="002C6505"/>
    <w:rsid w:val="002D10F5"/>
    <w:rsid w:val="002D1728"/>
    <w:rsid w:val="002D489E"/>
    <w:rsid w:val="002D5BF8"/>
    <w:rsid w:val="002D6C54"/>
    <w:rsid w:val="002E0191"/>
    <w:rsid w:val="002E0378"/>
    <w:rsid w:val="002E48D0"/>
    <w:rsid w:val="002E4A48"/>
    <w:rsid w:val="002E5399"/>
    <w:rsid w:val="002E6B50"/>
    <w:rsid w:val="002E6D0B"/>
    <w:rsid w:val="002F014B"/>
    <w:rsid w:val="002F16D9"/>
    <w:rsid w:val="002F41B8"/>
    <w:rsid w:val="002F4605"/>
    <w:rsid w:val="002F496F"/>
    <w:rsid w:val="002F6142"/>
    <w:rsid w:val="002F64F1"/>
    <w:rsid w:val="002F676C"/>
    <w:rsid w:val="002F692D"/>
    <w:rsid w:val="002F6A34"/>
    <w:rsid w:val="002F723A"/>
    <w:rsid w:val="002F7B08"/>
    <w:rsid w:val="00300685"/>
    <w:rsid w:val="00302245"/>
    <w:rsid w:val="00303D9D"/>
    <w:rsid w:val="0030411F"/>
    <w:rsid w:val="003041A0"/>
    <w:rsid w:val="00305BEB"/>
    <w:rsid w:val="00305FB3"/>
    <w:rsid w:val="00306280"/>
    <w:rsid w:val="003071D4"/>
    <w:rsid w:val="00307DBA"/>
    <w:rsid w:val="00311171"/>
    <w:rsid w:val="00312DF1"/>
    <w:rsid w:val="003138A0"/>
    <w:rsid w:val="003141CC"/>
    <w:rsid w:val="00314574"/>
    <w:rsid w:val="003162AE"/>
    <w:rsid w:val="0031692E"/>
    <w:rsid w:val="00316C8E"/>
    <w:rsid w:val="00320117"/>
    <w:rsid w:val="00321154"/>
    <w:rsid w:val="00322063"/>
    <w:rsid w:val="00325029"/>
    <w:rsid w:val="003267BB"/>
    <w:rsid w:val="00327963"/>
    <w:rsid w:val="00327A89"/>
    <w:rsid w:val="00331FD3"/>
    <w:rsid w:val="003344D9"/>
    <w:rsid w:val="003372EA"/>
    <w:rsid w:val="00337A16"/>
    <w:rsid w:val="00337B1D"/>
    <w:rsid w:val="00340C4B"/>
    <w:rsid w:val="00342110"/>
    <w:rsid w:val="003449B6"/>
    <w:rsid w:val="00345758"/>
    <w:rsid w:val="0034579A"/>
    <w:rsid w:val="00345CA8"/>
    <w:rsid w:val="003460BF"/>
    <w:rsid w:val="003461B0"/>
    <w:rsid w:val="0034741F"/>
    <w:rsid w:val="00350893"/>
    <w:rsid w:val="00350A7D"/>
    <w:rsid w:val="0035167A"/>
    <w:rsid w:val="00352F23"/>
    <w:rsid w:val="003539B9"/>
    <w:rsid w:val="00354F26"/>
    <w:rsid w:val="00355556"/>
    <w:rsid w:val="003579F6"/>
    <w:rsid w:val="00360713"/>
    <w:rsid w:val="003610EF"/>
    <w:rsid w:val="00361792"/>
    <w:rsid w:val="00361F14"/>
    <w:rsid w:val="00362546"/>
    <w:rsid w:val="003629CB"/>
    <w:rsid w:val="00362BAD"/>
    <w:rsid w:val="00362ECF"/>
    <w:rsid w:val="00364002"/>
    <w:rsid w:val="00365934"/>
    <w:rsid w:val="0036631D"/>
    <w:rsid w:val="003668DF"/>
    <w:rsid w:val="00366E4B"/>
    <w:rsid w:val="00370C60"/>
    <w:rsid w:val="00370DC3"/>
    <w:rsid w:val="003720B5"/>
    <w:rsid w:val="00372698"/>
    <w:rsid w:val="00373B2C"/>
    <w:rsid w:val="00375EAD"/>
    <w:rsid w:val="00376CD9"/>
    <w:rsid w:val="00381762"/>
    <w:rsid w:val="003817A5"/>
    <w:rsid w:val="00382427"/>
    <w:rsid w:val="00382C74"/>
    <w:rsid w:val="00383C67"/>
    <w:rsid w:val="00384F48"/>
    <w:rsid w:val="003860AA"/>
    <w:rsid w:val="0038612C"/>
    <w:rsid w:val="00386230"/>
    <w:rsid w:val="0038624B"/>
    <w:rsid w:val="00390D3B"/>
    <w:rsid w:val="00391A56"/>
    <w:rsid w:val="003925C2"/>
    <w:rsid w:val="00392745"/>
    <w:rsid w:val="003938C4"/>
    <w:rsid w:val="003944FC"/>
    <w:rsid w:val="003959B9"/>
    <w:rsid w:val="00395E30"/>
    <w:rsid w:val="0039711D"/>
    <w:rsid w:val="003A0DED"/>
    <w:rsid w:val="003A104F"/>
    <w:rsid w:val="003A27F5"/>
    <w:rsid w:val="003A3E26"/>
    <w:rsid w:val="003A3E7D"/>
    <w:rsid w:val="003A435F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40D4"/>
    <w:rsid w:val="003B4737"/>
    <w:rsid w:val="003B49A7"/>
    <w:rsid w:val="003B6F29"/>
    <w:rsid w:val="003C08CB"/>
    <w:rsid w:val="003C1978"/>
    <w:rsid w:val="003C1E9E"/>
    <w:rsid w:val="003C2E2D"/>
    <w:rsid w:val="003C30C3"/>
    <w:rsid w:val="003C39E6"/>
    <w:rsid w:val="003C5BE1"/>
    <w:rsid w:val="003C68FE"/>
    <w:rsid w:val="003D2573"/>
    <w:rsid w:val="003D2786"/>
    <w:rsid w:val="003E06CC"/>
    <w:rsid w:val="003E07F9"/>
    <w:rsid w:val="003E115D"/>
    <w:rsid w:val="003E1CCE"/>
    <w:rsid w:val="003E1F44"/>
    <w:rsid w:val="003E20B8"/>
    <w:rsid w:val="003E211E"/>
    <w:rsid w:val="003E3A83"/>
    <w:rsid w:val="003E3D2B"/>
    <w:rsid w:val="003E5019"/>
    <w:rsid w:val="003E5313"/>
    <w:rsid w:val="003E63EC"/>
    <w:rsid w:val="003E7FEC"/>
    <w:rsid w:val="003F0B45"/>
    <w:rsid w:val="003F0F18"/>
    <w:rsid w:val="003F1FB2"/>
    <w:rsid w:val="003F3A47"/>
    <w:rsid w:val="003F3D2A"/>
    <w:rsid w:val="003F4170"/>
    <w:rsid w:val="003F43CE"/>
    <w:rsid w:val="003F4FCF"/>
    <w:rsid w:val="003F7555"/>
    <w:rsid w:val="00400F61"/>
    <w:rsid w:val="00403032"/>
    <w:rsid w:val="0040332D"/>
    <w:rsid w:val="004040EF"/>
    <w:rsid w:val="004053CB"/>
    <w:rsid w:val="0041039A"/>
    <w:rsid w:val="004114C2"/>
    <w:rsid w:val="00411791"/>
    <w:rsid w:val="00412100"/>
    <w:rsid w:val="00412E78"/>
    <w:rsid w:val="00413400"/>
    <w:rsid w:val="004136A5"/>
    <w:rsid w:val="0041409F"/>
    <w:rsid w:val="00416E2E"/>
    <w:rsid w:val="00420601"/>
    <w:rsid w:val="00420B72"/>
    <w:rsid w:val="0042234B"/>
    <w:rsid w:val="00422748"/>
    <w:rsid w:val="004278B5"/>
    <w:rsid w:val="004300F4"/>
    <w:rsid w:val="004314CE"/>
    <w:rsid w:val="00433EF0"/>
    <w:rsid w:val="004346AD"/>
    <w:rsid w:val="004356EB"/>
    <w:rsid w:val="00435FAE"/>
    <w:rsid w:val="0043602D"/>
    <w:rsid w:val="0043675F"/>
    <w:rsid w:val="00436804"/>
    <w:rsid w:val="00436B92"/>
    <w:rsid w:val="00440AA8"/>
    <w:rsid w:val="00441D72"/>
    <w:rsid w:val="00444F63"/>
    <w:rsid w:val="00445802"/>
    <w:rsid w:val="00445D91"/>
    <w:rsid w:val="00447103"/>
    <w:rsid w:val="0044762D"/>
    <w:rsid w:val="00450AC7"/>
    <w:rsid w:val="00450E12"/>
    <w:rsid w:val="00451A85"/>
    <w:rsid w:val="00451CCF"/>
    <w:rsid w:val="00451CF6"/>
    <w:rsid w:val="0045366D"/>
    <w:rsid w:val="004547B4"/>
    <w:rsid w:val="00454940"/>
    <w:rsid w:val="00455497"/>
    <w:rsid w:val="00457348"/>
    <w:rsid w:val="004601F1"/>
    <w:rsid w:val="004622AB"/>
    <w:rsid w:val="00462BD1"/>
    <w:rsid w:val="00462D8E"/>
    <w:rsid w:val="0046363A"/>
    <w:rsid w:val="00463820"/>
    <w:rsid w:val="00464E48"/>
    <w:rsid w:val="00465D36"/>
    <w:rsid w:val="00466677"/>
    <w:rsid w:val="0046676C"/>
    <w:rsid w:val="00466E8E"/>
    <w:rsid w:val="00467AF4"/>
    <w:rsid w:val="00470A8F"/>
    <w:rsid w:val="004722D3"/>
    <w:rsid w:val="004722EF"/>
    <w:rsid w:val="00473124"/>
    <w:rsid w:val="00473CB2"/>
    <w:rsid w:val="00473FEF"/>
    <w:rsid w:val="00476FB1"/>
    <w:rsid w:val="00477927"/>
    <w:rsid w:val="004821F6"/>
    <w:rsid w:val="004832FC"/>
    <w:rsid w:val="0048347D"/>
    <w:rsid w:val="00483687"/>
    <w:rsid w:val="00483F9A"/>
    <w:rsid w:val="00486E75"/>
    <w:rsid w:val="00487A1C"/>
    <w:rsid w:val="00487DD6"/>
    <w:rsid w:val="00487E35"/>
    <w:rsid w:val="00490EDD"/>
    <w:rsid w:val="00491A2E"/>
    <w:rsid w:val="004933CE"/>
    <w:rsid w:val="004957AB"/>
    <w:rsid w:val="00496E4C"/>
    <w:rsid w:val="00497F73"/>
    <w:rsid w:val="004A2642"/>
    <w:rsid w:val="004A2673"/>
    <w:rsid w:val="004A31D9"/>
    <w:rsid w:val="004A3992"/>
    <w:rsid w:val="004A4005"/>
    <w:rsid w:val="004B0D41"/>
    <w:rsid w:val="004B0F4B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3040"/>
    <w:rsid w:val="004C41B3"/>
    <w:rsid w:val="004C7563"/>
    <w:rsid w:val="004D2AC9"/>
    <w:rsid w:val="004D2AE8"/>
    <w:rsid w:val="004D2C13"/>
    <w:rsid w:val="004D5CF1"/>
    <w:rsid w:val="004D5DC8"/>
    <w:rsid w:val="004D643F"/>
    <w:rsid w:val="004D69D2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553"/>
    <w:rsid w:val="004E6EC6"/>
    <w:rsid w:val="004F06FA"/>
    <w:rsid w:val="004F1A3D"/>
    <w:rsid w:val="004F38AE"/>
    <w:rsid w:val="004F3C7C"/>
    <w:rsid w:val="004F3E1C"/>
    <w:rsid w:val="004F6280"/>
    <w:rsid w:val="004F697C"/>
    <w:rsid w:val="004F6CED"/>
    <w:rsid w:val="005016A8"/>
    <w:rsid w:val="00501B07"/>
    <w:rsid w:val="00501EA8"/>
    <w:rsid w:val="00503848"/>
    <w:rsid w:val="00503D14"/>
    <w:rsid w:val="005040BD"/>
    <w:rsid w:val="0050484C"/>
    <w:rsid w:val="00504B55"/>
    <w:rsid w:val="0050614A"/>
    <w:rsid w:val="00507E2A"/>
    <w:rsid w:val="005135D9"/>
    <w:rsid w:val="005212A5"/>
    <w:rsid w:val="005214A7"/>
    <w:rsid w:val="00522580"/>
    <w:rsid w:val="00523C28"/>
    <w:rsid w:val="0052474E"/>
    <w:rsid w:val="005264F5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3ED"/>
    <w:rsid w:val="00537472"/>
    <w:rsid w:val="00541B7B"/>
    <w:rsid w:val="00543953"/>
    <w:rsid w:val="00543A76"/>
    <w:rsid w:val="00543FDE"/>
    <w:rsid w:val="00545A3D"/>
    <w:rsid w:val="005476F7"/>
    <w:rsid w:val="00547873"/>
    <w:rsid w:val="00547992"/>
    <w:rsid w:val="00547CB6"/>
    <w:rsid w:val="0055520C"/>
    <w:rsid w:val="0055595D"/>
    <w:rsid w:val="005562C8"/>
    <w:rsid w:val="00556DB2"/>
    <w:rsid w:val="005578B6"/>
    <w:rsid w:val="005607FC"/>
    <w:rsid w:val="00560B67"/>
    <w:rsid w:val="00560EE4"/>
    <w:rsid w:val="005614EF"/>
    <w:rsid w:val="00562E3E"/>
    <w:rsid w:val="00563999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1446"/>
    <w:rsid w:val="00581962"/>
    <w:rsid w:val="005841BC"/>
    <w:rsid w:val="005847EF"/>
    <w:rsid w:val="00585E01"/>
    <w:rsid w:val="00586D12"/>
    <w:rsid w:val="00592EA9"/>
    <w:rsid w:val="00594091"/>
    <w:rsid w:val="0059510A"/>
    <w:rsid w:val="00596A92"/>
    <w:rsid w:val="005A0AAD"/>
    <w:rsid w:val="005A1A80"/>
    <w:rsid w:val="005A1E6F"/>
    <w:rsid w:val="005A26CE"/>
    <w:rsid w:val="005A28E2"/>
    <w:rsid w:val="005A348F"/>
    <w:rsid w:val="005A3760"/>
    <w:rsid w:val="005A3FA3"/>
    <w:rsid w:val="005A53D7"/>
    <w:rsid w:val="005A751D"/>
    <w:rsid w:val="005B0949"/>
    <w:rsid w:val="005B1188"/>
    <w:rsid w:val="005B11F5"/>
    <w:rsid w:val="005B1916"/>
    <w:rsid w:val="005B2515"/>
    <w:rsid w:val="005B2518"/>
    <w:rsid w:val="005B2BFD"/>
    <w:rsid w:val="005B30B2"/>
    <w:rsid w:val="005B310A"/>
    <w:rsid w:val="005B3DDC"/>
    <w:rsid w:val="005B5054"/>
    <w:rsid w:val="005B54DA"/>
    <w:rsid w:val="005B5970"/>
    <w:rsid w:val="005B6D8C"/>
    <w:rsid w:val="005B755C"/>
    <w:rsid w:val="005B7DC2"/>
    <w:rsid w:val="005B7E6C"/>
    <w:rsid w:val="005C4B55"/>
    <w:rsid w:val="005C4E64"/>
    <w:rsid w:val="005C7FAB"/>
    <w:rsid w:val="005D203C"/>
    <w:rsid w:val="005D2A15"/>
    <w:rsid w:val="005D2DB6"/>
    <w:rsid w:val="005D4160"/>
    <w:rsid w:val="005D419D"/>
    <w:rsid w:val="005D499C"/>
    <w:rsid w:val="005D4B94"/>
    <w:rsid w:val="005D4C6C"/>
    <w:rsid w:val="005D5ED9"/>
    <w:rsid w:val="005E004F"/>
    <w:rsid w:val="005E0257"/>
    <w:rsid w:val="005E08C3"/>
    <w:rsid w:val="005E2BA8"/>
    <w:rsid w:val="005E2DD2"/>
    <w:rsid w:val="005E43E6"/>
    <w:rsid w:val="005E4B56"/>
    <w:rsid w:val="005E5310"/>
    <w:rsid w:val="005E5E22"/>
    <w:rsid w:val="005F07B7"/>
    <w:rsid w:val="005F10B1"/>
    <w:rsid w:val="005F1DCE"/>
    <w:rsid w:val="005F26D0"/>
    <w:rsid w:val="005F2A85"/>
    <w:rsid w:val="005F4097"/>
    <w:rsid w:val="005F5536"/>
    <w:rsid w:val="005F6C13"/>
    <w:rsid w:val="00600FA3"/>
    <w:rsid w:val="0060106F"/>
    <w:rsid w:val="006014A4"/>
    <w:rsid w:val="00602B73"/>
    <w:rsid w:val="00606353"/>
    <w:rsid w:val="006072A9"/>
    <w:rsid w:val="00607A81"/>
    <w:rsid w:val="00610C3F"/>
    <w:rsid w:val="006120E1"/>
    <w:rsid w:val="006137CA"/>
    <w:rsid w:val="00613D31"/>
    <w:rsid w:val="00614297"/>
    <w:rsid w:val="00614715"/>
    <w:rsid w:val="0061512A"/>
    <w:rsid w:val="00616025"/>
    <w:rsid w:val="006174FF"/>
    <w:rsid w:val="0061787C"/>
    <w:rsid w:val="00620631"/>
    <w:rsid w:val="00620B4A"/>
    <w:rsid w:val="00621B0C"/>
    <w:rsid w:val="00621FE8"/>
    <w:rsid w:val="00622AD7"/>
    <w:rsid w:val="00623396"/>
    <w:rsid w:val="00623C57"/>
    <w:rsid w:val="00624F47"/>
    <w:rsid w:val="006259EC"/>
    <w:rsid w:val="006270CD"/>
    <w:rsid w:val="00627321"/>
    <w:rsid w:val="006276E0"/>
    <w:rsid w:val="00631584"/>
    <w:rsid w:val="00631B2F"/>
    <w:rsid w:val="006320F1"/>
    <w:rsid w:val="00632A2C"/>
    <w:rsid w:val="00633087"/>
    <w:rsid w:val="0063351F"/>
    <w:rsid w:val="00634469"/>
    <w:rsid w:val="00634DF4"/>
    <w:rsid w:val="006356BA"/>
    <w:rsid w:val="00636190"/>
    <w:rsid w:val="00636666"/>
    <w:rsid w:val="00636E73"/>
    <w:rsid w:val="0064022C"/>
    <w:rsid w:val="00640FAB"/>
    <w:rsid w:val="00641667"/>
    <w:rsid w:val="00641F46"/>
    <w:rsid w:val="00641FC7"/>
    <w:rsid w:val="006420EA"/>
    <w:rsid w:val="00646169"/>
    <w:rsid w:val="00646249"/>
    <w:rsid w:val="006468D2"/>
    <w:rsid w:val="006521BE"/>
    <w:rsid w:val="00652A23"/>
    <w:rsid w:val="00652FDB"/>
    <w:rsid w:val="00655365"/>
    <w:rsid w:val="00656D35"/>
    <w:rsid w:val="00656DFB"/>
    <w:rsid w:val="006611CD"/>
    <w:rsid w:val="00661235"/>
    <w:rsid w:val="00662E2B"/>
    <w:rsid w:val="00664246"/>
    <w:rsid w:val="006646A8"/>
    <w:rsid w:val="006651F6"/>
    <w:rsid w:val="00665B0E"/>
    <w:rsid w:val="00666978"/>
    <w:rsid w:val="00666CCC"/>
    <w:rsid w:val="00667CC5"/>
    <w:rsid w:val="00672951"/>
    <w:rsid w:val="00674A4C"/>
    <w:rsid w:val="0067569F"/>
    <w:rsid w:val="006765F5"/>
    <w:rsid w:val="00676C2A"/>
    <w:rsid w:val="00680302"/>
    <w:rsid w:val="00680585"/>
    <w:rsid w:val="00680B76"/>
    <w:rsid w:val="00681061"/>
    <w:rsid w:val="00683953"/>
    <w:rsid w:val="0068422F"/>
    <w:rsid w:val="00684614"/>
    <w:rsid w:val="00691C48"/>
    <w:rsid w:val="00691CA6"/>
    <w:rsid w:val="00693DFD"/>
    <w:rsid w:val="0069554C"/>
    <w:rsid w:val="00695D19"/>
    <w:rsid w:val="00697D2C"/>
    <w:rsid w:val="006A144A"/>
    <w:rsid w:val="006A22A1"/>
    <w:rsid w:val="006A25D7"/>
    <w:rsid w:val="006A39FD"/>
    <w:rsid w:val="006A458E"/>
    <w:rsid w:val="006A66A9"/>
    <w:rsid w:val="006A7AB4"/>
    <w:rsid w:val="006B04F7"/>
    <w:rsid w:val="006B58EE"/>
    <w:rsid w:val="006B5E98"/>
    <w:rsid w:val="006B6A79"/>
    <w:rsid w:val="006C1E0B"/>
    <w:rsid w:val="006C2C79"/>
    <w:rsid w:val="006C2D51"/>
    <w:rsid w:val="006C425F"/>
    <w:rsid w:val="006C4329"/>
    <w:rsid w:val="006C559F"/>
    <w:rsid w:val="006C65AA"/>
    <w:rsid w:val="006C756C"/>
    <w:rsid w:val="006D0B05"/>
    <w:rsid w:val="006D46A5"/>
    <w:rsid w:val="006D622A"/>
    <w:rsid w:val="006E0824"/>
    <w:rsid w:val="006E17E3"/>
    <w:rsid w:val="006E22C6"/>
    <w:rsid w:val="006E2DF2"/>
    <w:rsid w:val="006E2F9F"/>
    <w:rsid w:val="006E70B8"/>
    <w:rsid w:val="006F009B"/>
    <w:rsid w:val="006F206B"/>
    <w:rsid w:val="006F23AF"/>
    <w:rsid w:val="006F2A6C"/>
    <w:rsid w:val="006F3081"/>
    <w:rsid w:val="006F30BD"/>
    <w:rsid w:val="006F4046"/>
    <w:rsid w:val="006F4CBA"/>
    <w:rsid w:val="006F58F0"/>
    <w:rsid w:val="006F6B63"/>
    <w:rsid w:val="007029D0"/>
    <w:rsid w:val="0070345E"/>
    <w:rsid w:val="0070376F"/>
    <w:rsid w:val="007042AA"/>
    <w:rsid w:val="007043C1"/>
    <w:rsid w:val="00704E84"/>
    <w:rsid w:val="00705017"/>
    <w:rsid w:val="0070636C"/>
    <w:rsid w:val="00707F57"/>
    <w:rsid w:val="007117AB"/>
    <w:rsid w:val="00711AA7"/>
    <w:rsid w:val="00713707"/>
    <w:rsid w:val="00714C88"/>
    <w:rsid w:val="007153FB"/>
    <w:rsid w:val="0071565E"/>
    <w:rsid w:val="00715EF5"/>
    <w:rsid w:val="007163A7"/>
    <w:rsid w:val="00716916"/>
    <w:rsid w:val="00716F24"/>
    <w:rsid w:val="0072122A"/>
    <w:rsid w:val="00722684"/>
    <w:rsid w:val="00723666"/>
    <w:rsid w:val="00723A5F"/>
    <w:rsid w:val="00724AD1"/>
    <w:rsid w:val="00725F76"/>
    <w:rsid w:val="0072774E"/>
    <w:rsid w:val="00727A1A"/>
    <w:rsid w:val="0073084B"/>
    <w:rsid w:val="007308D9"/>
    <w:rsid w:val="007317BB"/>
    <w:rsid w:val="00731863"/>
    <w:rsid w:val="00731ADC"/>
    <w:rsid w:val="00732BE2"/>
    <w:rsid w:val="00732D46"/>
    <w:rsid w:val="0073326B"/>
    <w:rsid w:val="00733628"/>
    <w:rsid w:val="00733BDB"/>
    <w:rsid w:val="0073530A"/>
    <w:rsid w:val="007369BD"/>
    <w:rsid w:val="00737D63"/>
    <w:rsid w:val="00737E11"/>
    <w:rsid w:val="00737E6F"/>
    <w:rsid w:val="00737EF0"/>
    <w:rsid w:val="00741CEA"/>
    <w:rsid w:val="007420DD"/>
    <w:rsid w:val="00742A75"/>
    <w:rsid w:val="00742D5E"/>
    <w:rsid w:val="0074365E"/>
    <w:rsid w:val="007455B8"/>
    <w:rsid w:val="0074627D"/>
    <w:rsid w:val="0074648A"/>
    <w:rsid w:val="007476D8"/>
    <w:rsid w:val="007511FB"/>
    <w:rsid w:val="007513EB"/>
    <w:rsid w:val="00752B9C"/>
    <w:rsid w:val="0075561F"/>
    <w:rsid w:val="007558C9"/>
    <w:rsid w:val="0075691C"/>
    <w:rsid w:val="00756FCA"/>
    <w:rsid w:val="00757266"/>
    <w:rsid w:val="007578B3"/>
    <w:rsid w:val="00760AD1"/>
    <w:rsid w:val="00760D8A"/>
    <w:rsid w:val="00762127"/>
    <w:rsid w:val="007638B2"/>
    <w:rsid w:val="00765F00"/>
    <w:rsid w:val="0076735B"/>
    <w:rsid w:val="007673B1"/>
    <w:rsid w:val="00771F53"/>
    <w:rsid w:val="00774DDB"/>
    <w:rsid w:val="007750B2"/>
    <w:rsid w:val="00775422"/>
    <w:rsid w:val="00780864"/>
    <w:rsid w:val="00781B39"/>
    <w:rsid w:val="0078266A"/>
    <w:rsid w:val="0078422C"/>
    <w:rsid w:val="00785ECF"/>
    <w:rsid w:val="00787543"/>
    <w:rsid w:val="00790918"/>
    <w:rsid w:val="00790CE5"/>
    <w:rsid w:val="00791010"/>
    <w:rsid w:val="00791CC2"/>
    <w:rsid w:val="00792F48"/>
    <w:rsid w:val="0079463A"/>
    <w:rsid w:val="007946B0"/>
    <w:rsid w:val="00796312"/>
    <w:rsid w:val="007971BE"/>
    <w:rsid w:val="007A0830"/>
    <w:rsid w:val="007A0C9B"/>
    <w:rsid w:val="007A1649"/>
    <w:rsid w:val="007A2E34"/>
    <w:rsid w:val="007A40F2"/>
    <w:rsid w:val="007A4B89"/>
    <w:rsid w:val="007B163B"/>
    <w:rsid w:val="007B1662"/>
    <w:rsid w:val="007B1E9D"/>
    <w:rsid w:val="007B3BC5"/>
    <w:rsid w:val="007B43DA"/>
    <w:rsid w:val="007B570C"/>
    <w:rsid w:val="007B5F15"/>
    <w:rsid w:val="007B656E"/>
    <w:rsid w:val="007C0C8B"/>
    <w:rsid w:val="007C16D6"/>
    <w:rsid w:val="007C58EA"/>
    <w:rsid w:val="007C7956"/>
    <w:rsid w:val="007D0F25"/>
    <w:rsid w:val="007D1776"/>
    <w:rsid w:val="007D1880"/>
    <w:rsid w:val="007D1AD5"/>
    <w:rsid w:val="007D1DFD"/>
    <w:rsid w:val="007D26B9"/>
    <w:rsid w:val="007D2A02"/>
    <w:rsid w:val="007D2A46"/>
    <w:rsid w:val="007D34A9"/>
    <w:rsid w:val="007D370D"/>
    <w:rsid w:val="007D410C"/>
    <w:rsid w:val="007D64F6"/>
    <w:rsid w:val="007E021F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2E4"/>
    <w:rsid w:val="007F2ED8"/>
    <w:rsid w:val="007F349E"/>
    <w:rsid w:val="007F5A96"/>
    <w:rsid w:val="007F6D58"/>
    <w:rsid w:val="007F704D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58F0"/>
    <w:rsid w:val="00806486"/>
    <w:rsid w:val="00806744"/>
    <w:rsid w:val="00806D41"/>
    <w:rsid w:val="00807F84"/>
    <w:rsid w:val="00810E74"/>
    <w:rsid w:val="00811280"/>
    <w:rsid w:val="00811B8B"/>
    <w:rsid w:val="00811EA4"/>
    <w:rsid w:val="0081257B"/>
    <w:rsid w:val="008131EF"/>
    <w:rsid w:val="00814B59"/>
    <w:rsid w:val="008153E8"/>
    <w:rsid w:val="0081556A"/>
    <w:rsid w:val="008170F5"/>
    <w:rsid w:val="00817623"/>
    <w:rsid w:val="008178E2"/>
    <w:rsid w:val="0082028F"/>
    <w:rsid w:val="00820D56"/>
    <w:rsid w:val="008222C3"/>
    <w:rsid w:val="008226AF"/>
    <w:rsid w:val="00823835"/>
    <w:rsid w:val="008251CB"/>
    <w:rsid w:val="00825757"/>
    <w:rsid w:val="00826AC1"/>
    <w:rsid w:val="00832870"/>
    <w:rsid w:val="00832F4E"/>
    <w:rsid w:val="008330FA"/>
    <w:rsid w:val="008354A3"/>
    <w:rsid w:val="008375FA"/>
    <w:rsid w:val="00837CA4"/>
    <w:rsid w:val="0084058A"/>
    <w:rsid w:val="00841556"/>
    <w:rsid w:val="00842A43"/>
    <w:rsid w:val="00843274"/>
    <w:rsid w:val="0084363F"/>
    <w:rsid w:val="00843817"/>
    <w:rsid w:val="0084475E"/>
    <w:rsid w:val="0084655B"/>
    <w:rsid w:val="00846BB0"/>
    <w:rsid w:val="0085086B"/>
    <w:rsid w:val="00850B14"/>
    <w:rsid w:val="00851133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D13"/>
    <w:rsid w:val="00856EDA"/>
    <w:rsid w:val="0086134D"/>
    <w:rsid w:val="008619CD"/>
    <w:rsid w:val="00861AD4"/>
    <w:rsid w:val="00864F67"/>
    <w:rsid w:val="00865C51"/>
    <w:rsid w:val="00866CFB"/>
    <w:rsid w:val="00870F0E"/>
    <w:rsid w:val="008711C0"/>
    <w:rsid w:val="008731B3"/>
    <w:rsid w:val="0087575D"/>
    <w:rsid w:val="0087620D"/>
    <w:rsid w:val="008763C5"/>
    <w:rsid w:val="0087789B"/>
    <w:rsid w:val="00877F78"/>
    <w:rsid w:val="008815FE"/>
    <w:rsid w:val="00881775"/>
    <w:rsid w:val="00882AEE"/>
    <w:rsid w:val="00883CD8"/>
    <w:rsid w:val="00883E98"/>
    <w:rsid w:val="008845C4"/>
    <w:rsid w:val="00884721"/>
    <w:rsid w:val="00884B45"/>
    <w:rsid w:val="00884EF0"/>
    <w:rsid w:val="00887F79"/>
    <w:rsid w:val="00890300"/>
    <w:rsid w:val="00890E6E"/>
    <w:rsid w:val="0089106F"/>
    <w:rsid w:val="00891125"/>
    <w:rsid w:val="00891194"/>
    <w:rsid w:val="0089261E"/>
    <w:rsid w:val="00892ED7"/>
    <w:rsid w:val="008938AC"/>
    <w:rsid w:val="00894601"/>
    <w:rsid w:val="00894B1A"/>
    <w:rsid w:val="00896E8D"/>
    <w:rsid w:val="00897757"/>
    <w:rsid w:val="008A08C6"/>
    <w:rsid w:val="008A0CDC"/>
    <w:rsid w:val="008A121D"/>
    <w:rsid w:val="008A288E"/>
    <w:rsid w:val="008A3B32"/>
    <w:rsid w:val="008A4ADD"/>
    <w:rsid w:val="008A4BDD"/>
    <w:rsid w:val="008A4D88"/>
    <w:rsid w:val="008A5256"/>
    <w:rsid w:val="008A6374"/>
    <w:rsid w:val="008B0E3E"/>
    <w:rsid w:val="008B17EE"/>
    <w:rsid w:val="008B2F31"/>
    <w:rsid w:val="008B34F2"/>
    <w:rsid w:val="008B4D70"/>
    <w:rsid w:val="008B5835"/>
    <w:rsid w:val="008B6D57"/>
    <w:rsid w:val="008B7B9B"/>
    <w:rsid w:val="008C0438"/>
    <w:rsid w:val="008C09F3"/>
    <w:rsid w:val="008C1251"/>
    <w:rsid w:val="008C160A"/>
    <w:rsid w:val="008C2E4D"/>
    <w:rsid w:val="008C30F4"/>
    <w:rsid w:val="008C5037"/>
    <w:rsid w:val="008C6B95"/>
    <w:rsid w:val="008C7F85"/>
    <w:rsid w:val="008D2C22"/>
    <w:rsid w:val="008D76B5"/>
    <w:rsid w:val="008E0285"/>
    <w:rsid w:val="008E2065"/>
    <w:rsid w:val="008E322E"/>
    <w:rsid w:val="008E5EA2"/>
    <w:rsid w:val="008E6235"/>
    <w:rsid w:val="008E68BA"/>
    <w:rsid w:val="008E72B4"/>
    <w:rsid w:val="008F2081"/>
    <w:rsid w:val="008F35BA"/>
    <w:rsid w:val="008F4422"/>
    <w:rsid w:val="008F7FF9"/>
    <w:rsid w:val="00900AEF"/>
    <w:rsid w:val="00902167"/>
    <w:rsid w:val="00902B2B"/>
    <w:rsid w:val="00903192"/>
    <w:rsid w:val="00903448"/>
    <w:rsid w:val="009036EE"/>
    <w:rsid w:val="00903F93"/>
    <w:rsid w:val="009058A8"/>
    <w:rsid w:val="009061FC"/>
    <w:rsid w:val="0090739B"/>
    <w:rsid w:val="00907A51"/>
    <w:rsid w:val="00907F52"/>
    <w:rsid w:val="009103EA"/>
    <w:rsid w:val="00910628"/>
    <w:rsid w:val="00912A6C"/>
    <w:rsid w:val="00912D70"/>
    <w:rsid w:val="00914937"/>
    <w:rsid w:val="00914B7A"/>
    <w:rsid w:val="0091628A"/>
    <w:rsid w:val="009166F5"/>
    <w:rsid w:val="009171BC"/>
    <w:rsid w:val="0092083F"/>
    <w:rsid w:val="00920D28"/>
    <w:rsid w:val="009227DD"/>
    <w:rsid w:val="0092385B"/>
    <w:rsid w:val="00923F55"/>
    <w:rsid w:val="0092482D"/>
    <w:rsid w:val="00925318"/>
    <w:rsid w:val="00925EA4"/>
    <w:rsid w:val="0092773F"/>
    <w:rsid w:val="009301F6"/>
    <w:rsid w:val="00931412"/>
    <w:rsid w:val="009319E8"/>
    <w:rsid w:val="009329E5"/>
    <w:rsid w:val="00934483"/>
    <w:rsid w:val="00937764"/>
    <w:rsid w:val="009379C2"/>
    <w:rsid w:val="00940D2A"/>
    <w:rsid w:val="00941295"/>
    <w:rsid w:val="00941C58"/>
    <w:rsid w:val="00941CE0"/>
    <w:rsid w:val="00943F7A"/>
    <w:rsid w:val="00945032"/>
    <w:rsid w:val="00947A35"/>
    <w:rsid w:val="00950A31"/>
    <w:rsid w:val="00951BB4"/>
    <w:rsid w:val="00951F14"/>
    <w:rsid w:val="00952094"/>
    <w:rsid w:val="009540D2"/>
    <w:rsid w:val="009574FE"/>
    <w:rsid w:val="00957917"/>
    <w:rsid w:val="00963BC9"/>
    <w:rsid w:val="009642C5"/>
    <w:rsid w:val="00964E90"/>
    <w:rsid w:val="00965B42"/>
    <w:rsid w:val="00967337"/>
    <w:rsid w:val="00967407"/>
    <w:rsid w:val="00967511"/>
    <w:rsid w:val="0096779F"/>
    <w:rsid w:val="00970D02"/>
    <w:rsid w:val="00970D6C"/>
    <w:rsid w:val="0097211B"/>
    <w:rsid w:val="00972BB4"/>
    <w:rsid w:val="009761C5"/>
    <w:rsid w:val="0097664E"/>
    <w:rsid w:val="00977DD6"/>
    <w:rsid w:val="00980F37"/>
    <w:rsid w:val="00982BE1"/>
    <w:rsid w:val="00983660"/>
    <w:rsid w:val="00984F4D"/>
    <w:rsid w:val="00985148"/>
    <w:rsid w:val="00986B3A"/>
    <w:rsid w:val="0098700B"/>
    <w:rsid w:val="00987F76"/>
    <w:rsid w:val="0099118D"/>
    <w:rsid w:val="009912A3"/>
    <w:rsid w:val="00991782"/>
    <w:rsid w:val="00993624"/>
    <w:rsid w:val="009951C6"/>
    <w:rsid w:val="00995694"/>
    <w:rsid w:val="0099614E"/>
    <w:rsid w:val="00996B35"/>
    <w:rsid w:val="00997EF2"/>
    <w:rsid w:val="009A00CC"/>
    <w:rsid w:val="009A0D55"/>
    <w:rsid w:val="009A2185"/>
    <w:rsid w:val="009A50CB"/>
    <w:rsid w:val="009A5DBB"/>
    <w:rsid w:val="009A65E8"/>
    <w:rsid w:val="009A6947"/>
    <w:rsid w:val="009A699B"/>
    <w:rsid w:val="009A6B73"/>
    <w:rsid w:val="009A72CE"/>
    <w:rsid w:val="009A7644"/>
    <w:rsid w:val="009B014A"/>
    <w:rsid w:val="009B1562"/>
    <w:rsid w:val="009B2AEB"/>
    <w:rsid w:val="009B2E12"/>
    <w:rsid w:val="009B46C7"/>
    <w:rsid w:val="009B499C"/>
    <w:rsid w:val="009B7234"/>
    <w:rsid w:val="009B7760"/>
    <w:rsid w:val="009C1BE8"/>
    <w:rsid w:val="009C1E1B"/>
    <w:rsid w:val="009C3747"/>
    <w:rsid w:val="009C3DB8"/>
    <w:rsid w:val="009C4F82"/>
    <w:rsid w:val="009C571A"/>
    <w:rsid w:val="009C6EF4"/>
    <w:rsid w:val="009C730E"/>
    <w:rsid w:val="009D0212"/>
    <w:rsid w:val="009D0D2A"/>
    <w:rsid w:val="009D0D4E"/>
    <w:rsid w:val="009D19D5"/>
    <w:rsid w:val="009D2C7C"/>
    <w:rsid w:val="009D4127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F245A"/>
    <w:rsid w:val="009F3595"/>
    <w:rsid w:val="009F4AF8"/>
    <w:rsid w:val="009F5451"/>
    <w:rsid w:val="009F5D6B"/>
    <w:rsid w:val="009F675F"/>
    <w:rsid w:val="009F72A5"/>
    <w:rsid w:val="00A002BA"/>
    <w:rsid w:val="00A00541"/>
    <w:rsid w:val="00A01367"/>
    <w:rsid w:val="00A01EBD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2301"/>
    <w:rsid w:val="00A13D67"/>
    <w:rsid w:val="00A142A2"/>
    <w:rsid w:val="00A142D6"/>
    <w:rsid w:val="00A17070"/>
    <w:rsid w:val="00A20093"/>
    <w:rsid w:val="00A207D3"/>
    <w:rsid w:val="00A20DAD"/>
    <w:rsid w:val="00A22743"/>
    <w:rsid w:val="00A22BAD"/>
    <w:rsid w:val="00A24A27"/>
    <w:rsid w:val="00A25571"/>
    <w:rsid w:val="00A27105"/>
    <w:rsid w:val="00A30296"/>
    <w:rsid w:val="00A32195"/>
    <w:rsid w:val="00A3398E"/>
    <w:rsid w:val="00A34F90"/>
    <w:rsid w:val="00A37BAA"/>
    <w:rsid w:val="00A40B3C"/>
    <w:rsid w:val="00A4159B"/>
    <w:rsid w:val="00A42333"/>
    <w:rsid w:val="00A427CF"/>
    <w:rsid w:val="00A435F9"/>
    <w:rsid w:val="00A436CE"/>
    <w:rsid w:val="00A45BE6"/>
    <w:rsid w:val="00A460D6"/>
    <w:rsid w:val="00A47302"/>
    <w:rsid w:val="00A47728"/>
    <w:rsid w:val="00A47CA3"/>
    <w:rsid w:val="00A51A89"/>
    <w:rsid w:val="00A5245A"/>
    <w:rsid w:val="00A531D2"/>
    <w:rsid w:val="00A53288"/>
    <w:rsid w:val="00A539FD"/>
    <w:rsid w:val="00A5523D"/>
    <w:rsid w:val="00A55F0C"/>
    <w:rsid w:val="00A57961"/>
    <w:rsid w:val="00A61F42"/>
    <w:rsid w:val="00A621E5"/>
    <w:rsid w:val="00A6486E"/>
    <w:rsid w:val="00A65E23"/>
    <w:rsid w:val="00A67072"/>
    <w:rsid w:val="00A673A0"/>
    <w:rsid w:val="00A6744F"/>
    <w:rsid w:val="00A7062C"/>
    <w:rsid w:val="00A70A70"/>
    <w:rsid w:val="00A70ADA"/>
    <w:rsid w:val="00A73D37"/>
    <w:rsid w:val="00A73FA6"/>
    <w:rsid w:val="00A74C4A"/>
    <w:rsid w:val="00A7532F"/>
    <w:rsid w:val="00A75ACB"/>
    <w:rsid w:val="00A765D4"/>
    <w:rsid w:val="00A76E5D"/>
    <w:rsid w:val="00A76EFE"/>
    <w:rsid w:val="00A80609"/>
    <w:rsid w:val="00A81AF3"/>
    <w:rsid w:val="00A82F82"/>
    <w:rsid w:val="00A83E06"/>
    <w:rsid w:val="00A84983"/>
    <w:rsid w:val="00A86CB6"/>
    <w:rsid w:val="00A875D5"/>
    <w:rsid w:val="00A87702"/>
    <w:rsid w:val="00A87B26"/>
    <w:rsid w:val="00A91900"/>
    <w:rsid w:val="00A91B07"/>
    <w:rsid w:val="00A92AB8"/>
    <w:rsid w:val="00A93FAC"/>
    <w:rsid w:val="00A965B7"/>
    <w:rsid w:val="00A97E4A"/>
    <w:rsid w:val="00AA0054"/>
    <w:rsid w:val="00AA16B2"/>
    <w:rsid w:val="00AA1ADC"/>
    <w:rsid w:val="00AA1C68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A79A1"/>
    <w:rsid w:val="00AB0B93"/>
    <w:rsid w:val="00AB3B4E"/>
    <w:rsid w:val="00AB3DED"/>
    <w:rsid w:val="00AB4692"/>
    <w:rsid w:val="00AB4DAE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6943"/>
    <w:rsid w:val="00AC7F0E"/>
    <w:rsid w:val="00AD0444"/>
    <w:rsid w:val="00AD0914"/>
    <w:rsid w:val="00AD1C1B"/>
    <w:rsid w:val="00AD1EE1"/>
    <w:rsid w:val="00AD30DC"/>
    <w:rsid w:val="00AD3733"/>
    <w:rsid w:val="00AD442D"/>
    <w:rsid w:val="00AD482A"/>
    <w:rsid w:val="00AD48F7"/>
    <w:rsid w:val="00AD6D29"/>
    <w:rsid w:val="00AD7A12"/>
    <w:rsid w:val="00AD7D83"/>
    <w:rsid w:val="00AE38D9"/>
    <w:rsid w:val="00AE5AB6"/>
    <w:rsid w:val="00AE6172"/>
    <w:rsid w:val="00AF18DD"/>
    <w:rsid w:val="00AF2E9B"/>
    <w:rsid w:val="00AF63C5"/>
    <w:rsid w:val="00AF79D0"/>
    <w:rsid w:val="00B0131B"/>
    <w:rsid w:val="00B019CA"/>
    <w:rsid w:val="00B0343B"/>
    <w:rsid w:val="00B039AF"/>
    <w:rsid w:val="00B03E5E"/>
    <w:rsid w:val="00B03F48"/>
    <w:rsid w:val="00B04A7C"/>
    <w:rsid w:val="00B0531F"/>
    <w:rsid w:val="00B0626D"/>
    <w:rsid w:val="00B062AB"/>
    <w:rsid w:val="00B06363"/>
    <w:rsid w:val="00B07A30"/>
    <w:rsid w:val="00B10FF9"/>
    <w:rsid w:val="00B11799"/>
    <w:rsid w:val="00B12128"/>
    <w:rsid w:val="00B121F3"/>
    <w:rsid w:val="00B122B9"/>
    <w:rsid w:val="00B12767"/>
    <w:rsid w:val="00B1307C"/>
    <w:rsid w:val="00B1346D"/>
    <w:rsid w:val="00B13EB0"/>
    <w:rsid w:val="00B201C9"/>
    <w:rsid w:val="00B2047C"/>
    <w:rsid w:val="00B22966"/>
    <w:rsid w:val="00B22BAC"/>
    <w:rsid w:val="00B23A0F"/>
    <w:rsid w:val="00B23E35"/>
    <w:rsid w:val="00B272F9"/>
    <w:rsid w:val="00B27534"/>
    <w:rsid w:val="00B3026B"/>
    <w:rsid w:val="00B3254B"/>
    <w:rsid w:val="00B32B98"/>
    <w:rsid w:val="00B32C83"/>
    <w:rsid w:val="00B35D48"/>
    <w:rsid w:val="00B3672F"/>
    <w:rsid w:val="00B37A3E"/>
    <w:rsid w:val="00B40687"/>
    <w:rsid w:val="00B40D7A"/>
    <w:rsid w:val="00B4225D"/>
    <w:rsid w:val="00B434B0"/>
    <w:rsid w:val="00B476CD"/>
    <w:rsid w:val="00B51FE4"/>
    <w:rsid w:val="00B52D8B"/>
    <w:rsid w:val="00B53096"/>
    <w:rsid w:val="00B53A48"/>
    <w:rsid w:val="00B5440C"/>
    <w:rsid w:val="00B546C4"/>
    <w:rsid w:val="00B55F9B"/>
    <w:rsid w:val="00B56EBF"/>
    <w:rsid w:val="00B602CD"/>
    <w:rsid w:val="00B60EC4"/>
    <w:rsid w:val="00B614CA"/>
    <w:rsid w:val="00B617D6"/>
    <w:rsid w:val="00B62F16"/>
    <w:rsid w:val="00B6476C"/>
    <w:rsid w:val="00B66DA1"/>
    <w:rsid w:val="00B6735C"/>
    <w:rsid w:val="00B6737B"/>
    <w:rsid w:val="00B72ACC"/>
    <w:rsid w:val="00B7319B"/>
    <w:rsid w:val="00B736C2"/>
    <w:rsid w:val="00B75A84"/>
    <w:rsid w:val="00B818BF"/>
    <w:rsid w:val="00B81C8A"/>
    <w:rsid w:val="00B81DEF"/>
    <w:rsid w:val="00B82842"/>
    <w:rsid w:val="00B82F1B"/>
    <w:rsid w:val="00B83916"/>
    <w:rsid w:val="00B83DFF"/>
    <w:rsid w:val="00B8503A"/>
    <w:rsid w:val="00B8677C"/>
    <w:rsid w:val="00B90C54"/>
    <w:rsid w:val="00B90E9B"/>
    <w:rsid w:val="00B919A9"/>
    <w:rsid w:val="00B92D67"/>
    <w:rsid w:val="00B94890"/>
    <w:rsid w:val="00B94FB4"/>
    <w:rsid w:val="00B9558A"/>
    <w:rsid w:val="00B95E78"/>
    <w:rsid w:val="00B9624E"/>
    <w:rsid w:val="00B96C7D"/>
    <w:rsid w:val="00BA015E"/>
    <w:rsid w:val="00BA1BDD"/>
    <w:rsid w:val="00BA3062"/>
    <w:rsid w:val="00BA33D5"/>
    <w:rsid w:val="00BA4830"/>
    <w:rsid w:val="00BA528E"/>
    <w:rsid w:val="00BA662C"/>
    <w:rsid w:val="00BA67CE"/>
    <w:rsid w:val="00BA6A02"/>
    <w:rsid w:val="00BA7494"/>
    <w:rsid w:val="00BA777D"/>
    <w:rsid w:val="00BB0D26"/>
    <w:rsid w:val="00BB1121"/>
    <w:rsid w:val="00BB13B1"/>
    <w:rsid w:val="00BB18B3"/>
    <w:rsid w:val="00BB1B45"/>
    <w:rsid w:val="00BB29BB"/>
    <w:rsid w:val="00BB3A14"/>
    <w:rsid w:val="00BB7A7C"/>
    <w:rsid w:val="00BC0B94"/>
    <w:rsid w:val="00BC128B"/>
    <w:rsid w:val="00BC19DC"/>
    <w:rsid w:val="00BC1B4C"/>
    <w:rsid w:val="00BC365E"/>
    <w:rsid w:val="00BC3930"/>
    <w:rsid w:val="00BC50B6"/>
    <w:rsid w:val="00BC5C02"/>
    <w:rsid w:val="00BC7C8F"/>
    <w:rsid w:val="00BD0135"/>
    <w:rsid w:val="00BD0B27"/>
    <w:rsid w:val="00BD38BD"/>
    <w:rsid w:val="00BD54CD"/>
    <w:rsid w:val="00BE05AF"/>
    <w:rsid w:val="00BE174A"/>
    <w:rsid w:val="00BE194F"/>
    <w:rsid w:val="00BE1DA9"/>
    <w:rsid w:val="00BE3B30"/>
    <w:rsid w:val="00BE46E3"/>
    <w:rsid w:val="00BE5A13"/>
    <w:rsid w:val="00BE6A13"/>
    <w:rsid w:val="00BF046A"/>
    <w:rsid w:val="00BF17B9"/>
    <w:rsid w:val="00BF1B54"/>
    <w:rsid w:val="00BF1C93"/>
    <w:rsid w:val="00BF1D12"/>
    <w:rsid w:val="00BF2CEA"/>
    <w:rsid w:val="00BF4C1D"/>
    <w:rsid w:val="00BF6169"/>
    <w:rsid w:val="00BF63CD"/>
    <w:rsid w:val="00BF64F4"/>
    <w:rsid w:val="00BF6D0B"/>
    <w:rsid w:val="00BF73B0"/>
    <w:rsid w:val="00C010B6"/>
    <w:rsid w:val="00C01C2B"/>
    <w:rsid w:val="00C01CD5"/>
    <w:rsid w:val="00C02481"/>
    <w:rsid w:val="00C03A93"/>
    <w:rsid w:val="00C05792"/>
    <w:rsid w:val="00C060BC"/>
    <w:rsid w:val="00C066BC"/>
    <w:rsid w:val="00C06EAF"/>
    <w:rsid w:val="00C06F68"/>
    <w:rsid w:val="00C07C21"/>
    <w:rsid w:val="00C07E78"/>
    <w:rsid w:val="00C11210"/>
    <w:rsid w:val="00C114D9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3CF1"/>
    <w:rsid w:val="00C243D2"/>
    <w:rsid w:val="00C24D2E"/>
    <w:rsid w:val="00C25853"/>
    <w:rsid w:val="00C2595D"/>
    <w:rsid w:val="00C25FEA"/>
    <w:rsid w:val="00C264E9"/>
    <w:rsid w:val="00C266F5"/>
    <w:rsid w:val="00C26A17"/>
    <w:rsid w:val="00C315D5"/>
    <w:rsid w:val="00C328EF"/>
    <w:rsid w:val="00C32D87"/>
    <w:rsid w:val="00C330D6"/>
    <w:rsid w:val="00C36EDB"/>
    <w:rsid w:val="00C40614"/>
    <w:rsid w:val="00C4082B"/>
    <w:rsid w:val="00C41742"/>
    <w:rsid w:val="00C41B58"/>
    <w:rsid w:val="00C445BE"/>
    <w:rsid w:val="00C44E38"/>
    <w:rsid w:val="00C45BB1"/>
    <w:rsid w:val="00C460DE"/>
    <w:rsid w:val="00C46510"/>
    <w:rsid w:val="00C50344"/>
    <w:rsid w:val="00C50E4D"/>
    <w:rsid w:val="00C5274C"/>
    <w:rsid w:val="00C53412"/>
    <w:rsid w:val="00C5363D"/>
    <w:rsid w:val="00C53CCD"/>
    <w:rsid w:val="00C54293"/>
    <w:rsid w:val="00C546AA"/>
    <w:rsid w:val="00C55A25"/>
    <w:rsid w:val="00C55D39"/>
    <w:rsid w:val="00C567AB"/>
    <w:rsid w:val="00C57360"/>
    <w:rsid w:val="00C57AA7"/>
    <w:rsid w:val="00C57E7D"/>
    <w:rsid w:val="00C602AF"/>
    <w:rsid w:val="00C63397"/>
    <w:rsid w:val="00C6340C"/>
    <w:rsid w:val="00C67061"/>
    <w:rsid w:val="00C672C6"/>
    <w:rsid w:val="00C67BE4"/>
    <w:rsid w:val="00C71844"/>
    <w:rsid w:val="00C72048"/>
    <w:rsid w:val="00C72410"/>
    <w:rsid w:val="00C72E0B"/>
    <w:rsid w:val="00C7376F"/>
    <w:rsid w:val="00C75C41"/>
    <w:rsid w:val="00C82BCB"/>
    <w:rsid w:val="00C82FB3"/>
    <w:rsid w:val="00C834FA"/>
    <w:rsid w:val="00C84622"/>
    <w:rsid w:val="00C84841"/>
    <w:rsid w:val="00C85E9D"/>
    <w:rsid w:val="00C86A54"/>
    <w:rsid w:val="00C87587"/>
    <w:rsid w:val="00C9043E"/>
    <w:rsid w:val="00C919E6"/>
    <w:rsid w:val="00C91D8E"/>
    <w:rsid w:val="00C92BC4"/>
    <w:rsid w:val="00C95961"/>
    <w:rsid w:val="00CA1E4B"/>
    <w:rsid w:val="00CA2250"/>
    <w:rsid w:val="00CA29F8"/>
    <w:rsid w:val="00CA332F"/>
    <w:rsid w:val="00CA563B"/>
    <w:rsid w:val="00CA5672"/>
    <w:rsid w:val="00CA5B38"/>
    <w:rsid w:val="00CA64E4"/>
    <w:rsid w:val="00CB00A4"/>
    <w:rsid w:val="00CB043F"/>
    <w:rsid w:val="00CB12B5"/>
    <w:rsid w:val="00CB32ED"/>
    <w:rsid w:val="00CB3EC2"/>
    <w:rsid w:val="00CB472C"/>
    <w:rsid w:val="00CB6A3F"/>
    <w:rsid w:val="00CB76A4"/>
    <w:rsid w:val="00CB7710"/>
    <w:rsid w:val="00CC0FB5"/>
    <w:rsid w:val="00CC16AF"/>
    <w:rsid w:val="00CC2085"/>
    <w:rsid w:val="00CC23FF"/>
    <w:rsid w:val="00CC49FC"/>
    <w:rsid w:val="00CC5335"/>
    <w:rsid w:val="00CC7F17"/>
    <w:rsid w:val="00CD093D"/>
    <w:rsid w:val="00CD1F3E"/>
    <w:rsid w:val="00CD510E"/>
    <w:rsid w:val="00CD5637"/>
    <w:rsid w:val="00CD5FCA"/>
    <w:rsid w:val="00CD601A"/>
    <w:rsid w:val="00CD7055"/>
    <w:rsid w:val="00CE31C9"/>
    <w:rsid w:val="00CE4471"/>
    <w:rsid w:val="00CE4BA5"/>
    <w:rsid w:val="00CE4D13"/>
    <w:rsid w:val="00CE5DF7"/>
    <w:rsid w:val="00CE7632"/>
    <w:rsid w:val="00CE7CCC"/>
    <w:rsid w:val="00CF0A83"/>
    <w:rsid w:val="00CF0B1C"/>
    <w:rsid w:val="00CF12BE"/>
    <w:rsid w:val="00CF1D76"/>
    <w:rsid w:val="00CF29BC"/>
    <w:rsid w:val="00CF2BE3"/>
    <w:rsid w:val="00CF3B2B"/>
    <w:rsid w:val="00CF4CE3"/>
    <w:rsid w:val="00CF60E2"/>
    <w:rsid w:val="00D00B2D"/>
    <w:rsid w:val="00D0104C"/>
    <w:rsid w:val="00D01EA7"/>
    <w:rsid w:val="00D02D23"/>
    <w:rsid w:val="00D03557"/>
    <w:rsid w:val="00D04CFD"/>
    <w:rsid w:val="00D063A8"/>
    <w:rsid w:val="00D064FF"/>
    <w:rsid w:val="00D065EA"/>
    <w:rsid w:val="00D069B3"/>
    <w:rsid w:val="00D07622"/>
    <w:rsid w:val="00D07A04"/>
    <w:rsid w:val="00D07E88"/>
    <w:rsid w:val="00D100E0"/>
    <w:rsid w:val="00D11BC7"/>
    <w:rsid w:val="00D12A88"/>
    <w:rsid w:val="00D13439"/>
    <w:rsid w:val="00D14B03"/>
    <w:rsid w:val="00D14C5D"/>
    <w:rsid w:val="00D157DD"/>
    <w:rsid w:val="00D173F3"/>
    <w:rsid w:val="00D20525"/>
    <w:rsid w:val="00D2174E"/>
    <w:rsid w:val="00D21EE5"/>
    <w:rsid w:val="00D22B29"/>
    <w:rsid w:val="00D23189"/>
    <w:rsid w:val="00D256C4"/>
    <w:rsid w:val="00D26DAA"/>
    <w:rsid w:val="00D26F70"/>
    <w:rsid w:val="00D27659"/>
    <w:rsid w:val="00D277C9"/>
    <w:rsid w:val="00D31358"/>
    <w:rsid w:val="00D31E13"/>
    <w:rsid w:val="00D32D89"/>
    <w:rsid w:val="00D34627"/>
    <w:rsid w:val="00D3574A"/>
    <w:rsid w:val="00D36AE0"/>
    <w:rsid w:val="00D372D9"/>
    <w:rsid w:val="00D40CEF"/>
    <w:rsid w:val="00D40ECC"/>
    <w:rsid w:val="00D41398"/>
    <w:rsid w:val="00D41603"/>
    <w:rsid w:val="00D416D7"/>
    <w:rsid w:val="00D43650"/>
    <w:rsid w:val="00D44FDB"/>
    <w:rsid w:val="00D46064"/>
    <w:rsid w:val="00D507E6"/>
    <w:rsid w:val="00D53146"/>
    <w:rsid w:val="00D5443D"/>
    <w:rsid w:val="00D546F0"/>
    <w:rsid w:val="00D54DA0"/>
    <w:rsid w:val="00D5597A"/>
    <w:rsid w:val="00D55A0F"/>
    <w:rsid w:val="00D56881"/>
    <w:rsid w:val="00D56A0D"/>
    <w:rsid w:val="00D56ABF"/>
    <w:rsid w:val="00D570F3"/>
    <w:rsid w:val="00D57460"/>
    <w:rsid w:val="00D576E4"/>
    <w:rsid w:val="00D57C55"/>
    <w:rsid w:val="00D60062"/>
    <w:rsid w:val="00D61762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DB1"/>
    <w:rsid w:val="00D7434C"/>
    <w:rsid w:val="00D747A4"/>
    <w:rsid w:val="00D74E65"/>
    <w:rsid w:val="00D7687D"/>
    <w:rsid w:val="00D76A65"/>
    <w:rsid w:val="00D80763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972ED"/>
    <w:rsid w:val="00DA23CF"/>
    <w:rsid w:val="00DA25DA"/>
    <w:rsid w:val="00DA37A8"/>
    <w:rsid w:val="00DA3BFD"/>
    <w:rsid w:val="00DA3CE9"/>
    <w:rsid w:val="00DA4726"/>
    <w:rsid w:val="00DA4F70"/>
    <w:rsid w:val="00DA555C"/>
    <w:rsid w:val="00DA58B2"/>
    <w:rsid w:val="00DA58E1"/>
    <w:rsid w:val="00DA649B"/>
    <w:rsid w:val="00DA7B74"/>
    <w:rsid w:val="00DB2748"/>
    <w:rsid w:val="00DB3176"/>
    <w:rsid w:val="00DB3E17"/>
    <w:rsid w:val="00DB53C2"/>
    <w:rsid w:val="00DB5D24"/>
    <w:rsid w:val="00DB7765"/>
    <w:rsid w:val="00DC1FBE"/>
    <w:rsid w:val="00DC2761"/>
    <w:rsid w:val="00DC2C3A"/>
    <w:rsid w:val="00DC300C"/>
    <w:rsid w:val="00DC33B4"/>
    <w:rsid w:val="00DC5960"/>
    <w:rsid w:val="00DC6966"/>
    <w:rsid w:val="00DC6DD9"/>
    <w:rsid w:val="00DC7A65"/>
    <w:rsid w:val="00DC7C6B"/>
    <w:rsid w:val="00DD0015"/>
    <w:rsid w:val="00DD0325"/>
    <w:rsid w:val="00DD12E4"/>
    <w:rsid w:val="00DD16CC"/>
    <w:rsid w:val="00DD1CD0"/>
    <w:rsid w:val="00DD2D28"/>
    <w:rsid w:val="00DD370A"/>
    <w:rsid w:val="00DD3ABB"/>
    <w:rsid w:val="00DD5B11"/>
    <w:rsid w:val="00DD7BE0"/>
    <w:rsid w:val="00DD7EA6"/>
    <w:rsid w:val="00DE26CF"/>
    <w:rsid w:val="00DE2D12"/>
    <w:rsid w:val="00DE3E92"/>
    <w:rsid w:val="00DE428D"/>
    <w:rsid w:val="00DE4C9B"/>
    <w:rsid w:val="00DE58FA"/>
    <w:rsid w:val="00DE6573"/>
    <w:rsid w:val="00DE6816"/>
    <w:rsid w:val="00DF0619"/>
    <w:rsid w:val="00DF3F15"/>
    <w:rsid w:val="00DF588F"/>
    <w:rsid w:val="00DF6479"/>
    <w:rsid w:val="00DF7819"/>
    <w:rsid w:val="00E00406"/>
    <w:rsid w:val="00E00FE7"/>
    <w:rsid w:val="00E01D44"/>
    <w:rsid w:val="00E01F77"/>
    <w:rsid w:val="00E02ED6"/>
    <w:rsid w:val="00E031C4"/>
    <w:rsid w:val="00E04EEA"/>
    <w:rsid w:val="00E059F3"/>
    <w:rsid w:val="00E05F59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8D3"/>
    <w:rsid w:val="00E165B0"/>
    <w:rsid w:val="00E16B4F"/>
    <w:rsid w:val="00E17315"/>
    <w:rsid w:val="00E219D5"/>
    <w:rsid w:val="00E2309E"/>
    <w:rsid w:val="00E24019"/>
    <w:rsid w:val="00E25494"/>
    <w:rsid w:val="00E260FB"/>
    <w:rsid w:val="00E263D0"/>
    <w:rsid w:val="00E26463"/>
    <w:rsid w:val="00E3083B"/>
    <w:rsid w:val="00E31ED1"/>
    <w:rsid w:val="00E31F8F"/>
    <w:rsid w:val="00E3272C"/>
    <w:rsid w:val="00E32B18"/>
    <w:rsid w:val="00E32EC4"/>
    <w:rsid w:val="00E330A8"/>
    <w:rsid w:val="00E3459F"/>
    <w:rsid w:val="00E35EDE"/>
    <w:rsid w:val="00E36635"/>
    <w:rsid w:val="00E371F1"/>
    <w:rsid w:val="00E37736"/>
    <w:rsid w:val="00E37DF9"/>
    <w:rsid w:val="00E40671"/>
    <w:rsid w:val="00E40D20"/>
    <w:rsid w:val="00E418C3"/>
    <w:rsid w:val="00E43ED6"/>
    <w:rsid w:val="00E445BF"/>
    <w:rsid w:val="00E44B38"/>
    <w:rsid w:val="00E47910"/>
    <w:rsid w:val="00E47CF2"/>
    <w:rsid w:val="00E509FF"/>
    <w:rsid w:val="00E51235"/>
    <w:rsid w:val="00E51C20"/>
    <w:rsid w:val="00E51DEA"/>
    <w:rsid w:val="00E51F41"/>
    <w:rsid w:val="00E52338"/>
    <w:rsid w:val="00E5304E"/>
    <w:rsid w:val="00E53059"/>
    <w:rsid w:val="00E53D67"/>
    <w:rsid w:val="00E53FDB"/>
    <w:rsid w:val="00E54273"/>
    <w:rsid w:val="00E54FB1"/>
    <w:rsid w:val="00E561D2"/>
    <w:rsid w:val="00E609C5"/>
    <w:rsid w:val="00E62505"/>
    <w:rsid w:val="00E63113"/>
    <w:rsid w:val="00E6487A"/>
    <w:rsid w:val="00E65C68"/>
    <w:rsid w:val="00E66289"/>
    <w:rsid w:val="00E66978"/>
    <w:rsid w:val="00E66A56"/>
    <w:rsid w:val="00E670C2"/>
    <w:rsid w:val="00E70255"/>
    <w:rsid w:val="00E72BBB"/>
    <w:rsid w:val="00E730F3"/>
    <w:rsid w:val="00E74316"/>
    <w:rsid w:val="00E7444B"/>
    <w:rsid w:val="00E74A38"/>
    <w:rsid w:val="00E75636"/>
    <w:rsid w:val="00E75EA5"/>
    <w:rsid w:val="00E8074C"/>
    <w:rsid w:val="00E8157D"/>
    <w:rsid w:val="00E825B6"/>
    <w:rsid w:val="00E8340C"/>
    <w:rsid w:val="00E84541"/>
    <w:rsid w:val="00E8559C"/>
    <w:rsid w:val="00E857B6"/>
    <w:rsid w:val="00E85A93"/>
    <w:rsid w:val="00E9111D"/>
    <w:rsid w:val="00E91CFC"/>
    <w:rsid w:val="00E933ED"/>
    <w:rsid w:val="00E93620"/>
    <w:rsid w:val="00E937DC"/>
    <w:rsid w:val="00E95C32"/>
    <w:rsid w:val="00E95F9D"/>
    <w:rsid w:val="00E97254"/>
    <w:rsid w:val="00E9743A"/>
    <w:rsid w:val="00E974D5"/>
    <w:rsid w:val="00E976B1"/>
    <w:rsid w:val="00EA0975"/>
    <w:rsid w:val="00EA0AF8"/>
    <w:rsid w:val="00EA31D3"/>
    <w:rsid w:val="00EA3B42"/>
    <w:rsid w:val="00EA3C8B"/>
    <w:rsid w:val="00EA3D0C"/>
    <w:rsid w:val="00EA585B"/>
    <w:rsid w:val="00EA6654"/>
    <w:rsid w:val="00EA6A77"/>
    <w:rsid w:val="00EA73FF"/>
    <w:rsid w:val="00EB12DC"/>
    <w:rsid w:val="00EB1D56"/>
    <w:rsid w:val="00EB35E7"/>
    <w:rsid w:val="00EB4AF4"/>
    <w:rsid w:val="00EB5CF8"/>
    <w:rsid w:val="00EB74F9"/>
    <w:rsid w:val="00EC077F"/>
    <w:rsid w:val="00EC2199"/>
    <w:rsid w:val="00EC277D"/>
    <w:rsid w:val="00EC2807"/>
    <w:rsid w:val="00EC2C02"/>
    <w:rsid w:val="00EC38D6"/>
    <w:rsid w:val="00EC3C72"/>
    <w:rsid w:val="00EC4EA2"/>
    <w:rsid w:val="00EC77C7"/>
    <w:rsid w:val="00ED23AD"/>
    <w:rsid w:val="00ED330C"/>
    <w:rsid w:val="00ED5A32"/>
    <w:rsid w:val="00ED6254"/>
    <w:rsid w:val="00ED68EE"/>
    <w:rsid w:val="00ED6C19"/>
    <w:rsid w:val="00ED7B91"/>
    <w:rsid w:val="00EE2196"/>
    <w:rsid w:val="00EE2404"/>
    <w:rsid w:val="00EE2DF2"/>
    <w:rsid w:val="00EE3890"/>
    <w:rsid w:val="00EE51F2"/>
    <w:rsid w:val="00EE53EE"/>
    <w:rsid w:val="00EE73CE"/>
    <w:rsid w:val="00EE7C55"/>
    <w:rsid w:val="00EF0B3B"/>
    <w:rsid w:val="00EF1717"/>
    <w:rsid w:val="00EF3C1B"/>
    <w:rsid w:val="00EF6554"/>
    <w:rsid w:val="00EF67DA"/>
    <w:rsid w:val="00EF7DD9"/>
    <w:rsid w:val="00F03FF8"/>
    <w:rsid w:val="00F04521"/>
    <w:rsid w:val="00F04810"/>
    <w:rsid w:val="00F04A3F"/>
    <w:rsid w:val="00F05244"/>
    <w:rsid w:val="00F064EA"/>
    <w:rsid w:val="00F06E9C"/>
    <w:rsid w:val="00F073BE"/>
    <w:rsid w:val="00F1087F"/>
    <w:rsid w:val="00F11616"/>
    <w:rsid w:val="00F11A16"/>
    <w:rsid w:val="00F1237A"/>
    <w:rsid w:val="00F12554"/>
    <w:rsid w:val="00F1466B"/>
    <w:rsid w:val="00F14DB5"/>
    <w:rsid w:val="00F15E32"/>
    <w:rsid w:val="00F20933"/>
    <w:rsid w:val="00F211EE"/>
    <w:rsid w:val="00F21A7A"/>
    <w:rsid w:val="00F22DAE"/>
    <w:rsid w:val="00F22E0F"/>
    <w:rsid w:val="00F239B6"/>
    <w:rsid w:val="00F24033"/>
    <w:rsid w:val="00F2439C"/>
    <w:rsid w:val="00F24B4A"/>
    <w:rsid w:val="00F30673"/>
    <w:rsid w:val="00F30A7E"/>
    <w:rsid w:val="00F320DF"/>
    <w:rsid w:val="00F33F84"/>
    <w:rsid w:val="00F3414D"/>
    <w:rsid w:val="00F3498C"/>
    <w:rsid w:val="00F34D8C"/>
    <w:rsid w:val="00F35791"/>
    <w:rsid w:val="00F36970"/>
    <w:rsid w:val="00F37818"/>
    <w:rsid w:val="00F4079D"/>
    <w:rsid w:val="00F41950"/>
    <w:rsid w:val="00F41C79"/>
    <w:rsid w:val="00F42053"/>
    <w:rsid w:val="00F435A5"/>
    <w:rsid w:val="00F43E0A"/>
    <w:rsid w:val="00F448F4"/>
    <w:rsid w:val="00F45242"/>
    <w:rsid w:val="00F45C23"/>
    <w:rsid w:val="00F45FC0"/>
    <w:rsid w:val="00F46D70"/>
    <w:rsid w:val="00F47143"/>
    <w:rsid w:val="00F50371"/>
    <w:rsid w:val="00F5170C"/>
    <w:rsid w:val="00F5325E"/>
    <w:rsid w:val="00F53A66"/>
    <w:rsid w:val="00F53ACE"/>
    <w:rsid w:val="00F54CD2"/>
    <w:rsid w:val="00F55CCB"/>
    <w:rsid w:val="00F562E9"/>
    <w:rsid w:val="00F56732"/>
    <w:rsid w:val="00F60D1E"/>
    <w:rsid w:val="00F60D3E"/>
    <w:rsid w:val="00F60FE1"/>
    <w:rsid w:val="00F62169"/>
    <w:rsid w:val="00F64E13"/>
    <w:rsid w:val="00F65914"/>
    <w:rsid w:val="00F6616A"/>
    <w:rsid w:val="00F70B27"/>
    <w:rsid w:val="00F70F0E"/>
    <w:rsid w:val="00F719DD"/>
    <w:rsid w:val="00F7304E"/>
    <w:rsid w:val="00F73117"/>
    <w:rsid w:val="00F73215"/>
    <w:rsid w:val="00F738F5"/>
    <w:rsid w:val="00F739A7"/>
    <w:rsid w:val="00F73F7D"/>
    <w:rsid w:val="00F749B0"/>
    <w:rsid w:val="00F75204"/>
    <w:rsid w:val="00F7529E"/>
    <w:rsid w:val="00F75C29"/>
    <w:rsid w:val="00F77175"/>
    <w:rsid w:val="00F77730"/>
    <w:rsid w:val="00F8338E"/>
    <w:rsid w:val="00F85AF1"/>
    <w:rsid w:val="00F87F7D"/>
    <w:rsid w:val="00F90BA4"/>
    <w:rsid w:val="00F936A3"/>
    <w:rsid w:val="00F93D4E"/>
    <w:rsid w:val="00F93E76"/>
    <w:rsid w:val="00F959A4"/>
    <w:rsid w:val="00F959FD"/>
    <w:rsid w:val="00F95E42"/>
    <w:rsid w:val="00F96BA0"/>
    <w:rsid w:val="00F970AA"/>
    <w:rsid w:val="00F979F6"/>
    <w:rsid w:val="00F97B9A"/>
    <w:rsid w:val="00FA0954"/>
    <w:rsid w:val="00FA101B"/>
    <w:rsid w:val="00FA1991"/>
    <w:rsid w:val="00FA264A"/>
    <w:rsid w:val="00FA30CA"/>
    <w:rsid w:val="00FA5CD5"/>
    <w:rsid w:val="00FA7295"/>
    <w:rsid w:val="00FB1848"/>
    <w:rsid w:val="00FB3A49"/>
    <w:rsid w:val="00FB4062"/>
    <w:rsid w:val="00FB494A"/>
    <w:rsid w:val="00FB5073"/>
    <w:rsid w:val="00FC188E"/>
    <w:rsid w:val="00FC2E70"/>
    <w:rsid w:val="00FC3250"/>
    <w:rsid w:val="00FC3AAC"/>
    <w:rsid w:val="00FC41DA"/>
    <w:rsid w:val="00FC5DD0"/>
    <w:rsid w:val="00FC5E37"/>
    <w:rsid w:val="00FC7574"/>
    <w:rsid w:val="00FC77D7"/>
    <w:rsid w:val="00FC7B31"/>
    <w:rsid w:val="00FC7B61"/>
    <w:rsid w:val="00FC7C97"/>
    <w:rsid w:val="00FD0ED5"/>
    <w:rsid w:val="00FD15DD"/>
    <w:rsid w:val="00FD22F1"/>
    <w:rsid w:val="00FD3373"/>
    <w:rsid w:val="00FD450C"/>
    <w:rsid w:val="00FD6CD0"/>
    <w:rsid w:val="00FD733D"/>
    <w:rsid w:val="00FD73EA"/>
    <w:rsid w:val="00FD7A39"/>
    <w:rsid w:val="00FD7D5D"/>
    <w:rsid w:val="00FE4765"/>
    <w:rsid w:val="00FE5E39"/>
    <w:rsid w:val="00FE71DC"/>
    <w:rsid w:val="00FE74C3"/>
    <w:rsid w:val="00FE74CD"/>
    <w:rsid w:val="00FF08F9"/>
    <w:rsid w:val="00FF0D35"/>
    <w:rsid w:val="00FF4540"/>
    <w:rsid w:val="00FF490B"/>
    <w:rsid w:val="00FF580D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aliases w:val="正文基准"/>
    <w:rsid w:val="004A31D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2"/>
    <w:next w:val="2"/>
    <w:link w:val="1Char"/>
    <w:autoRedefine/>
    <w:qFormat/>
    <w:rsid w:val="00FC5DD0"/>
    <w:pPr>
      <w:keepNext/>
      <w:numPr>
        <w:numId w:val="13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eastAsia="方正兰亭黑简体" w:hAnsi="Huawei Sans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Char"/>
    <w:autoRedefine/>
    <w:qFormat/>
    <w:rsid w:val="00FC5DD0"/>
    <w:pPr>
      <w:keepNext/>
      <w:keepLines/>
      <w:numPr>
        <w:ilvl w:val="1"/>
        <w:numId w:val="13"/>
      </w:numPr>
      <w:spacing w:before="600"/>
      <w:outlineLvl w:val="1"/>
    </w:pPr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Char"/>
    <w:autoRedefine/>
    <w:qFormat/>
    <w:rsid w:val="009D4127"/>
    <w:pPr>
      <w:keepNext/>
      <w:keepLines/>
      <w:numPr>
        <w:ilvl w:val="2"/>
        <w:numId w:val="13"/>
      </w:numPr>
      <w:spacing w:before="200"/>
      <w:outlineLvl w:val="2"/>
    </w:pPr>
    <w:rPr>
      <w:rFonts w:ascii="Huawei Sans" w:eastAsia="方正兰亭黑简体" w:hAnsi="Huawei Sans"/>
      <w:noProof/>
      <w:sz w:val="32"/>
      <w:szCs w:val="32"/>
    </w:rPr>
  </w:style>
  <w:style w:type="paragraph" w:styleId="4">
    <w:name w:val="heading 4"/>
    <w:aliases w:val="ALT+4"/>
    <w:basedOn w:val="a2"/>
    <w:next w:val="5"/>
    <w:autoRedefine/>
    <w:qFormat/>
    <w:rsid w:val="009D4127"/>
    <w:pPr>
      <w:keepNext/>
      <w:keepLines/>
      <w:numPr>
        <w:ilvl w:val="3"/>
        <w:numId w:val="13"/>
      </w:numPr>
      <w:outlineLvl w:val="3"/>
    </w:pPr>
    <w:rPr>
      <w:rFonts w:ascii="Huawei Sans" w:eastAsia="方正兰亭黑简体" w:hAnsi="Huawei Sans" w:hint="eastAsia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9D4127"/>
    <w:pPr>
      <w:keepNext/>
      <w:keepLines/>
      <w:numPr>
        <w:ilvl w:val="4"/>
        <w:numId w:val="13"/>
      </w:numPr>
      <w:outlineLvl w:val="4"/>
    </w:pPr>
    <w:rPr>
      <w:rFonts w:ascii="Huawei Sans" w:eastAsia="方正兰亭黑简体" w:hAnsi="Huawei Sans" w:hint="eastAsia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9D0E48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Char">
    <w:name w:val="页眉 Char"/>
    <w:basedOn w:val="a3"/>
    <w:link w:val="a6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7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686344"/>
  </w:style>
  <w:style w:type="paragraph" w:customStyle="1" w:styleId="FigureDescription">
    <w:name w:val="Figure Description"/>
    <w:next w:val="Figure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9D0E48"/>
    <w:pPr>
      <w:spacing w:before="0" w:after="0"/>
      <w:ind w:left="0"/>
    </w:pPr>
  </w:style>
  <w:style w:type="paragraph" w:customStyle="1" w:styleId="HeadingRight">
    <w:name w:val="Heading Right"/>
    <w:basedOn w:val="a2"/>
    <w:rsid w:val="009D0E48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2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9D0E48"/>
    <w:pPr>
      <w:spacing w:after="560"/>
    </w:pPr>
  </w:style>
  <w:style w:type="numbering" w:styleId="111111">
    <w:name w:val="Outline List 2"/>
    <w:basedOn w:val="a5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DE6816"/>
    <w:pPr>
      <w:numPr>
        <w:numId w:val="9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13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12"/>
      </w:numPr>
    </w:pPr>
  </w:style>
  <w:style w:type="paragraph" w:customStyle="1" w:styleId="10">
    <w:name w:val="表格1"/>
    <w:basedOn w:val="TableHeading"/>
    <w:link w:val="11"/>
    <w:rsid w:val="002C2323"/>
    <w:pPr>
      <w:jc w:val="center"/>
    </w:pPr>
    <w:rPr>
      <w:b/>
    </w:rPr>
  </w:style>
  <w:style w:type="table" w:styleId="a7">
    <w:name w:val="Table Grid"/>
    <w:basedOn w:val="a4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1C0E12"/>
    <w:pPr>
      <w:numPr>
        <w:numId w:val="7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8">
    <w:name w:val="Title"/>
    <w:basedOn w:val="a2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9">
    <w:name w:val="Table Professional"/>
    <w:basedOn w:val="a4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12">
    <w:name w:val="toc 1"/>
    <w:basedOn w:val="a2"/>
    <w:next w:val="a2"/>
    <w:uiPriority w:val="39"/>
    <w:rsid w:val="001B1484"/>
    <w:pPr>
      <w:ind w:left="0"/>
    </w:pPr>
    <w:rPr>
      <w:rFonts w:ascii="Huawei Sans" w:eastAsia="方正兰亭黑简体" w:hAnsi="Huawei Sans" w:cs="Book Antiqua"/>
      <w:b/>
      <w:bCs/>
      <w:sz w:val="24"/>
      <w:szCs w:val="24"/>
    </w:rPr>
  </w:style>
  <w:style w:type="paragraph" w:styleId="20">
    <w:name w:val="toc 2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paragraph" w:styleId="31">
    <w:name w:val="toc 3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paragraph" w:styleId="41">
    <w:name w:val="toc 4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52">
    <w:name w:val="toc 5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60">
    <w:name w:val="toc 6"/>
    <w:basedOn w:val="a2"/>
    <w:next w:val="a2"/>
    <w:autoRedefine/>
    <w:uiPriority w:val="39"/>
    <w:rsid w:val="001B1484"/>
    <w:pPr>
      <w:ind w:left="2100"/>
    </w:pPr>
    <w:rPr>
      <w:rFonts w:ascii="Huawei Sans" w:eastAsia="方正兰亭黑简体" w:hAnsi="Huawei Sans"/>
      <w:sz w:val="24"/>
    </w:rPr>
  </w:style>
  <w:style w:type="paragraph" w:styleId="70">
    <w:name w:val="toc 7"/>
    <w:basedOn w:val="a2"/>
    <w:next w:val="a2"/>
    <w:autoRedefine/>
    <w:uiPriority w:val="39"/>
    <w:rsid w:val="001B1484"/>
    <w:pPr>
      <w:ind w:left="2520"/>
    </w:pPr>
    <w:rPr>
      <w:rFonts w:ascii="Huawei Sans" w:eastAsia="方正兰亭黑简体" w:hAnsi="Huawei Sans"/>
      <w:sz w:val="24"/>
    </w:rPr>
  </w:style>
  <w:style w:type="paragraph" w:styleId="80">
    <w:name w:val="toc 8"/>
    <w:basedOn w:val="a2"/>
    <w:next w:val="a2"/>
    <w:autoRedefine/>
    <w:uiPriority w:val="39"/>
    <w:rsid w:val="009D0E48"/>
    <w:pPr>
      <w:ind w:left="2940"/>
    </w:pPr>
    <w:rPr>
      <w:sz w:val="24"/>
    </w:rPr>
  </w:style>
  <w:style w:type="paragraph" w:styleId="91">
    <w:name w:val="toc 9"/>
    <w:basedOn w:val="a2"/>
    <w:next w:val="a2"/>
    <w:autoRedefine/>
    <w:uiPriority w:val="39"/>
    <w:rsid w:val="009D0E48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9D0E48"/>
    <w:rPr>
      <w:sz w:val="24"/>
    </w:rPr>
  </w:style>
  <w:style w:type="paragraph" w:styleId="21">
    <w:name w:val="index 2"/>
    <w:basedOn w:val="a2"/>
    <w:next w:val="a2"/>
    <w:autoRedefine/>
    <w:semiHidden/>
    <w:rsid w:val="009D0E48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9D0E48"/>
    <w:pPr>
      <w:ind w:leftChars="400" w:left="400"/>
    </w:pPr>
    <w:rPr>
      <w:sz w:val="24"/>
    </w:rPr>
  </w:style>
  <w:style w:type="paragraph" w:styleId="53">
    <w:name w:val="index 5"/>
    <w:basedOn w:val="a2"/>
    <w:next w:val="a2"/>
    <w:autoRedefine/>
    <w:semiHidden/>
    <w:rsid w:val="009D0E48"/>
    <w:pPr>
      <w:ind w:left="1050" w:hanging="210"/>
    </w:pPr>
  </w:style>
  <w:style w:type="paragraph" w:styleId="61">
    <w:name w:val="index 6"/>
    <w:basedOn w:val="a2"/>
    <w:next w:val="a2"/>
    <w:autoRedefine/>
    <w:semiHidden/>
    <w:rsid w:val="009D0E48"/>
    <w:pPr>
      <w:ind w:left="1260" w:hanging="210"/>
    </w:pPr>
  </w:style>
  <w:style w:type="paragraph" w:styleId="71">
    <w:name w:val="index 7"/>
    <w:basedOn w:val="a2"/>
    <w:next w:val="a2"/>
    <w:autoRedefine/>
    <w:semiHidden/>
    <w:rsid w:val="009D0E48"/>
    <w:pPr>
      <w:ind w:left="1470" w:hanging="210"/>
    </w:pPr>
  </w:style>
  <w:style w:type="paragraph" w:styleId="81">
    <w:name w:val="index 8"/>
    <w:basedOn w:val="a2"/>
    <w:next w:val="a2"/>
    <w:autoRedefine/>
    <w:semiHidden/>
    <w:rsid w:val="009D0E48"/>
    <w:pPr>
      <w:ind w:left="1680" w:hanging="210"/>
    </w:pPr>
  </w:style>
  <w:style w:type="paragraph" w:styleId="92">
    <w:name w:val="index 9"/>
    <w:basedOn w:val="a2"/>
    <w:next w:val="a2"/>
    <w:autoRedefine/>
    <w:semiHidden/>
    <w:rsid w:val="009D0E48"/>
    <w:pPr>
      <w:ind w:left="1890" w:hanging="210"/>
    </w:pPr>
  </w:style>
  <w:style w:type="paragraph" w:styleId="aa">
    <w:name w:val="table of figures"/>
    <w:basedOn w:val="a2"/>
    <w:next w:val="a2"/>
    <w:semiHidden/>
    <w:rsid w:val="009D0E48"/>
    <w:pPr>
      <w:spacing w:afterLines="50"/>
      <w:ind w:leftChars="300" w:left="300"/>
    </w:pPr>
  </w:style>
  <w:style w:type="paragraph" w:styleId="ab">
    <w:name w:val="Document Map"/>
    <w:basedOn w:val="a2"/>
    <w:semiHidden/>
    <w:rsid w:val="009D0E48"/>
    <w:pPr>
      <w:shd w:val="clear" w:color="auto" w:fill="000080"/>
    </w:pPr>
  </w:style>
  <w:style w:type="paragraph" w:styleId="ac">
    <w:name w:val="footer"/>
    <w:basedOn w:val="HeadingLeft"/>
    <w:link w:val="Char0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6">
    <w:name w:val="header"/>
    <w:basedOn w:val="a2"/>
    <w:link w:val="Char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d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9D0E48"/>
  </w:style>
  <w:style w:type="paragraph" w:customStyle="1" w:styleId="TableHeading">
    <w:name w:val="Table Heading"/>
    <w:basedOn w:val="a2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6256E0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e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">
    <w:name w:val="footnote text"/>
    <w:basedOn w:val="a2"/>
    <w:link w:val="Char1"/>
    <w:uiPriority w:val="99"/>
    <w:rsid w:val="009D0E48"/>
    <w:rPr>
      <w:sz w:val="18"/>
      <w:szCs w:val="18"/>
    </w:rPr>
  </w:style>
  <w:style w:type="character" w:styleId="af0">
    <w:name w:val="footnote reference"/>
    <w:basedOn w:val="a3"/>
    <w:semiHidden/>
    <w:rsid w:val="009D0E48"/>
    <w:rPr>
      <w:vertAlign w:val="superscript"/>
    </w:rPr>
  </w:style>
  <w:style w:type="paragraph" w:styleId="af1">
    <w:name w:val="Balloon Text"/>
    <w:basedOn w:val="a2"/>
    <w:semiHidden/>
    <w:rsid w:val="009D0E48"/>
    <w:rPr>
      <w:sz w:val="18"/>
      <w:szCs w:val="18"/>
    </w:rPr>
  </w:style>
  <w:style w:type="paragraph" w:styleId="af2">
    <w:name w:val="annotation text"/>
    <w:basedOn w:val="a2"/>
    <w:semiHidden/>
    <w:rsid w:val="009D0E48"/>
  </w:style>
  <w:style w:type="character" w:styleId="af3">
    <w:name w:val="annotation reference"/>
    <w:basedOn w:val="a3"/>
    <w:semiHidden/>
    <w:rsid w:val="009D0E48"/>
    <w:rPr>
      <w:sz w:val="21"/>
      <w:szCs w:val="21"/>
    </w:rPr>
  </w:style>
  <w:style w:type="paragraph" w:styleId="af4">
    <w:name w:val="annotation subject"/>
    <w:basedOn w:val="af2"/>
    <w:next w:val="af2"/>
    <w:semiHidden/>
    <w:rsid w:val="009D0E48"/>
    <w:rPr>
      <w:b/>
      <w:bCs/>
    </w:rPr>
  </w:style>
  <w:style w:type="paragraph" w:styleId="42">
    <w:name w:val="index 4"/>
    <w:basedOn w:val="a2"/>
    <w:next w:val="a2"/>
    <w:autoRedefine/>
    <w:semiHidden/>
    <w:rsid w:val="009D0E48"/>
    <w:pPr>
      <w:ind w:left="1260"/>
    </w:pPr>
  </w:style>
  <w:style w:type="paragraph" w:styleId="af5">
    <w:name w:val="index heading"/>
    <w:basedOn w:val="a2"/>
    <w:next w:val="13"/>
    <w:semiHidden/>
    <w:rsid w:val="009D0E48"/>
    <w:rPr>
      <w:rFonts w:ascii="Arial" w:hAnsi="Arial"/>
      <w:b/>
      <w:bCs/>
    </w:rPr>
  </w:style>
  <w:style w:type="paragraph" w:styleId="af6">
    <w:name w:val="caption"/>
    <w:basedOn w:val="a2"/>
    <w:next w:val="a2"/>
    <w:semiHidden/>
    <w:qFormat/>
    <w:rsid w:val="008938AC"/>
    <w:pPr>
      <w:spacing w:before="152"/>
    </w:pPr>
    <w:rPr>
      <w:rFonts w:ascii="Arial" w:eastAsia="黑体" w:hAnsi="Arial"/>
    </w:rPr>
  </w:style>
  <w:style w:type="paragraph" w:styleId="af7">
    <w:name w:val="endnote text"/>
    <w:basedOn w:val="a2"/>
    <w:semiHidden/>
    <w:rsid w:val="009D0E48"/>
  </w:style>
  <w:style w:type="character" w:styleId="af8">
    <w:name w:val="endnote reference"/>
    <w:basedOn w:val="a3"/>
    <w:semiHidden/>
    <w:rsid w:val="009D0E48"/>
    <w:rPr>
      <w:vertAlign w:val="superscript"/>
    </w:rPr>
  </w:style>
  <w:style w:type="paragraph" w:styleId="af9">
    <w:name w:val="table of authorities"/>
    <w:basedOn w:val="a2"/>
    <w:next w:val="a2"/>
    <w:semiHidden/>
    <w:rsid w:val="009D0E48"/>
    <w:pPr>
      <w:ind w:left="420"/>
    </w:pPr>
  </w:style>
  <w:style w:type="paragraph" w:styleId="afa">
    <w:name w:val="toa heading"/>
    <w:basedOn w:val="a2"/>
    <w:next w:val="a2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3"/>
    <w:semiHidden/>
    <w:rsid w:val="009D0E48"/>
    <w:rPr>
      <w:i/>
      <w:iCs/>
    </w:rPr>
  </w:style>
  <w:style w:type="character" w:styleId="HTML0">
    <w:name w:val="HTML Typewriter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9D0E48"/>
    <w:rPr>
      <w:i/>
      <w:iCs/>
    </w:rPr>
  </w:style>
  <w:style w:type="character" w:styleId="HTML3">
    <w:name w:val="HTML Definition"/>
    <w:basedOn w:val="a3"/>
    <w:semiHidden/>
    <w:rsid w:val="009D0E48"/>
    <w:rPr>
      <w:i/>
      <w:iCs/>
    </w:rPr>
  </w:style>
  <w:style w:type="character" w:styleId="HTML4">
    <w:name w:val="HTML Keyboard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9D0E48"/>
  </w:style>
  <w:style w:type="character" w:styleId="HTML6">
    <w:name w:val="HTML Sample"/>
    <w:basedOn w:val="a3"/>
    <w:semiHidden/>
    <w:rsid w:val="009D0E48"/>
    <w:rPr>
      <w:rFonts w:ascii="Courier New" w:hAnsi="Courier New" w:cs="Courier New"/>
    </w:rPr>
  </w:style>
  <w:style w:type="character" w:styleId="HTML7">
    <w:name w:val="HTML Cite"/>
    <w:basedOn w:val="a3"/>
    <w:semiHidden/>
    <w:rsid w:val="009D0E48"/>
    <w:rPr>
      <w:i/>
      <w:iCs/>
    </w:rPr>
  </w:style>
  <w:style w:type="paragraph" w:styleId="HTML8">
    <w:name w:val="HTML Preformatted"/>
    <w:basedOn w:val="a2"/>
    <w:semiHidden/>
    <w:rsid w:val="009D0E48"/>
    <w:rPr>
      <w:rFonts w:ascii="Courier New" w:hAnsi="Courier New" w:cs="Courier New"/>
    </w:rPr>
  </w:style>
  <w:style w:type="table" w:styleId="14">
    <w:name w:val="Table Web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b">
    <w:name w:val="Table Theme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c">
    <w:name w:val="Salutation"/>
    <w:basedOn w:val="a2"/>
    <w:next w:val="a2"/>
    <w:semiHidden/>
    <w:rsid w:val="009D0E48"/>
  </w:style>
  <w:style w:type="paragraph" w:styleId="afd">
    <w:name w:val="Plain Text"/>
    <w:basedOn w:val="a2"/>
    <w:semiHidden/>
    <w:rsid w:val="009D0E48"/>
    <w:rPr>
      <w:rFonts w:ascii="宋体" w:hAnsi="Courier New" w:cs="Courier New"/>
    </w:rPr>
  </w:style>
  <w:style w:type="table" w:styleId="afe">
    <w:name w:val="Table Elegant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">
    <w:name w:val="E-mail Signature"/>
    <w:basedOn w:val="a2"/>
    <w:semiHidden/>
    <w:rsid w:val="009D0E48"/>
  </w:style>
  <w:style w:type="paragraph" w:styleId="aff0">
    <w:name w:val="Subtitle"/>
    <w:basedOn w:val="a2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1">
    <w:name w:val="envelope return"/>
    <w:basedOn w:val="a2"/>
    <w:semiHidden/>
    <w:rsid w:val="009D0E48"/>
    <w:rPr>
      <w:rFonts w:ascii="Arial" w:hAnsi="Arial"/>
    </w:rPr>
  </w:style>
  <w:style w:type="table" w:styleId="17">
    <w:name w:val="Table Simp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2">
    <w:name w:val="Closing"/>
    <w:basedOn w:val="a2"/>
    <w:semiHidden/>
    <w:rsid w:val="009D0E48"/>
    <w:pPr>
      <w:ind w:leftChars="2100" w:left="100"/>
    </w:pPr>
  </w:style>
  <w:style w:type="table" w:styleId="18">
    <w:name w:val="Table Subt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3">
    <w:name w:val="List"/>
    <w:basedOn w:val="a2"/>
    <w:semiHidden/>
    <w:rsid w:val="009D0E48"/>
    <w:pPr>
      <w:ind w:left="200" w:hangingChars="200" w:hanging="200"/>
    </w:pPr>
  </w:style>
  <w:style w:type="paragraph" w:styleId="28">
    <w:name w:val="List 2"/>
    <w:basedOn w:val="a2"/>
    <w:semiHidden/>
    <w:rsid w:val="009D0E48"/>
    <w:pPr>
      <w:ind w:leftChars="200" w:left="100" w:hangingChars="200" w:hanging="200"/>
    </w:pPr>
  </w:style>
  <w:style w:type="paragraph" w:styleId="38">
    <w:name w:val="List 3"/>
    <w:basedOn w:val="a2"/>
    <w:semiHidden/>
    <w:rsid w:val="009D0E48"/>
    <w:pPr>
      <w:ind w:leftChars="400" w:left="100" w:hangingChars="200" w:hanging="200"/>
    </w:pPr>
  </w:style>
  <w:style w:type="paragraph" w:styleId="44">
    <w:name w:val="List 4"/>
    <w:basedOn w:val="a2"/>
    <w:semiHidden/>
    <w:rsid w:val="009D0E48"/>
    <w:pPr>
      <w:ind w:leftChars="600" w:left="100" w:hangingChars="200" w:hanging="200"/>
    </w:pPr>
  </w:style>
  <w:style w:type="paragraph" w:styleId="54">
    <w:name w:val="List 5"/>
    <w:basedOn w:val="a2"/>
    <w:semiHidden/>
    <w:rsid w:val="009D0E48"/>
    <w:pPr>
      <w:ind w:leftChars="800" w:left="100" w:hangingChars="200" w:hanging="200"/>
    </w:pPr>
  </w:style>
  <w:style w:type="paragraph" w:styleId="a1">
    <w:name w:val="List Number"/>
    <w:basedOn w:val="a2"/>
    <w:semiHidden/>
    <w:rsid w:val="009D0E48"/>
    <w:pPr>
      <w:numPr>
        <w:numId w:val="1"/>
      </w:numPr>
    </w:pPr>
  </w:style>
  <w:style w:type="paragraph" w:styleId="29">
    <w:name w:val="List Number 2"/>
    <w:basedOn w:val="a2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9D0E48"/>
    <w:pPr>
      <w:numPr>
        <w:numId w:val="2"/>
      </w:numPr>
    </w:pPr>
  </w:style>
  <w:style w:type="paragraph" w:styleId="55">
    <w:name w:val="List Number 5"/>
    <w:basedOn w:val="a2"/>
    <w:semiHidden/>
    <w:rsid w:val="009D0E48"/>
    <w:pPr>
      <w:ind w:left="0"/>
    </w:pPr>
  </w:style>
  <w:style w:type="paragraph" w:styleId="aff4">
    <w:name w:val="List Continue"/>
    <w:basedOn w:val="a2"/>
    <w:semiHidden/>
    <w:rsid w:val="009D0E48"/>
    <w:pPr>
      <w:spacing w:after="120"/>
      <w:ind w:leftChars="200" w:left="420"/>
    </w:pPr>
  </w:style>
  <w:style w:type="paragraph" w:styleId="2a">
    <w:name w:val="List Continue 2"/>
    <w:basedOn w:val="a2"/>
    <w:semiHidden/>
    <w:rsid w:val="009D0E48"/>
    <w:pPr>
      <w:spacing w:after="120"/>
      <w:ind w:leftChars="400" w:left="840"/>
    </w:pPr>
  </w:style>
  <w:style w:type="paragraph" w:styleId="3a">
    <w:name w:val="List Continue 3"/>
    <w:basedOn w:val="a2"/>
    <w:semiHidden/>
    <w:rsid w:val="009D0E48"/>
    <w:pPr>
      <w:spacing w:after="120"/>
      <w:ind w:leftChars="600" w:left="1260"/>
    </w:pPr>
  </w:style>
  <w:style w:type="paragraph" w:styleId="45">
    <w:name w:val="List Continue 4"/>
    <w:basedOn w:val="a2"/>
    <w:semiHidden/>
    <w:rsid w:val="009D0E48"/>
    <w:pPr>
      <w:spacing w:after="120"/>
      <w:ind w:leftChars="800" w:left="1680"/>
    </w:pPr>
  </w:style>
  <w:style w:type="paragraph" w:styleId="56">
    <w:name w:val="List Continue 5"/>
    <w:basedOn w:val="a2"/>
    <w:semiHidden/>
    <w:rsid w:val="009D0E48"/>
    <w:pPr>
      <w:spacing w:after="120"/>
      <w:ind w:leftChars="1000" w:left="2100"/>
    </w:pPr>
  </w:style>
  <w:style w:type="paragraph" w:styleId="aff5">
    <w:name w:val="List Bullet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46">
    <w:name w:val="List Bullet 4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9D0E48"/>
    <w:pPr>
      <w:numPr>
        <w:numId w:val="3"/>
      </w:numPr>
    </w:pPr>
  </w:style>
  <w:style w:type="table" w:styleId="1a">
    <w:name w:val="Table List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List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6">
    <w:name w:val="Table Contemporary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7">
    <w:name w:val="Normal (Web)"/>
    <w:basedOn w:val="a2"/>
    <w:semiHidden/>
    <w:rsid w:val="009D0E48"/>
    <w:rPr>
      <w:rFonts w:cs="Times New Roman"/>
    </w:rPr>
  </w:style>
  <w:style w:type="paragraph" w:styleId="aff8">
    <w:name w:val="Signature"/>
    <w:basedOn w:val="a2"/>
    <w:semiHidden/>
    <w:rsid w:val="009D0E48"/>
    <w:pPr>
      <w:ind w:leftChars="2100" w:left="100"/>
    </w:pPr>
  </w:style>
  <w:style w:type="character" w:styleId="aff9">
    <w:name w:val="Emphasis"/>
    <w:basedOn w:val="a3"/>
    <w:semiHidden/>
    <w:qFormat/>
    <w:rsid w:val="008938AC"/>
    <w:rPr>
      <w:i/>
      <w:iCs/>
    </w:rPr>
  </w:style>
  <w:style w:type="paragraph" w:styleId="affa">
    <w:name w:val="Date"/>
    <w:basedOn w:val="a2"/>
    <w:next w:val="a2"/>
    <w:semiHidden/>
    <w:rsid w:val="009D0E48"/>
    <w:pPr>
      <w:ind w:leftChars="2500" w:left="100"/>
    </w:pPr>
  </w:style>
  <w:style w:type="table" w:styleId="1b">
    <w:name w:val="Table Column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9">
    <w:name w:val="Table Grid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9">
    <w:name w:val="Table Grid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b">
    <w:name w:val="Block Text"/>
    <w:basedOn w:val="a2"/>
    <w:semiHidden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9D0E48"/>
    <w:pPr>
      <w:numPr>
        <w:numId w:val="8"/>
      </w:numPr>
    </w:pPr>
  </w:style>
  <w:style w:type="paragraph" w:styleId="affc">
    <w:name w:val="envelope address"/>
    <w:basedOn w:val="a2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d">
    <w:name w:val="Message Header"/>
    <w:basedOn w:val="a2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e">
    <w:name w:val="line number"/>
    <w:basedOn w:val="a3"/>
    <w:semiHidden/>
    <w:rsid w:val="009D0E48"/>
  </w:style>
  <w:style w:type="character" w:styleId="afff">
    <w:name w:val="Strong"/>
    <w:basedOn w:val="a3"/>
    <w:semiHidden/>
    <w:qFormat/>
    <w:rsid w:val="008938AC"/>
    <w:rPr>
      <w:b/>
      <w:bCs/>
    </w:rPr>
  </w:style>
  <w:style w:type="character" w:styleId="afff0">
    <w:name w:val="page number"/>
    <w:basedOn w:val="a3"/>
    <w:semiHidden/>
    <w:rsid w:val="009D0E48"/>
  </w:style>
  <w:style w:type="character" w:styleId="afff1">
    <w:name w:val="FollowedHyperlink"/>
    <w:semiHidden/>
    <w:rsid w:val="009D0E48"/>
    <w:rPr>
      <w:color w:val="800080"/>
      <w:u w:val="none"/>
    </w:rPr>
  </w:style>
  <w:style w:type="paragraph" w:styleId="afff2">
    <w:name w:val="Body Text"/>
    <w:basedOn w:val="a2"/>
    <w:semiHidden/>
    <w:rsid w:val="009D0E48"/>
    <w:pPr>
      <w:spacing w:after="120"/>
    </w:pPr>
  </w:style>
  <w:style w:type="paragraph" w:styleId="afff3">
    <w:name w:val="Body Text First Indent"/>
    <w:basedOn w:val="afff2"/>
    <w:semiHidden/>
    <w:rsid w:val="009D0E48"/>
    <w:pPr>
      <w:ind w:firstLineChars="100" w:firstLine="420"/>
    </w:pPr>
  </w:style>
  <w:style w:type="paragraph" w:styleId="afff4">
    <w:name w:val="Body Text Indent"/>
    <w:basedOn w:val="a2"/>
    <w:semiHidden/>
    <w:rsid w:val="009D0E48"/>
    <w:pPr>
      <w:spacing w:after="120"/>
      <w:ind w:leftChars="200" w:left="420"/>
    </w:pPr>
  </w:style>
  <w:style w:type="paragraph" w:styleId="2f">
    <w:name w:val="Body Text First Indent 2"/>
    <w:basedOn w:val="afff4"/>
    <w:semiHidden/>
    <w:rsid w:val="009D0E48"/>
    <w:pPr>
      <w:ind w:firstLineChars="200" w:firstLine="420"/>
    </w:pPr>
  </w:style>
  <w:style w:type="paragraph" w:styleId="afff5">
    <w:name w:val="Normal Indent"/>
    <w:basedOn w:val="a2"/>
    <w:semiHidden/>
    <w:rsid w:val="009D0E48"/>
    <w:pPr>
      <w:ind w:firstLineChars="200" w:firstLine="420"/>
    </w:pPr>
  </w:style>
  <w:style w:type="paragraph" w:styleId="2f0">
    <w:name w:val="Body Text 2"/>
    <w:basedOn w:val="a2"/>
    <w:semiHidden/>
    <w:rsid w:val="009D0E48"/>
    <w:pPr>
      <w:spacing w:after="120" w:line="480" w:lineRule="auto"/>
    </w:pPr>
  </w:style>
  <w:style w:type="paragraph" w:styleId="3f">
    <w:name w:val="Body Text 3"/>
    <w:basedOn w:val="a2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6">
    <w:name w:val="Note Heading"/>
    <w:basedOn w:val="a2"/>
    <w:next w:val="a2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14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5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">
    <w:name w:val="TOC 标题1"/>
    <w:next w:val="12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2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CB5842"/>
    <w:pPr>
      <w:ind w:left="0"/>
    </w:pPr>
  </w:style>
  <w:style w:type="paragraph" w:customStyle="1" w:styleId="Code">
    <w:name w:val="Code"/>
    <w:basedOn w:val="a2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4A31D9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5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5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5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5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5"/>
      </w:numPr>
      <w:topLinePunct w:val="0"/>
    </w:pPr>
    <w:rPr>
      <w:rFonts w:cs="Times New Roman"/>
      <w:bCs/>
    </w:rPr>
  </w:style>
  <w:style w:type="character" w:styleId="afff7">
    <w:name w:val="Placeholder Text"/>
    <w:basedOn w:val="a3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Char1">
    <w:name w:val="脚注文本 Char"/>
    <w:basedOn w:val="a3"/>
    <w:link w:val="af"/>
    <w:uiPriority w:val="99"/>
    <w:rsid w:val="00A5245A"/>
    <w:rPr>
      <w:rFonts w:cs="Arial"/>
      <w:kern w:val="2"/>
      <w:sz w:val="18"/>
      <w:szCs w:val="18"/>
    </w:rPr>
  </w:style>
  <w:style w:type="character" w:styleId="afff8">
    <w:name w:val="Subtle Emphasis"/>
    <w:basedOn w:val="a3"/>
    <w:uiPriority w:val="19"/>
    <w:rsid w:val="004A31D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9">
    <w:name w:val="图样式"/>
    <w:basedOn w:val="a2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a">
    <w:name w:val="微软雅黑"/>
    <w:basedOn w:val="a2"/>
    <w:link w:val="Char2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2">
    <w:name w:val="微软雅黑 Char"/>
    <w:basedOn w:val="a3"/>
    <w:link w:val="afffa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a"/>
    <w:rsid w:val="00014276"/>
    <w:pPr>
      <w:spacing w:after="120"/>
    </w:pPr>
    <w:rPr>
      <w:rFonts w:cs="宋体"/>
      <w:szCs w:val="20"/>
    </w:rPr>
  </w:style>
  <w:style w:type="paragraph" w:customStyle="1" w:styleId="afffb">
    <w:name w:val="表格"/>
    <w:next w:val="a2"/>
    <w:link w:val="Char3"/>
    <w:autoRedefine/>
    <w:rsid w:val="004A31D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3">
    <w:name w:val="表格 Char"/>
    <w:basedOn w:val="a3"/>
    <w:link w:val="afffb"/>
    <w:rsid w:val="004A31D9"/>
    <w:rPr>
      <w:rFonts w:ascii="微软雅黑" w:eastAsia="微软雅黑" w:hAnsi="微软雅黑" w:cs="微软雅黑"/>
      <w:snapToGrid w:val="0"/>
      <w:szCs w:val="21"/>
    </w:rPr>
  </w:style>
  <w:style w:type="character" w:customStyle="1" w:styleId="afffc">
    <w:name w:val="样式 蓝色"/>
    <w:basedOn w:val="a3"/>
    <w:semiHidden/>
    <w:rsid w:val="00D9006B"/>
    <w:rPr>
      <w:color w:val="0000FF"/>
    </w:rPr>
  </w:style>
  <w:style w:type="character" w:customStyle="1" w:styleId="afffd">
    <w:name w:val="样式 倾斜 蓝色"/>
    <w:basedOn w:val="a3"/>
    <w:semiHidden/>
    <w:rsid w:val="00D9006B"/>
    <w:rPr>
      <w:i/>
      <w:iCs/>
      <w:color w:val="0000FF"/>
    </w:rPr>
  </w:style>
  <w:style w:type="paragraph" w:customStyle="1" w:styleId="Tab">
    <w:name w:val="正文+Tab"/>
    <w:basedOn w:val="a2"/>
    <w:rsid w:val="000145D8"/>
    <w:pPr>
      <w:ind w:left="420"/>
    </w:pPr>
    <w:rPr>
      <w:rFonts w:cs="宋体"/>
    </w:rPr>
  </w:style>
  <w:style w:type="character" w:customStyle="1" w:styleId="11">
    <w:name w:val="表格1 字符"/>
    <w:basedOn w:val="TableHeading0"/>
    <w:link w:val="10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e">
    <w:name w:val="命令行"/>
    <w:basedOn w:val="a2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f">
    <w:name w:val="样式 正文 +"/>
    <w:basedOn w:val="a3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4A31D9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rsid w:val="00F53ACE"/>
    <w:pPr>
      <w:ind w:leftChars="100" w:left="1281" w:rightChars="100" w:right="100"/>
      <w:jc w:val="center"/>
    </w:pPr>
    <w:rPr>
      <w:rFonts w:cs="宋体"/>
    </w:rPr>
  </w:style>
  <w:style w:type="character" w:customStyle="1" w:styleId="1Char">
    <w:name w:val="标题 1 Char"/>
    <w:aliases w:val="ALT+1 Char"/>
    <w:basedOn w:val="a3"/>
    <w:link w:val="1"/>
    <w:rsid w:val="00FC5DD0"/>
    <w:rPr>
      <w:rFonts w:ascii="Huawei Sans" w:eastAsia="方正兰亭黑简体" w:hAnsi="Huawei Sans" w:cs="微软雅黑"/>
      <w:b/>
      <w:bCs/>
      <w:sz w:val="44"/>
      <w:szCs w:val="44"/>
    </w:rPr>
  </w:style>
  <w:style w:type="paragraph" w:customStyle="1" w:styleId="affff0">
    <w:name w:val="正文（首行不缩进）"/>
    <w:basedOn w:val="a2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1">
    <w:name w:val="List Paragraph"/>
    <w:basedOn w:val="a2"/>
    <w:link w:val="Char4"/>
    <w:autoRedefine/>
    <w:uiPriority w:val="34"/>
    <w:rsid w:val="004A31D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Char4">
    <w:name w:val="列出段落 Char"/>
    <w:basedOn w:val="a3"/>
    <w:link w:val="affff1"/>
    <w:uiPriority w:val="34"/>
    <w:rsid w:val="004A31D9"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a2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2">
    <w:name w:val="表格题注"/>
    <w:next w:val="a2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3">
    <w:name w:val="插图题注"/>
    <w:next w:val="a2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15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1"/>
    <w:rsid w:val="0020153C"/>
    <w:pPr>
      <w:numPr>
        <w:numId w:val="16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b"/>
    <w:rsid w:val="0020153C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Char0">
    <w:name w:val="页脚 Char"/>
    <w:basedOn w:val="a3"/>
    <w:link w:val="ac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2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3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2"/>
    <w:link w:val="1f"/>
    <w:autoRedefine/>
    <w:qFormat/>
    <w:rsid w:val="00891194"/>
    <w:pPr>
      <w:topLinePunct w:val="0"/>
      <w:adjustRightInd/>
      <w:ind w:left="1021"/>
    </w:pPr>
    <w:rPr>
      <w:rFonts w:ascii="Huawei Sans" w:eastAsia="方正兰亭黑简体" w:hAnsi="Huawei Sans"/>
      <w:sz w:val="21"/>
    </w:rPr>
  </w:style>
  <w:style w:type="paragraph" w:customStyle="1" w:styleId="F1EN">
    <w:name w:val="F1正文EN"/>
    <w:basedOn w:val="a2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3"/>
    <w:link w:val="1e"/>
    <w:rsid w:val="00891194"/>
    <w:rPr>
      <w:rFonts w:ascii="Huawei Sans" w:eastAsia="方正兰亭黑简体" w:hAnsi="Huawei Sans" w:cs="微软雅黑"/>
      <w:sz w:val="21"/>
    </w:rPr>
  </w:style>
  <w:style w:type="paragraph" w:customStyle="1" w:styleId="2f2">
    <w:name w:val="2.命令"/>
    <w:basedOn w:val="a2"/>
    <w:link w:val="2f3"/>
    <w:autoRedefine/>
    <w:qFormat/>
    <w:rsid w:val="001977C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spacing w:before="40" w:after="40"/>
      <w:ind w:left="1021"/>
    </w:pPr>
    <w:rPr>
      <w:rFonts w:ascii="Huawei Sans" w:eastAsia="方正兰亭黑简体" w:hAnsi="Huawei Sans" w:cs="Courier New"/>
      <w:sz w:val="18"/>
      <w:szCs w:val="18"/>
      <w:lang w:eastAsia="en-US"/>
    </w:rPr>
  </w:style>
  <w:style w:type="character" w:customStyle="1" w:styleId="F1EN0">
    <w:name w:val="F1正文EN 字符"/>
    <w:basedOn w:val="a3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3"/>
    <w:link w:val="2f2"/>
    <w:rsid w:val="001977C0"/>
    <w:rPr>
      <w:rFonts w:ascii="Huawei Sans" w:eastAsia="方正兰亭黑简体" w:hAnsi="Huawei Sans" w:cs="Courier New"/>
      <w:sz w:val="18"/>
      <w:szCs w:val="18"/>
      <w:shd w:val="clear" w:color="auto" w:fill="D9D9D9" w:themeFill="background1" w:themeFillShade="D9"/>
      <w:lang w:eastAsia="en-US"/>
    </w:rPr>
  </w:style>
  <w:style w:type="paragraph" w:customStyle="1" w:styleId="30">
    <w:name w:val="3.步骤"/>
    <w:basedOn w:val="a2"/>
    <w:link w:val="3f1"/>
    <w:autoRedefine/>
    <w:qFormat/>
    <w:rsid w:val="00254FAD"/>
    <w:pPr>
      <w:numPr>
        <w:ilvl w:val="5"/>
        <w:numId w:val="4"/>
      </w:numPr>
      <w:tabs>
        <w:tab w:val="clear" w:pos="1701"/>
        <w:tab w:val="num" w:pos="1418"/>
      </w:tabs>
      <w:spacing w:before="160" w:after="160"/>
      <w:ind w:left="1559" w:hanging="425"/>
      <w:outlineLvl w:val="3"/>
    </w:pPr>
    <w:rPr>
      <w:rFonts w:ascii="Huawei Sans" w:eastAsia="方正兰亭黑简体" w:hAnsi="Huawei Sans"/>
      <w:sz w:val="21"/>
    </w:rPr>
  </w:style>
  <w:style w:type="paragraph" w:customStyle="1" w:styleId="4a">
    <w:name w:val="4.任务"/>
    <w:basedOn w:val="ItemList"/>
    <w:link w:val="4b"/>
    <w:autoRedefine/>
    <w:qFormat/>
    <w:rsid w:val="00FC5DD0"/>
    <w:pPr>
      <w:ind w:left="1446"/>
    </w:pPr>
    <w:rPr>
      <w:rFonts w:ascii="Huawei Sans" w:eastAsia="方正兰亭黑简体" w:hAnsi="Huawei Sans" w:cs="微软雅黑"/>
    </w:rPr>
  </w:style>
  <w:style w:type="character" w:customStyle="1" w:styleId="Step0">
    <w:name w:val="Step 字符"/>
    <w:basedOn w:val="a3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a">
    <w:name w:val="5.表格文字"/>
    <w:basedOn w:val="TableText"/>
    <w:link w:val="5b"/>
    <w:autoRedefine/>
    <w:qFormat/>
    <w:rsid w:val="00BA015E"/>
    <w:pPr>
      <w:autoSpaceDE w:val="0"/>
      <w:autoSpaceDN w:val="0"/>
      <w:jc w:val="center"/>
    </w:pPr>
    <w:rPr>
      <w:rFonts w:ascii="Huawei Sans" w:eastAsia="方正兰亭黑简体" w:hAnsi="Huawei Sans"/>
      <w:sz w:val="21"/>
      <w:szCs w:val="32"/>
    </w:rPr>
  </w:style>
  <w:style w:type="character" w:customStyle="1" w:styleId="ItemList0">
    <w:name w:val="Item List 字符"/>
    <w:basedOn w:val="a3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b">
    <w:name w:val="4.任务 字符"/>
    <w:basedOn w:val="ItemList0"/>
    <w:link w:val="4a"/>
    <w:rsid w:val="00FC5DD0"/>
    <w:rPr>
      <w:rFonts w:ascii="Huawei Sans" w:eastAsia="方正兰亭黑简体" w:hAnsi="Huawei Sans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b">
    <w:name w:val="5.表格文字 字符"/>
    <w:basedOn w:val="TableText0"/>
    <w:link w:val="5a"/>
    <w:rsid w:val="00BA015E"/>
    <w:rPr>
      <w:rFonts w:ascii="Huawei Sans" w:eastAsia="方正兰亭黑简体" w:hAnsi="Huawei Sans" w:cs="微软雅黑"/>
      <w:snapToGrid w:val="0"/>
      <w:sz w:val="21"/>
      <w:szCs w:val="32"/>
    </w:rPr>
  </w:style>
  <w:style w:type="paragraph" w:customStyle="1" w:styleId="64">
    <w:name w:val="6.前言"/>
    <w:basedOn w:val="Heading1NoNumber"/>
    <w:link w:val="65"/>
    <w:autoRedefine/>
    <w:qFormat/>
    <w:rsid w:val="00FC5DD0"/>
  </w:style>
  <w:style w:type="paragraph" w:customStyle="1" w:styleId="74">
    <w:name w:val="7.简介标题"/>
    <w:basedOn w:val="a2"/>
    <w:link w:val="75"/>
    <w:autoRedefine/>
    <w:qFormat/>
    <w:rsid w:val="00FC5DD0"/>
    <w:rPr>
      <w:rFonts w:ascii="Huawei Sans" w:eastAsia="方正兰亭黑简体" w:hAnsi="Huawei Sans"/>
    </w:rPr>
  </w:style>
  <w:style w:type="character" w:customStyle="1" w:styleId="Heading1NoNumber0">
    <w:name w:val="Heading1 No Number 字符"/>
    <w:basedOn w:val="1Char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5">
    <w:name w:val="6.前言 字符"/>
    <w:basedOn w:val="Heading1NoNumber0"/>
    <w:link w:val="64"/>
    <w:rsid w:val="00FC5DD0"/>
    <w:rPr>
      <w:rFonts w:ascii="Huawei Sans" w:eastAsia="方正兰亭黑简体" w:hAnsi="Huawei Sans" w:cs="微软雅黑"/>
      <w:b/>
      <w:bCs/>
      <w:kern w:val="2"/>
      <w:sz w:val="44"/>
      <w:szCs w:val="44"/>
    </w:rPr>
  </w:style>
  <w:style w:type="paragraph" w:customStyle="1" w:styleId="84">
    <w:name w:val="8.前言标题"/>
    <w:basedOn w:val="1e"/>
    <w:link w:val="85"/>
    <w:autoRedefine/>
    <w:qFormat/>
    <w:rsid w:val="00FC5DD0"/>
    <w:rPr>
      <w:noProof/>
    </w:rPr>
  </w:style>
  <w:style w:type="character" w:customStyle="1" w:styleId="2Char">
    <w:name w:val="标题 2 Char"/>
    <w:aliases w:val="ALT+2 Char"/>
    <w:basedOn w:val="a3"/>
    <w:link w:val="2"/>
    <w:rsid w:val="00FC5DD0"/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Char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5">
    <w:name w:val="7.简介标题 字符"/>
    <w:basedOn w:val="Heading2NoNumber0"/>
    <w:link w:val="74"/>
    <w:rsid w:val="00FC5DD0"/>
    <w:rPr>
      <w:rFonts w:ascii="Huawei Sans" w:eastAsia="方正兰亭黑简体" w:hAnsi="Huawei Sans" w:cs="微软雅黑"/>
      <w:bCs w:val="0"/>
      <w:noProof/>
      <w:sz w:val="36"/>
      <w:szCs w:val="36"/>
      <w:lang w:eastAsia="en-US"/>
    </w:rPr>
  </w:style>
  <w:style w:type="character" w:customStyle="1" w:styleId="3Char">
    <w:name w:val="标题 3 Char"/>
    <w:aliases w:val="ALT+3 Char"/>
    <w:basedOn w:val="a3"/>
    <w:link w:val="3"/>
    <w:rsid w:val="009D4127"/>
    <w:rPr>
      <w:rFonts w:ascii="Huawei Sans" w:eastAsia="方正兰亭黑简体" w:hAnsi="Huawei Sans" w:cs="微软雅黑"/>
      <w:noProof/>
      <w:sz w:val="32"/>
      <w:szCs w:val="32"/>
    </w:rPr>
  </w:style>
  <w:style w:type="character" w:customStyle="1" w:styleId="Heading3NoNumber0">
    <w:name w:val="Heading3 No Number 字符"/>
    <w:basedOn w:val="3Char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5">
    <w:name w:val="8.前言标题 字符"/>
    <w:basedOn w:val="Heading3NoNumber0"/>
    <w:link w:val="84"/>
    <w:rsid w:val="00FC5DD0"/>
    <w:rPr>
      <w:rFonts w:ascii="Huawei Sans" w:eastAsia="方正兰亭黑简体" w:hAnsi="Huawei Sans" w:cs="微软雅黑"/>
      <w:noProof/>
      <w:sz w:val="21"/>
      <w:szCs w:val="32"/>
    </w:rPr>
  </w:style>
  <w:style w:type="table" w:customStyle="1" w:styleId="affff4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9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a3"/>
    <w:link w:val="30"/>
    <w:rsid w:val="00254FAD"/>
    <w:rPr>
      <w:rFonts w:ascii="Huawei Sans" w:eastAsia="方正兰亭黑简体" w:hAnsi="Huawei Sans" w:cs="微软雅黑"/>
      <w:sz w:val="21"/>
    </w:rPr>
  </w:style>
  <w:style w:type="paragraph" w:customStyle="1" w:styleId="50">
    <w:name w:val="5.表格标题"/>
    <w:basedOn w:val="a2"/>
    <w:link w:val="5c"/>
    <w:autoRedefine/>
    <w:qFormat/>
    <w:rsid w:val="00BA015E"/>
    <w:pPr>
      <w:keepNext/>
      <w:numPr>
        <w:ilvl w:val="8"/>
        <w:numId w:val="4"/>
      </w:numPr>
      <w:topLinePunct w:val="0"/>
      <w:spacing w:before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1"/>
      <w:szCs w:val="24"/>
    </w:rPr>
  </w:style>
  <w:style w:type="paragraph" w:customStyle="1" w:styleId="9">
    <w:name w:val="9.图片标题"/>
    <w:basedOn w:val="a2"/>
    <w:link w:val="93"/>
    <w:autoRedefine/>
    <w:qFormat/>
    <w:rsid w:val="00BA015E"/>
    <w:pPr>
      <w:keepNext/>
      <w:numPr>
        <w:ilvl w:val="7"/>
        <w:numId w:val="4"/>
      </w:numPr>
      <w:topLinePunct w:val="0"/>
      <w:spacing w:after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1"/>
      <w:szCs w:val="24"/>
    </w:rPr>
  </w:style>
  <w:style w:type="character" w:customStyle="1" w:styleId="93">
    <w:name w:val="9.图片标题 字符"/>
    <w:basedOn w:val="a3"/>
    <w:link w:val="9"/>
    <w:rsid w:val="00BA015E"/>
    <w:rPr>
      <w:rFonts w:ascii="Huawei Sans" w:eastAsia="方正兰亭黑简体" w:hAnsi="Huawei Sans" w:cs="微软雅黑"/>
      <w:b/>
      <w:spacing w:val="-4"/>
      <w:sz w:val="21"/>
      <w:szCs w:val="24"/>
    </w:rPr>
  </w:style>
  <w:style w:type="character" w:customStyle="1" w:styleId="5c">
    <w:name w:val="5.表格标题 字符"/>
    <w:basedOn w:val="a3"/>
    <w:link w:val="50"/>
    <w:rsid w:val="00BA015E"/>
    <w:rPr>
      <w:rFonts w:ascii="Huawei Sans" w:eastAsia="方正兰亭黑简体" w:hAnsi="Huawei Sans" w:cs="微软雅黑"/>
      <w:b/>
      <w:spacing w:val="-4"/>
      <w:sz w:val="21"/>
      <w:szCs w:val="24"/>
    </w:rPr>
  </w:style>
  <w:style w:type="paragraph" w:styleId="affff5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styleId="affff6">
    <w:name w:val="Intense Emphasis"/>
    <w:basedOn w:val="a3"/>
    <w:uiPriority w:val="21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7">
    <w:name w:val="Quote"/>
    <w:basedOn w:val="a2"/>
    <w:next w:val="a2"/>
    <w:link w:val="Char5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5">
    <w:name w:val="引用 Char"/>
    <w:basedOn w:val="a3"/>
    <w:link w:val="affff7"/>
    <w:uiPriority w:val="29"/>
    <w:rsid w:val="004A31D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f8">
    <w:name w:val="Intense Quote"/>
    <w:basedOn w:val="a2"/>
    <w:next w:val="a2"/>
    <w:link w:val="Char6"/>
    <w:autoRedefine/>
    <w:uiPriority w:val="30"/>
    <w:rsid w:val="004A31D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har6">
    <w:name w:val="明显引用 Char"/>
    <w:basedOn w:val="a3"/>
    <w:link w:val="affff8"/>
    <w:uiPriority w:val="30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character" w:styleId="affff9">
    <w:name w:val="Subtle Reference"/>
    <w:basedOn w:val="a3"/>
    <w:uiPriority w:val="31"/>
    <w:rsid w:val="004A31D9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a">
    <w:name w:val="Intense Reference"/>
    <w:basedOn w:val="a3"/>
    <w:uiPriority w:val="32"/>
    <w:rsid w:val="004A31D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b">
    <w:name w:val="Book Title"/>
    <w:basedOn w:val="a3"/>
    <w:uiPriority w:val="33"/>
    <w:rsid w:val="004A31D9"/>
    <w:rPr>
      <w:rFonts w:ascii="微软雅黑" w:eastAsia="微软雅黑" w:hAnsi="微软雅黑" w:cs="微软雅黑"/>
      <w:b/>
      <w:bCs/>
      <w:i/>
      <w:iCs/>
      <w:spacing w:val="5"/>
    </w:rPr>
  </w:style>
  <w:style w:type="character" w:customStyle="1" w:styleId="UnresolvedMention">
    <w:name w:val="Unresolved Mention"/>
    <w:basedOn w:val="a3"/>
    <w:uiPriority w:val="99"/>
    <w:semiHidden/>
    <w:unhideWhenUsed/>
    <w:rsid w:val="00E35E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908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63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63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117" Type="http://schemas.openxmlformats.org/officeDocument/2006/relationships/header" Target="header1.xml"/><Relationship Id="rId21" Type="http://schemas.openxmlformats.org/officeDocument/2006/relationships/hyperlink" Target="https://linux.cn/lfs/LFS-BOOK-7.7-systemd/" TargetMode="External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84" Type="http://schemas.openxmlformats.org/officeDocument/2006/relationships/hyperlink" Target="https://gitee.com/openeuler-practice-courses/lfs-course.git" TargetMode="External"/><Relationship Id="rId89" Type="http://schemas.openxmlformats.org/officeDocument/2006/relationships/hyperlink" Target="https://gitee.com/openeuler-practice-courses" TargetMode="External"/><Relationship Id="rId112" Type="http://schemas.openxmlformats.org/officeDocument/2006/relationships/hyperlink" Target="https://gitee.com/openeuler-practice-courses/lfs-course" TargetMode="External"/><Relationship Id="rId16" Type="http://schemas.openxmlformats.org/officeDocument/2006/relationships/hyperlink" Target="http://www.virtualbox.org" TargetMode="External"/><Relationship Id="rId107" Type="http://schemas.openxmlformats.org/officeDocument/2006/relationships/image" Target="media/image81.png"/><Relationship Id="rId11" Type="http://schemas.openxmlformats.org/officeDocument/2006/relationships/endnotes" Target="endnotes.xm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image" Target="media/image76.png"/><Relationship Id="rId5" Type="http://schemas.openxmlformats.org/officeDocument/2006/relationships/customXml" Target="../customXml/item4.xml"/><Relationship Id="rId90" Type="http://schemas.openxmlformats.org/officeDocument/2006/relationships/image" Target="media/image67.png"/><Relationship Id="rId95" Type="http://schemas.openxmlformats.org/officeDocument/2006/relationships/image" Target="media/image71.png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45.png"/><Relationship Id="rId69" Type="http://schemas.openxmlformats.org/officeDocument/2006/relationships/image" Target="media/image50.png"/><Relationship Id="rId113" Type="http://schemas.openxmlformats.org/officeDocument/2006/relationships/hyperlink" Target="https://gitee.com/openeuler/kernel" TargetMode="External"/><Relationship Id="rId118" Type="http://schemas.openxmlformats.org/officeDocument/2006/relationships/fontTable" Target="fontTable.xml"/><Relationship Id="rId80" Type="http://schemas.openxmlformats.org/officeDocument/2006/relationships/hyperlink" Target="https://gitee.com/" TargetMode="External"/><Relationship Id="rId85" Type="http://schemas.openxmlformats.org/officeDocument/2006/relationships/image" Target="media/image63.png"/><Relationship Id="rId12" Type="http://schemas.openxmlformats.org/officeDocument/2006/relationships/image" Target="media/image1.png"/><Relationship Id="rId17" Type="http://schemas.openxmlformats.org/officeDocument/2006/relationships/hyperlink" Target="https://repo.openeuler.org/openEuler-20.09/ISO/x86_64/openEuler-20.09-x86_64-dvd.iso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59" Type="http://schemas.openxmlformats.org/officeDocument/2006/relationships/image" Target="media/image40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54" Type="http://schemas.openxmlformats.org/officeDocument/2006/relationships/image" Target="media/image35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hyperlink" Target="https://gitee.com/openeuler-practice-courses/nankai_university_2021" TargetMode="External"/><Relationship Id="rId96" Type="http://schemas.openxmlformats.org/officeDocument/2006/relationships/image" Target="media/image72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49" Type="http://schemas.openxmlformats.org/officeDocument/2006/relationships/image" Target="media/image30.png"/><Relationship Id="rId114" Type="http://schemas.openxmlformats.org/officeDocument/2006/relationships/hyperlink" Target="https://www.qemu.org/" TargetMode="External"/><Relationship Id="rId119" Type="http://schemas.openxmlformats.org/officeDocument/2006/relationships/theme" Target="theme/theme1.xml"/><Relationship Id="rId10" Type="http://schemas.openxmlformats.org/officeDocument/2006/relationships/footnotes" Target="footnotes.xm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1.png"/><Relationship Id="rId86" Type="http://schemas.openxmlformats.org/officeDocument/2006/relationships/image" Target="media/image64.PNG"/><Relationship Id="rId94" Type="http://schemas.openxmlformats.org/officeDocument/2006/relationships/image" Target="media/image70.png"/><Relationship Id="rId99" Type="http://schemas.openxmlformats.org/officeDocument/2006/relationships/hyperlink" Target="https://gitee.com/openeuler-practice-courses/nankai_university_2021.git" TargetMode="External"/><Relationship Id="rId101" Type="http://schemas.openxmlformats.org/officeDocument/2006/relationships/image" Target="media/image75.pn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hyperlink" Target="http://ftp.osuosl.org/pub/lfs/lfs-packages/lfs-packages-7.7-systemd.tar" TargetMode="External"/><Relationship Id="rId39" Type="http://schemas.openxmlformats.org/officeDocument/2006/relationships/image" Target="media/image20.png"/><Relationship Id="rId109" Type="http://schemas.openxmlformats.org/officeDocument/2006/relationships/hyperlink" Target="https://clasign.osinfra.cn/sign/Z2l0ZWUlMkZvcGVuZXVsZXI=" TargetMode="External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3.png"/><Relationship Id="rId104" Type="http://schemas.openxmlformats.org/officeDocument/2006/relationships/image" Target="media/image78.png"/><Relationship Id="rId7" Type="http://schemas.openxmlformats.org/officeDocument/2006/relationships/styles" Target="styles.xml"/><Relationship Id="rId71" Type="http://schemas.openxmlformats.org/officeDocument/2006/relationships/image" Target="media/image52.png"/><Relationship Id="rId92" Type="http://schemas.openxmlformats.org/officeDocument/2006/relationships/image" Target="media/image68.png"/><Relationship Id="rId2" Type="http://schemas.openxmlformats.org/officeDocument/2006/relationships/customXml" Target="../customXml/item1.xml"/><Relationship Id="rId29" Type="http://schemas.openxmlformats.org/officeDocument/2006/relationships/image" Target="media/image10.png"/><Relationship Id="rId24" Type="http://schemas.openxmlformats.org/officeDocument/2006/relationships/image" Target="media/image5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png"/><Relationship Id="rId87" Type="http://schemas.openxmlformats.org/officeDocument/2006/relationships/image" Target="media/image65.png"/><Relationship Id="rId110" Type="http://schemas.openxmlformats.org/officeDocument/2006/relationships/hyperlink" Target="https://gitee.com/openeuler/community/blob/master/zh/contributors/Gitee-workflow.md" TargetMode="External"/><Relationship Id="rId115" Type="http://schemas.openxmlformats.org/officeDocument/2006/relationships/hyperlink" Target="https://gitee.com/openeuler/stratovirt" TargetMode="External"/><Relationship Id="rId61" Type="http://schemas.openxmlformats.org/officeDocument/2006/relationships/image" Target="media/image42.png"/><Relationship Id="rId82" Type="http://schemas.openxmlformats.org/officeDocument/2006/relationships/image" Target="media/image62.png"/><Relationship Id="rId19" Type="http://schemas.openxmlformats.org/officeDocument/2006/relationships/hyperlink" Target="https://zhuanyejianshe.obs.cn-north-4.myhuaweicloud.com/chuangxinshijianke/lfs-packages-7.7-systemd.tar" TargetMode="External"/><Relationship Id="rId14" Type="http://schemas.openxmlformats.org/officeDocument/2006/relationships/hyperlink" Target="http://e.huawei.com/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8" Type="http://schemas.openxmlformats.org/officeDocument/2006/relationships/settings" Target="settings.xml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69.png"/><Relationship Id="rId98" Type="http://schemas.openxmlformats.org/officeDocument/2006/relationships/hyperlink" Target="https://gitee.com/woodrabbit/nankai_university_2021.git" TargetMode="External"/><Relationship Id="rId3" Type="http://schemas.openxmlformats.org/officeDocument/2006/relationships/customXml" Target="../customXml/item2.xml"/><Relationship Id="rId25" Type="http://schemas.openxmlformats.org/officeDocument/2006/relationships/image" Target="media/image6.png"/><Relationship Id="rId46" Type="http://schemas.openxmlformats.org/officeDocument/2006/relationships/image" Target="media/image27.png"/><Relationship Id="rId67" Type="http://schemas.openxmlformats.org/officeDocument/2006/relationships/image" Target="media/image48.png"/><Relationship Id="rId116" Type="http://schemas.openxmlformats.org/officeDocument/2006/relationships/hyperlink" Target="https://repo.openeuler.org/openEuler-21.03/" TargetMode="External"/><Relationship Id="rId20" Type="http://schemas.openxmlformats.org/officeDocument/2006/relationships/hyperlink" Target="https://www.linuxfromscratch.org/lfs/downloads/7.7-systemd/" TargetMode="External"/><Relationship Id="rId41" Type="http://schemas.openxmlformats.org/officeDocument/2006/relationships/image" Target="media/image22.png"/><Relationship Id="rId62" Type="http://schemas.openxmlformats.org/officeDocument/2006/relationships/image" Target="media/image43.png"/><Relationship Id="rId83" Type="http://schemas.openxmlformats.org/officeDocument/2006/relationships/hyperlink" Target="https://gitee.com/openeuler-practice-courses/lfs-course" TargetMode="External"/><Relationship Id="rId88" Type="http://schemas.openxmlformats.org/officeDocument/2006/relationships/image" Target="media/image66.png"/><Relationship Id="rId111" Type="http://schemas.openxmlformats.org/officeDocument/2006/relationships/hyperlink" Target="https://gitee.com/openeuler/community/blob/master/en/sig-infrastructure/command.md" TargetMode="External"/><Relationship Id="rId15" Type="http://schemas.openxmlformats.org/officeDocument/2006/relationships/hyperlink" Target="https://www.vmware.com/" TargetMode="External"/><Relationship Id="rId36" Type="http://schemas.openxmlformats.org/officeDocument/2006/relationships/image" Target="media/image17.png"/><Relationship Id="rId57" Type="http://schemas.openxmlformats.org/officeDocument/2006/relationships/image" Target="media/image38.png"/><Relationship Id="rId106" Type="http://schemas.openxmlformats.org/officeDocument/2006/relationships/image" Target="media/image8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1" ma:contentTypeDescription="Create a new document." ma:contentTypeScope="" ma:versionID="192c310b45bae95d9fdbb51d5532622b">
  <xsd:schema xmlns:xsd="http://www.w3.org/2001/XMLSchema" xmlns:xs="http://www.w3.org/2001/XMLSchema" xmlns:p="http://schemas.microsoft.com/office/2006/metadata/properties" xmlns:ns2="475f1e55-3009-46d8-9566-5d569a2b3a98" targetNamespace="http://schemas.microsoft.com/office/2006/metadata/properties" ma:root="true" ma:fieldsID="1d095aabec1d15598815726bd4b054a7" ns2:_="">
    <xsd:import namespace="475f1e55-3009-46d8-9566-5d569a2b3a98"/>
    <xsd:element name="properties">
      <xsd:complexType>
        <xsd:sequence>
          <xsd:element name="documentManagement">
            <xsd:complexType>
              <xsd:all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5f1e55-3009-46d8-9566-5d569a2b3a9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9A63F9-0373-4E60-A3D4-AFCE9E16433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75f1e55-3009-46d8-9566-5d569a2b3a9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16279A7-D28D-4A91-8E49-88D81BDD9E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TotalTime>2875</TotalTime>
  <Pages>74</Pages>
  <Words>3410</Words>
  <Characters>19440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Huawei Technologies Co.,Ltd.</Company>
  <LinksUpToDate>false</LinksUpToDate>
  <CharactersWithSpaces>22805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libaolin</cp:lastModifiedBy>
  <cp:revision>440</cp:revision>
  <cp:lastPrinted>2016-11-21T02:33:00Z</cp:lastPrinted>
  <dcterms:created xsi:type="dcterms:W3CDTF">2018-07-11T01:34:00Z</dcterms:created>
  <dcterms:modified xsi:type="dcterms:W3CDTF">2021-07-08T08:16:00Z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(3)zOarsqh0NvUbA5vuRLCKU/kbUHQ6lKIEV2CBLyl5xvW0nIp/r8aLpuovPfHou9v0ZZ10vbyY
uGHuLuLzKp84sbneCuAoxUz15W0kyChh/5PlhKwyBdqAcJC8qfwUMAw0TtqNJRnO7kJbvEG0
cuU2N8XjPTA6nub0S/y0dCcEXSZH0mI+kqPB/UZqaFf5cIw647UpKFs0q9JGw/oxy9hBy++c
MkzG35r7BOt7xZS/KU</vt:lpwstr>
  </property>
  <property fmtid="{D5CDD505-2E9C-101B-9397-08002B2CF9AE}" pid="15" name="_2015_ms_pID_7253431">
    <vt:lpwstr>bhc2BGY/mh/0vOk3KudIlD6Gotj34VgCOHLgYdfjB9Y225UTaGLCSq
AN/vW2xnOIhWHKgSPFN649VA3+flFv3rTOgGsDq0v/D4j0jjiXmJXkQpvutQwrqSMAdJtKsx
MZp40G4koPdKoxTVV2fG0bsTmok1WV3FZ44snJ6nobL3BYpGZO9qwerNyrDrLeGsuk3S3YwL
BOuC2reqpR7JuxgDSYwhpnnZv2nWU2UnyCWT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DA==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1614663905</vt:lpwstr>
  </property>
</Properties>
</file>